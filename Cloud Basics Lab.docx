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7B2FDD" w14:textId="77777777" w:rsidR="0032075E" w:rsidRDefault="0032075E"/>
    <w:bookmarkStart w:id="0" w:name="_GoBack"/>
    <w:bookmarkEnd w:id="0"/>
    <w:p w14:paraId="4DE81829" w14:textId="77777777" w:rsidR="0032075E" w:rsidRDefault="0032075E">
      <w:r w:rsidRPr="00C22563">
        <w:rPr>
          <w:rFonts w:ascii="Times New Roman" w:eastAsia="Calibri" w:hAnsi="Times New Roman" w:cs="Times New Roman"/>
          <w:noProof/>
          <w:sz w:val="20"/>
        </w:rPr>
        <mc:AlternateContent>
          <mc:Choice Requires="wps">
            <w:drawing>
              <wp:anchor distT="0" distB="0" distL="114300" distR="114300" simplePos="0" relativeHeight="251659264" behindDoc="0" locked="0" layoutInCell="1" allowOverlap="1" wp14:anchorId="2126A9EC" wp14:editId="63517F6D">
                <wp:simplePos x="0" y="0"/>
                <wp:positionH relativeFrom="column">
                  <wp:posOffset>0</wp:posOffset>
                </wp:positionH>
                <wp:positionV relativeFrom="paragraph">
                  <wp:posOffset>110490</wp:posOffset>
                </wp:positionV>
                <wp:extent cx="6053455" cy="1365250"/>
                <wp:effectExtent l="0" t="0" r="0" b="6350"/>
                <wp:wrapThrough wrapText="bothSides">
                  <wp:wrapPolygon edited="0">
                    <wp:start x="0" y="0"/>
                    <wp:lineTo x="0" y="21299"/>
                    <wp:lineTo x="21480" y="21299"/>
                    <wp:lineTo x="21480"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6053455" cy="1365250"/>
                        </a:xfrm>
                        <a:prstGeom prst="rect">
                          <a:avLst/>
                        </a:prstGeom>
                        <a:gradFill flip="none" rotWithShape="1">
                          <a:gsLst>
                            <a:gs pos="15000">
                              <a:schemeClr val="accent1">
                                <a:lumMod val="20000"/>
                                <a:lumOff val="80000"/>
                              </a:schemeClr>
                            </a:gs>
                            <a:gs pos="74000">
                              <a:schemeClr val="accent1">
                                <a:lumMod val="50000"/>
                              </a:schemeClr>
                            </a:gs>
                            <a:gs pos="47000">
                              <a:schemeClr val="accent1">
                                <a:lumMod val="60000"/>
                                <a:lumOff val="40000"/>
                              </a:schemeClr>
                            </a:gs>
                          </a:gsLst>
                          <a:lin ang="0" scaled="1"/>
                          <a:tileRect/>
                        </a:gradFill>
                        <a:ln w="12700" cap="flat" cmpd="sng" algn="ctr">
                          <a:noFill/>
                          <a:prstDash val="solid"/>
                          <a:miter lim="800000"/>
                        </a:ln>
                        <a:effectLst/>
                      </wps:spPr>
                      <wps:txbx>
                        <w:txbxContent>
                          <w:p w14:paraId="28CEB728" w14:textId="77777777" w:rsidR="00C22563" w:rsidRPr="00545413" w:rsidRDefault="00C22563"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C22563" w:rsidRPr="005D5B2A" w:rsidRDefault="00C22563" w:rsidP="00C22563">
                            <w:pPr>
                              <w:rPr>
                                <w:b/>
                                <w:sz w:val="44"/>
                                <w:szCs w:val="44"/>
                              </w:rPr>
                            </w:pPr>
                          </w:p>
                          <w:p w14:paraId="6CCB3C6C" w14:textId="073C2F99" w:rsidR="00C22563" w:rsidRPr="00545413" w:rsidRDefault="005A1929" w:rsidP="00C22563">
                            <w:pPr>
                              <w:rPr>
                                <w:rFonts w:ascii="Arial" w:hAnsi="Arial" w:cs="Arial"/>
                                <w:b/>
                                <w:sz w:val="44"/>
                                <w:szCs w:val="44"/>
                              </w:rPr>
                            </w:pPr>
                            <w:r>
                              <w:rPr>
                                <w:rFonts w:ascii="Arial" w:hAnsi="Arial" w:cs="Arial"/>
                                <w:b/>
                                <w:sz w:val="44"/>
                                <w:szCs w:val="44"/>
                              </w:rPr>
                              <w:t>Cloud Basics</w:t>
                            </w:r>
                          </w:p>
                          <w:p w14:paraId="4BD9FB96" w14:textId="4F9B0D78" w:rsidR="00C22563" w:rsidRPr="00825D45" w:rsidRDefault="005A1929" w:rsidP="00C22563">
                            <w:pPr>
                              <w:rPr>
                                <w:rFonts w:ascii="Arial" w:hAnsi="Arial" w:cs="Arial"/>
                                <w:sz w:val="36"/>
                                <w:szCs w:val="36"/>
                              </w:rPr>
                            </w:pPr>
                            <w:r>
                              <w:rPr>
                                <w:rFonts w:ascii="Arial" w:hAnsi="Arial" w:cs="Arial"/>
                                <w:sz w:val="36"/>
                                <w:szCs w:val="36"/>
                              </w:rPr>
                              <w:t>Navigating IBM 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A9EC" id="Rectangle 225" o:spid="_x0000_s1026" style="position:absolute;margin-left:0;margin-top:8.7pt;width:476.65pt;height:1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" fillcolor="#c9dce9 [660]" stroked="f" strokeweight="1pt">
                <v:fill color2="#13242f [1604]" rotate="t" angle="-90" colors="0 #cadde9;9830f #cadde9;30802f #5f98bd" focus="100%" type="gradient"/>
                <v:textbox>
                  <w:txbxContent>
                    <w:p w14:paraId="28CEB728" w14:textId="77777777" w:rsidR="00C22563" w:rsidRPr="00545413" w:rsidRDefault="00C22563"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C22563" w:rsidRPr="005D5B2A" w:rsidRDefault="00C22563" w:rsidP="00C22563">
                      <w:pPr>
                        <w:rPr>
                          <w:b/>
                          <w:sz w:val="44"/>
                          <w:szCs w:val="44"/>
                        </w:rPr>
                      </w:pPr>
                    </w:p>
                    <w:p w14:paraId="6CCB3C6C" w14:textId="073C2F99" w:rsidR="00C22563" w:rsidRPr="00545413" w:rsidRDefault="005A1929" w:rsidP="00C22563">
                      <w:pPr>
                        <w:rPr>
                          <w:rFonts w:ascii="Arial" w:hAnsi="Arial" w:cs="Arial"/>
                          <w:b/>
                          <w:sz w:val="44"/>
                          <w:szCs w:val="44"/>
                        </w:rPr>
                      </w:pPr>
                      <w:r>
                        <w:rPr>
                          <w:rFonts w:ascii="Arial" w:hAnsi="Arial" w:cs="Arial"/>
                          <w:b/>
                          <w:sz w:val="44"/>
                          <w:szCs w:val="44"/>
                        </w:rPr>
                        <w:t>Cloud Basics</w:t>
                      </w:r>
                    </w:p>
                    <w:p w14:paraId="4BD9FB96" w14:textId="4F9B0D78" w:rsidR="00C22563" w:rsidRPr="00825D45" w:rsidRDefault="005A1929" w:rsidP="00C22563">
                      <w:pPr>
                        <w:rPr>
                          <w:rFonts w:ascii="Arial" w:hAnsi="Arial" w:cs="Arial"/>
                          <w:sz w:val="36"/>
                          <w:szCs w:val="36"/>
                        </w:rPr>
                      </w:pPr>
                      <w:r>
                        <w:rPr>
                          <w:rFonts w:ascii="Arial" w:hAnsi="Arial" w:cs="Arial"/>
                          <w:sz w:val="36"/>
                          <w:szCs w:val="36"/>
                        </w:rPr>
                        <w:t>Navigating IBM Cloud</w:t>
                      </w:r>
                    </w:p>
                  </w:txbxContent>
                </v:textbox>
                <w10:wrap type="through"/>
              </v:rect>
            </w:pict>
          </mc:Fallback>
        </mc:AlternateContent>
      </w:r>
    </w:p>
    <w:p w14:paraId="5BF3C5CB" w14:textId="77777777" w:rsidR="0032075E" w:rsidRDefault="0032075E" w:rsidP="0032075E">
      <w:pPr>
        <w:rPr>
          <w:rFonts w:ascii="Arial" w:hAnsi="Arial" w:cs="Arial"/>
          <w:b/>
          <w:color w:val="1C345C"/>
          <w:sz w:val="44"/>
          <w:szCs w:val="44"/>
        </w:rPr>
      </w:pPr>
      <w:r w:rsidRPr="00201C3C">
        <w:rPr>
          <w:rFonts w:ascii="Arial" w:hAnsi="Arial" w:cs="Arial"/>
          <w:b/>
          <w:color w:val="1C345C"/>
          <w:sz w:val="44"/>
          <w:szCs w:val="44"/>
        </w:rPr>
        <w:t>Lab Guide</w:t>
      </w:r>
    </w:p>
    <w:p w14:paraId="31F7E1FA" w14:textId="77777777" w:rsidR="00657EE1" w:rsidRDefault="00657EE1" w:rsidP="0032075E">
      <w:pPr>
        <w:rPr>
          <w:rFonts w:ascii="Arial" w:hAnsi="Arial" w:cs="Arial"/>
          <w:b/>
          <w:color w:val="1C345C"/>
          <w:sz w:val="44"/>
          <w:szCs w:val="44"/>
        </w:rPr>
      </w:pPr>
    </w:p>
    <w:p w14:paraId="0DA4F683" w14:textId="77777777" w:rsidR="00657EE1" w:rsidRDefault="00657EE1" w:rsidP="0032075E">
      <w:pPr>
        <w:rPr>
          <w:rFonts w:ascii="Arial" w:hAnsi="Arial" w:cs="Arial"/>
          <w:b/>
          <w:color w:val="1C345C"/>
          <w:sz w:val="44"/>
          <w:szCs w:val="44"/>
        </w:rPr>
      </w:pPr>
    </w:p>
    <w:p w14:paraId="0C91A608" w14:textId="77777777" w:rsidR="00927DDF" w:rsidRDefault="00927DDF" w:rsidP="0032075E">
      <w:pPr>
        <w:rPr>
          <w:rFonts w:ascii="Arial" w:hAnsi="Arial" w:cs="Arial"/>
          <w:b/>
          <w:color w:val="1C345C"/>
          <w:sz w:val="44"/>
          <w:szCs w:val="44"/>
        </w:rPr>
      </w:pPr>
    </w:p>
    <w:p w14:paraId="4A9B3B5A" w14:textId="77777777" w:rsidR="0032075E" w:rsidRDefault="0032075E" w:rsidP="0032075E">
      <w:pPr>
        <w:rPr>
          <w:rFonts w:ascii="Arial" w:hAnsi="Arial" w:cs="Arial"/>
          <w:b/>
          <w:color w:val="1C345C"/>
          <w:sz w:val="44"/>
          <w:szCs w:val="44"/>
        </w:rPr>
      </w:pPr>
    </w:p>
    <w:p w14:paraId="4040B93F" w14:textId="77777777" w:rsidR="0032075E" w:rsidRPr="00EA33E4" w:rsidRDefault="0032075E" w:rsidP="0032075E">
      <w:pPr>
        <w:jc w:val="center"/>
        <w:rPr>
          <w:rFonts w:ascii="Arial" w:hAnsi="Arial" w:cs="Arial"/>
          <w:b/>
          <w:color w:val="1C345C"/>
          <w:sz w:val="44"/>
          <w:szCs w:val="44"/>
        </w:rPr>
      </w:pPr>
      <w:r w:rsidRPr="0032075E">
        <w:rPr>
          <w:rFonts w:ascii="Times New Roman" w:eastAsia="Calibri" w:hAnsi="Times New Roman" w:cs="Times New Roman"/>
          <w:noProof/>
        </w:rPr>
        <w:drawing>
          <wp:inline distT="0" distB="0" distL="0" distR="0" wp14:anchorId="48925762" wp14:editId="312F1BD3">
            <wp:extent cx="5486400" cy="3200400"/>
            <wp:effectExtent l="0" t="0" r="0" b="254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E0F7FA7" w14:textId="77777777" w:rsidR="0032075E" w:rsidRDefault="0032075E"/>
    <w:p w14:paraId="03A0F460" w14:textId="77777777" w:rsidR="006F6BC4" w:rsidRDefault="006F6BC4"/>
    <w:p w14:paraId="50CBBE06" w14:textId="77777777" w:rsidR="006F6BC4" w:rsidRDefault="006F6BC4"/>
    <w:p w14:paraId="3345BA08" w14:textId="77777777" w:rsidR="006F6BC4" w:rsidRDefault="006F6BC4"/>
    <w:p w14:paraId="14FE942F" w14:textId="77777777" w:rsidR="006F6BC4" w:rsidRDefault="006F6BC4"/>
    <w:p w14:paraId="0587894C" w14:textId="77777777" w:rsidR="006F6BC4" w:rsidRDefault="006F6BC4">
      <w:r>
        <w:br w:type="page"/>
      </w:r>
    </w:p>
    <w:p w14:paraId="3BAAE141" w14:textId="77777777" w:rsidR="00827B6C" w:rsidRDefault="00827B6C" w:rsidP="00827B6C">
      <w:pPr>
        <w:pStyle w:val="p1"/>
        <w:rPr>
          <w:rFonts w:ascii="Arial" w:hAnsi="Arial" w:cs="Arial"/>
          <w:sz w:val="36"/>
          <w:szCs w:val="36"/>
        </w:rPr>
      </w:pPr>
    </w:p>
    <w:p w14:paraId="259060BE" w14:textId="77777777" w:rsidR="00827B6C" w:rsidRDefault="00827B6C" w:rsidP="00827B6C">
      <w:pPr>
        <w:pStyle w:val="p1"/>
        <w:rPr>
          <w:rFonts w:ascii="Arial" w:hAnsi="Arial" w:cs="Arial"/>
          <w:sz w:val="36"/>
          <w:szCs w:val="36"/>
        </w:rPr>
      </w:pPr>
    </w:p>
    <w:p w14:paraId="2EDC229B" w14:textId="77777777" w:rsidR="00827B6C" w:rsidRDefault="00827B6C" w:rsidP="00827B6C">
      <w:pPr>
        <w:pStyle w:val="p1"/>
        <w:rPr>
          <w:rFonts w:ascii="Arial" w:hAnsi="Arial" w:cs="Arial"/>
          <w:sz w:val="36"/>
          <w:szCs w:val="36"/>
        </w:rPr>
      </w:pPr>
    </w:p>
    <w:p w14:paraId="4E285605" w14:textId="77777777" w:rsidR="00827B6C" w:rsidRDefault="00827B6C" w:rsidP="00827B6C">
      <w:pPr>
        <w:pStyle w:val="p1"/>
        <w:rPr>
          <w:rFonts w:ascii="Arial" w:hAnsi="Arial" w:cs="Arial"/>
          <w:sz w:val="36"/>
          <w:szCs w:val="36"/>
        </w:rPr>
      </w:pPr>
    </w:p>
    <w:p w14:paraId="7C78E31E" w14:textId="77777777" w:rsidR="00827B6C" w:rsidRDefault="00827B6C" w:rsidP="00827B6C">
      <w:pPr>
        <w:pStyle w:val="p1"/>
        <w:rPr>
          <w:rFonts w:ascii="Arial" w:hAnsi="Arial" w:cs="Arial"/>
          <w:sz w:val="36"/>
          <w:szCs w:val="36"/>
        </w:rPr>
      </w:pPr>
    </w:p>
    <w:p w14:paraId="44ADE5EB" w14:textId="77777777" w:rsidR="00827B6C" w:rsidRDefault="00827B6C" w:rsidP="00827B6C">
      <w:pPr>
        <w:pStyle w:val="p1"/>
        <w:rPr>
          <w:rFonts w:ascii="Arial" w:hAnsi="Arial" w:cs="Arial"/>
          <w:sz w:val="36"/>
          <w:szCs w:val="36"/>
        </w:rPr>
      </w:pPr>
    </w:p>
    <w:p w14:paraId="5E5A3120" w14:textId="77777777" w:rsidR="00827B6C" w:rsidRDefault="00827B6C" w:rsidP="00827B6C">
      <w:pPr>
        <w:pStyle w:val="p1"/>
        <w:rPr>
          <w:rFonts w:ascii="Arial" w:hAnsi="Arial" w:cs="Arial"/>
          <w:sz w:val="36"/>
          <w:szCs w:val="36"/>
        </w:rPr>
      </w:pPr>
    </w:p>
    <w:p w14:paraId="451B80C6" w14:textId="77777777" w:rsidR="00827B6C" w:rsidRDefault="00827B6C" w:rsidP="00827B6C">
      <w:pPr>
        <w:pStyle w:val="p1"/>
        <w:rPr>
          <w:rFonts w:ascii="Arial" w:hAnsi="Arial" w:cs="Arial"/>
          <w:sz w:val="36"/>
          <w:szCs w:val="36"/>
        </w:rPr>
      </w:pPr>
    </w:p>
    <w:p w14:paraId="4B281833" w14:textId="77777777" w:rsidR="00827B6C" w:rsidRDefault="00827B6C" w:rsidP="00827B6C">
      <w:pPr>
        <w:pStyle w:val="p1"/>
        <w:rPr>
          <w:rFonts w:ascii="Arial" w:hAnsi="Arial" w:cs="Arial"/>
          <w:sz w:val="36"/>
          <w:szCs w:val="36"/>
        </w:rPr>
      </w:pPr>
    </w:p>
    <w:p w14:paraId="5C35486C" w14:textId="77777777" w:rsidR="00827B6C" w:rsidRDefault="00827B6C" w:rsidP="00827B6C">
      <w:pPr>
        <w:pStyle w:val="p1"/>
        <w:rPr>
          <w:rFonts w:ascii="Arial" w:hAnsi="Arial" w:cs="Arial"/>
          <w:sz w:val="36"/>
          <w:szCs w:val="36"/>
        </w:rPr>
      </w:pPr>
    </w:p>
    <w:p w14:paraId="032846A8" w14:textId="77777777" w:rsidR="00827B6C" w:rsidRDefault="00827B6C" w:rsidP="00827B6C">
      <w:pPr>
        <w:pStyle w:val="p1"/>
        <w:rPr>
          <w:rFonts w:ascii="Arial" w:hAnsi="Arial" w:cs="Arial"/>
          <w:sz w:val="36"/>
          <w:szCs w:val="36"/>
        </w:rPr>
      </w:pPr>
    </w:p>
    <w:p w14:paraId="3B2B5254" w14:textId="77777777" w:rsidR="00827B6C" w:rsidRPr="003E095F" w:rsidRDefault="00827B6C" w:rsidP="00827B6C">
      <w:pPr>
        <w:pStyle w:val="p1"/>
        <w:rPr>
          <w:rFonts w:ascii="Arial" w:hAnsi="Arial" w:cs="Arial"/>
          <w:sz w:val="36"/>
          <w:szCs w:val="36"/>
        </w:rPr>
      </w:pPr>
      <w:r w:rsidRPr="003E095F">
        <w:rPr>
          <w:rFonts w:ascii="Arial" w:hAnsi="Arial" w:cs="Arial"/>
          <w:sz w:val="36"/>
          <w:szCs w:val="36"/>
        </w:rPr>
        <w:t>Notices and Disclaimers</w:t>
      </w:r>
    </w:p>
    <w:p w14:paraId="08023C4F" w14:textId="77777777" w:rsidR="00827B6C" w:rsidRDefault="00827B6C" w:rsidP="00827B6C">
      <w:pPr>
        <w:rPr>
          <w:rFonts w:ascii="Helvetica" w:hAnsi="Helvetica" w:cs="Times New Roman"/>
        </w:rPr>
      </w:pPr>
    </w:p>
    <w:p w14:paraId="58D05A5F" w14:textId="77777777" w:rsidR="00827B6C" w:rsidRPr="003E095F" w:rsidRDefault="00827B6C" w:rsidP="00827B6C">
      <w:pPr>
        <w:rPr>
          <w:rFonts w:ascii="Arial" w:hAnsi="Arial" w:cs="Arial"/>
          <w:sz w:val="20"/>
          <w:szCs w:val="20"/>
        </w:rPr>
      </w:pPr>
      <w:r w:rsidRPr="003E095F">
        <w:rPr>
          <w:rFonts w:ascii="Arial" w:hAnsi="Arial" w:cs="Arial"/>
          <w:sz w:val="20"/>
          <w:szCs w:val="20"/>
        </w:rPr>
        <w:t>© Copyright IBM Corporation 2017.</w:t>
      </w:r>
    </w:p>
    <w:p w14:paraId="4C27C6C7" w14:textId="77777777" w:rsidR="00827B6C" w:rsidRPr="003E095F" w:rsidRDefault="00827B6C" w:rsidP="00827B6C">
      <w:pPr>
        <w:rPr>
          <w:rFonts w:ascii="Arial" w:hAnsi="Arial" w:cs="Arial"/>
          <w:sz w:val="20"/>
          <w:szCs w:val="20"/>
        </w:rPr>
      </w:pPr>
    </w:p>
    <w:p w14:paraId="2D019916" w14:textId="77777777" w:rsidR="00827B6C" w:rsidRPr="003E095F" w:rsidRDefault="00827B6C" w:rsidP="00827B6C">
      <w:pPr>
        <w:rPr>
          <w:rFonts w:ascii="Arial" w:hAnsi="Arial" w:cs="Arial"/>
          <w:sz w:val="20"/>
          <w:szCs w:val="20"/>
        </w:rPr>
      </w:pPr>
      <w:r w:rsidRPr="003E095F">
        <w:rPr>
          <w:rFonts w:ascii="Arial" w:hAnsi="Arial" w:cs="Arial"/>
          <w:sz w:val="20"/>
          <w:szCs w:val="20"/>
        </w:rPr>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Pr>
          <w:rFonts w:ascii="Arial" w:hAnsi="Arial" w:cs="Arial"/>
          <w:sz w:val="20"/>
          <w:szCs w:val="20"/>
        </w:rPr>
        <w:t xml:space="preserve"> </w:t>
      </w:r>
      <w:r w:rsidRPr="003E095F">
        <w:rPr>
          <w:rFonts w:ascii="Arial" w:hAnsi="Arial" w:cs="Arial"/>
          <w:sz w:val="20"/>
          <w:szCs w:val="20"/>
        </w:rPr>
        <w:t>change at any time at IBM’s sole discretion based on market opportunities or other factors, and are not intended to be a commitment to future product or feature availability in any way.</w:t>
      </w:r>
    </w:p>
    <w:p w14:paraId="315A9DD6" w14:textId="77777777" w:rsidR="00827B6C" w:rsidRPr="003E095F" w:rsidRDefault="00827B6C" w:rsidP="00827B6C">
      <w:pPr>
        <w:rPr>
          <w:rFonts w:ascii="Arial" w:hAnsi="Arial" w:cs="Arial"/>
          <w:sz w:val="20"/>
          <w:szCs w:val="20"/>
        </w:rPr>
      </w:pPr>
    </w:p>
    <w:p w14:paraId="7C65E119" w14:textId="77777777" w:rsidR="00827B6C" w:rsidRPr="003E095F" w:rsidRDefault="00827B6C" w:rsidP="00827B6C">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6B796B6C" w14:textId="77777777" w:rsidR="00827B6C" w:rsidRPr="003E095F" w:rsidRDefault="00827B6C" w:rsidP="00827B6C">
      <w:pPr>
        <w:rPr>
          <w:rFonts w:ascii="Arial" w:hAnsi="Arial" w:cs="Arial"/>
          <w:sz w:val="20"/>
          <w:szCs w:val="20"/>
        </w:rPr>
      </w:pPr>
    </w:p>
    <w:p w14:paraId="2C1B0B71" w14:textId="77777777" w:rsidR="00827B6C" w:rsidRPr="003E095F" w:rsidRDefault="00827B6C" w:rsidP="00827B6C">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2492B59C" w14:textId="77777777" w:rsidR="00827B6C" w:rsidRPr="003E095F" w:rsidRDefault="00827B6C" w:rsidP="00827B6C">
      <w:pPr>
        <w:rPr>
          <w:rFonts w:ascii="Arial" w:hAnsi="Arial" w:cs="Arial"/>
          <w:sz w:val="20"/>
          <w:szCs w:val="20"/>
        </w:rPr>
      </w:pPr>
    </w:p>
    <w:p w14:paraId="2B4DE70F" w14:textId="77777777" w:rsidR="0083240E" w:rsidRDefault="00827B6C" w:rsidP="00827B6C">
      <w:pPr>
        <w:rPr>
          <w:rFonts w:ascii="Arial" w:hAnsi="Arial" w:cs="Arial"/>
          <w:sz w:val="20"/>
          <w:szCs w:val="20"/>
        </w:rPr>
      </w:pPr>
      <w:r w:rsidRPr="003E095F">
        <w:rPr>
          <w:rFonts w:ascii="Arial" w:hAnsi="Arial" w:cs="Arial"/>
          <w:sz w:val="20"/>
          <w:szCs w:val="20"/>
        </w:rPr>
        <w:t>Other company, product and service names may be trademarks or service marks of others</w:t>
      </w:r>
    </w:p>
    <w:p w14:paraId="66A5E591" w14:textId="77777777" w:rsidR="001577C9" w:rsidRDefault="0083240E" w:rsidP="009D464E">
      <w:pPr>
        <w:jc w:val="center"/>
        <w:rPr>
          <w:rFonts w:eastAsia="Arial" w:cstheme="minorHAnsi"/>
          <w:szCs w:val="22"/>
          <w:highlight w:val="red"/>
        </w:rPr>
      </w:pPr>
      <w:r>
        <w:rPr>
          <w:rFonts w:ascii="Arial" w:hAnsi="Arial" w:cs="Arial"/>
          <w:sz w:val="20"/>
          <w:szCs w:val="20"/>
        </w:rPr>
        <w:br w:type="page"/>
      </w:r>
    </w:p>
    <w:sdt>
      <w:sdtPr>
        <w:rPr>
          <w:rFonts w:asciiTheme="minorHAnsi" w:eastAsiaTheme="minorHAnsi" w:hAnsiTheme="minorHAnsi" w:cstheme="minorBidi"/>
          <w:bCs w:val="0"/>
          <w:color w:val="auto"/>
          <w:sz w:val="24"/>
          <w:szCs w:val="24"/>
        </w:rPr>
        <w:id w:val="842752040"/>
        <w:docPartObj>
          <w:docPartGallery w:val="Table of Contents"/>
          <w:docPartUnique/>
        </w:docPartObj>
      </w:sdtPr>
      <w:sdtEndPr>
        <w:rPr>
          <w:b/>
          <w:noProof/>
        </w:rPr>
      </w:sdtEndPr>
      <w:sdtContent>
        <w:p w14:paraId="0564D195" w14:textId="77777777" w:rsidR="001577C9" w:rsidRPr="00B62BDE" w:rsidRDefault="001577C9" w:rsidP="00B62BDE">
          <w:pPr>
            <w:pStyle w:val="TOCHeading"/>
            <w:jc w:val="center"/>
            <w:rPr>
              <w:b/>
              <w:sz w:val="32"/>
              <w:szCs w:val="32"/>
            </w:rPr>
          </w:pPr>
          <w:r w:rsidRPr="00B62BDE">
            <w:rPr>
              <w:b/>
              <w:sz w:val="32"/>
              <w:szCs w:val="32"/>
            </w:rPr>
            <w:t>Table of Contents</w:t>
          </w:r>
        </w:p>
        <w:p w14:paraId="682227D3" w14:textId="77777777" w:rsidR="003642F9" w:rsidRDefault="001577C9">
          <w:pPr>
            <w:pStyle w:val="TOC1"/>
            <w:tabs>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03519062" w:history="1">
            <w:r w:rsidR="003642F9" w:rsidRPr="00513450">
              <w:rPr>
                <w:rStyle w:val="Hyperlink"/>
                <w:rFonts w:eastAsia="Times New Roman"/>
                <w:noProof/>
              </w:rPr>
              <w:t>Lab Environment Overview</w:t>
            </w:r>
            <w:r w:rsidR="003642F9">
              <w:rPr>
                <w:noProof/>
                <w:webHidden/>
              </w:rPr>
              <w:tab/>
            </w:r>
            <w:r w:rsidR="003642F9">
              <w:rPr>
                <w:noProof/>
                <w:webHidden/>
              </w:rPr>
              <w:fldChar w:fldCharType="begin"/>
            </w:r>
            <w:r w:rsidR="003642F9">
              <w:rPr>
                <w:noProof/>
                <w:webHidden/>
              </w:rPr>
              <w:instrText xml:space="preserve"> PAGEREF _Toc503519062 \h </w:instrText>
            </w:r>
            <w:r w:rsidR="003642F9">
              <w:rPr>
                <w:noProof/>
                <w:webHidden/>
              </w:rPr>
            </w:r>
            <w:r w:rsidR="003642F9">
              <w:rPr>
                <w:noProof/>
                <w:webHidden/>
              </w:rPr>
              <w:fldChar w:fldCharType="separate"/>
            </w:r>
            <w:r w:rsidR="003642F9">
              <w:rPr>
                <w:noProof/>
                <w:webHidden/>
              </w:rPr>
              <w:t>5</w:t>
            </w:r>
            <w:r w:rsidR="003642F9">
              <w:rPr>
                <w:noProof/>
                <w:webHidden/>
              </w:rPr>
              <w:fldChar w:fldCharType="end"/>
            </w:r>
          </w:hyperlink>
        </w:p>
        <w:p w14:paraId="015EB5A1" w14:textId="77777777" w:rsidR="003642F9" w:rsidRDefault="007F482D">
          <w:pPr>
            <w:pStyle w:val="TOC1"/>
            <w:tabs>
              <w:tab w:val="right" w:leader="dot" w:pos="9350"/>
            </w:tabs>
            <w:rPr>
              <w:rFonts w:eastAsiaTheme="minorEastAsia" w:cstheme="minorBidi"/>
              <w:b w:val="0"/>
              <w:bCs w:val="0"/>
              <w:noProof/>
            </w:rPr>
          </w:pPr>
          <w:hyperlink w:anchor="_Toc503519063" w:history="1">
            <w:r w:rsidR="003642F9" w:rsidRPr="00513450">
              <w:rPr>
                <w:rStyle w:val="Hyperlink"/>
                <w:noProof/>
              </w:rPr>
              <w:t>Cloud Basics</w:t>
            </w:r>
            <w:r w:rsidR="003642F9">
              <w:rPr>
                <w:noProof/>
                <w:webHidden/>
              </w:rPr>
              <w:tab/>
            </w:r>
            <w:r w:rsidR="003642F9">
              <w:rPr>
                <w:noProof/>
                <w:webHidden/>
              </w:rPr>
              <w:fldChar w:fldCharType="begin"/>
            </w:r>
            <w:r w:rsidR="003642F9">
              <w:rPr>
                <w:noProof/>
                <w:webHidden/>
              </w:rPr>
              <w:instrText xml:space="preserve"> PAGEREF _Toc503519063 \h </w:instrText>
            </w:r>
            <w:r w:rsidR="003642F9">
              <w:rPr>
                <w:noProof/>
                <w:webHidden/>
              </w:rPr>
            </w:r>
            <w:r w:rsidR="003642F9">
              <w:rPr>
                <w:noProof/>
                <w:webHidden/>
              </w:rPr>
              <w:fldChar w:fldCharType="separate"/>
            </w:r>
            <w:r w:rsidR="003642F9">
              <w:rPr>
                <w:noProof/>
                <w:webHidden/>
              </w:rPr>
              <w:t>6</w:t>
            </w:r>
            <w:r w:rsidR="003642F9">
              <w:rPr>
                <w:noProof/>
                <w:webHidden/>
              </w:rPr>
              <w:fldChar w:fldCharType="end"/>
            </w:r>
          </w:hyperlink>
        </w:p>
        <w:p w14:paraId="296A8B26" w14:textId="77777777" w:rsidR="003642F9" w:rsidRDefault="007F482D">
          <w:pPr>
            <w:pStyle w:val="TOC2"/>
            <w:tabs>
              <w:tab w:val="right" w:leader="dot" w:pos="9350"/>
            </w:tabs>
            <w:rPr>
              <w:rFonts w:eastAsiaTheme="minorEastAsia" w:cstheme="minorBidi"/>
              <w:b w:val="0"/>
              <w:bCs w:val="0"/>
              <w:noProof/>
              <w:sz w:val="24"/>
              <w:szCs w:val="24"/>
            </w:rPr>
          </w:pPr>
          <w:hyperlink w:anchor="_Toc503519064" w:history="1">
            <w:r w:rsidR="003642F9" w:rsidRPr="00513450">
              <w:rPr>
                <w:rStyle w:val="Hyperlink"/>
                <w:noProof/>
              </w:rPr>
              <w:t>Lab Workflow Overview</w:t>
            </w:r>
            <w:r w:rsidR="003642F9">
              <w:rPr>
                <w:noProof/>
                <w:webHidden/>
              </w:rPr>
              <w:tab/>
            </w:r>
            <w:r w:rsidR="003642F9">
              <w:rPr>
                <w:noProof/>
                <w:webHidden/>
              </w:rPr>
              <w:fldChar w:fldCharType="begin"/>
            </w:r>
            <w:r w:rsidR="003642F9">
              <w:rPr>
                <w:noProof/>
                <w:webHidden/>
              </w:rPr>
              <w:instrText xml:space="preserve"> PAGEREF _Toc503519064 \h </w:instrText>
            </w:r>
            <w:r w:rsidR="003642F9">
              <w:rPr>
                <w:noProof/>
                <w:webHidden/>
              </w:rPr>
            </w:r>
            <w:r w:rsidR="003642F9">
              <w:rPr>
                <w:noProof/>
                <w:webHidden/>
              </w:rPr>
              <w:fldChar w:fldCharType="separate"/>
            </w:r>
            <w:r w:rsidR="003642F9">
              <w:rPr>
                <w:noProof/>
                <w:webHidden/>
              </w:rPr>
              <w:t>7</w:t>
            </w:r>
            <w:r w:rsidR="003642F9">
              <w:rPr>
                <w:noProof/>
                <w:webHidden/>
              </w:rPr>
              <w:fldChar w:fldCharType="end"/>
            </w:r>
          </w:hyperlink>
        </w:p>
        <w:p w14:paraId="77690A58" w14:textId="77777777" w:rsidR="003642F9" w:rsidRDefault="007F482D">
          <w:pPr>
            <w:pStyle w:val="TOC2"/>
            <w:tabs>
              <w:tab w:val="right" w:leader="dot" w:pos="9350"/>
            </w:tabs>
            <w:rPr>
              <w:rFonts w:eastAsiaTheme="minorEastAsia" w:cstheme="minorBidi"/>
              <w:b w:val="0"/>
              <w:bCs w:val="0"/>
              <w:noProof/>
              <w:sz w:val="24"/>
              <w:szCs w:val="24"/>
            </w:rPr>
          </w:pPr>
          <w:hyperlink w:anchor="_Toc503519065" w:history="1">
            <w:r w:rsidR="003642F9" w:rsidRPr="00513450">
              <w:rPr>
                <w:rStyle w:val="Hyperlink"/>
                <w:noProof/>
              </w:rPr>
              <w:t>Lab Instructions</w:t>
            </w:r>
            <w:r w:rsidR="003642F9">
              <w:rPr>
                <w:noProof/>
                <w:webHidden/>
              </w:rPr>
              <w:tab/>
            </w:r>
            <w:r w:rsidR="003642F9">
              <w:rPr>
                <w:noProof/>
                <w:webHidden/>
              </w:rPr>
              <w:fldChar w:fldCharType="begin"/>
            </w:r>
            <w:r w:rsidR="003642F9">
              <w:rPr>
                <w:noProof/>
                <w:webHidden/>
              </w:rPr>
              <w:instrText xml:space="preserve"> PAGEREF _Toc503519065 \h </w:instrText>
            </w:r>
            <w:r w:rsidR="003642F9">
              <w:rPr>
                <w:noProof/>
                <w:webHidden/>
              </w:rPr>
            </w:r>
            <w:r w:rsidR="003642F9">
              <w:rPr>
                <w:noProof/>
                <w:webHidden/>
              </w:rPr>
              <w:fldChar w:fldCharType="separate"/>
            </w:r>
            <w:r w:rsidR="003642F9">
              <w:rPr>
                <w:noProof/>
                <w:webHidden/>
              </w:rPr>
              <w:t>8</w:t>
            </w:r>
            <w:r w:rsidR="003642F9">
              <w:rPr>
                <w:noProof/>
                <w:webHidden/>
              </w:rPr>
              <w:fldChar w:fldCharType="end"/>
            </w:r>
          </w:hyperlink>
        </w:p>
        <w:p w14:paraId="13BEB9A3" w14:textId="77777777" w:rsidR="003642F9" w:rsidRDefault="007F482D">
          <w:pPr>
            <w:pStyle w:val="TOC2"/>
            <w:tabs>
              <w:tab w:val="right" w:leader="dot" w:pos="9350"/>
            </w:tabs>
            <w:rPr>
              <w:rFonts w:eastAsiaTheme="minorEastAsia" w:cstheme="minorBidi"/>
              <w:b w:val="0"/>
              <w:bCs w:val="0"/>
              <w:noProof/>
              <w:sz w:val="24"/>
              <w:szCs w:val="24"/>
            </w:rPr>
          </w:pPr>
          <w:hyperlink w:anchor="_Toc503519066" w:history="1">
            <w:r w:rsidR="003642F9" w:rsidRPr="00513450">
              <w:rPr>
                <w:rStyle w:val="Hyperlink"/>
                <w:noProof/>
              </w:rPr>
              <w:t>Lab Summary</w:t>
            </w:r>
            <w:r w:rsidR="003642F9">
              <w:rPr>
                <w:noProof/>
                <w:webHidden/>
              </w:rPr>
              <w:tab/>
            </w:r>
            <w:r w:rsidR="003642F9">
              <w:rPr>
                <w:noProof/>
                <w:webHidden/>
              </w:rPr>
              <w:fldChar w:fldCharType="begin"/>
            </w:r>
            <w:r w:rsidR="003642F9">
              <w:rPr>
                <w:noProof/>
                <w:webHidden/>
              </w:rPr>
              <w:instrText xml:space="preserve"> PAGEREF _Toc503519066 \h </w:instrText>
            </w:r>
            <w:r w:rsidR="003642F9">
              <w:rPr>
                <w:noProof/>
                <w:webHidden/>
              </w:rPr>
            </w:r>
            <w:r w:rsidR="003642F9">
              <w:rPr>
                <w:noProof/>
                <w:webHidden/>
              </w:rPr>
              <w:fldChar w:fldCharType="separate"/>
            </w:r>
            <w:r w:rsidR="003642F9">
              <w:rPr>
                <w:noProof/>
                <w:webHidden/>
              </w:rPr>
              <w:t>32</w:t>
            </w:r>
            <w:r w:rsidR="003642F9">
              <w:rPr>
                <w:noProof/>
                <w:webHidden/>
              </w:rPr>
              <w:fldChar w:fldCharType="end"/>
            </w:r>
          </w:hyperlink>
        </w:p>
        <w:p w14:paraId="1E08600F" w14:textId="77777777" w:rsidR="001577C9" w:rsidRDefault="001577C9">
          <w:r>
            <w:rPr>
              <w:b/>
              <w:bCs/>
              <w:noProof/>
            </w:rPr>
            <w:fldChar w:fldCharType="end"/>
          </w:r>
        </w:p>
      </w:sdtContent>
    </w:sdt>
    <w:p w14:paraId="4259DBEB" w14:textId="77777777" w:rsidR="001577C9" w:rsidRDefault="001577C9" w:rsidP="00C5766C">
      <w:pPr>
        <w:pStyle w:val="TableParagraph"/>
        <w:ind w:left="1350"/>
        <w:rPr>
          <w:rFonts w:asciiTheme="minorHAnsi" w:hAnsiTheme="minorHAnsi" w:cstheme="minorHAnsi"/>
        </w:rPr>
      </w:pPr>
    </w:p>
    <w:p w14:paraId="6FE8C4D5" w14:textId="77777777" w:rsidR="001577C9" w:rsidRDefault="001577C9" w:rsidP="00C5766C">
      <w:pPr>
        <w:pStyle w:val="TableParagraph"/>
        <w:ind w:left="1350"/>
        <w:rPr>
          <w:rFonts w:asciiTheme="minorHAnsi" w:hAnsiTheme="minorHAnsi" w:cstheme="minorHAnsi"/>
        </w:rPr>
      </w:pPr>
    </w:p>
    <w:p w14:paraId="4FD41A8F" w14:textId="77777777" w:rsidR="001577C9" w:rsidRDefault="001577C9">
      <w:pPr>
        <w:rPr>
          <w:rFonts w:eastAsia="Arial" w:cstheme="minorHAnsi"/>
          <w:szCs w:val="22"/>
        </w:rPr>
      </w:pPr>
      <w:r>
        <w:rPr>
          <w:rFonts w:cstheme="minorHAnsi"/>
        </w:rPr>
        <w:br w:type="page"/>
      </w:r>
    </w:p>
    <w:p w14:paraId="11A942A2" w14:textId="77777777" w:rsidR="008D4C70" w:rsidRDefault="008D4C70" w:rsidP="008D4C70">
      <w:pPr>
        <w:jc w:val="center"/>
        <w:rPr>
          <w:rFonts w:ascii="Arial" w:hAnsi="Arial" w:cs="Arial"/>
          <w:b/>
          <w:color w:val="1C345C"/>
          <w:sz w:val="32"/>
          <w:szCs w:val="32"/>
        </w:rPr>
      </w:pPr>
      <w:bookmarkStart w:id="1" w:name="_Toc493603826"/>
      <w:r w:rsidRPr="0051467A">
        <w:rPr>
          <w:rFonts w:ascii="Arial" w:hAnsi="Arial" w:cs="Arial"/>
          <w:b/>
          <w:color w:val="1C345C"/>
          <w:sz w:val="32"/>
          <w:szCs w:val="32"/>
        </w:rPr>
        <w:t>Document Revision History</w:t>
      </w:r>
    </w:p>
    <w:p w14:paraId="256DEB6A" w14:textId="77777777" w:rsidR="008D4C70" w:rsidRPr="0051467A" w:rsidRDefault="008D4C70" w:rsidP="008D4C70">
      <w:pPr>
        <w:jc w:val="center"/>
        <w:rPr>
          <w:rFonts w:ascii="Arial" w:hAnsi="Arial" w:cs="Arial"/>
          <w:b/>
          <w:color w:val="1C345C"/>
          <w:sz w:val="32"/>
          <w:szCs w:val="32"/>
        </w:rPr>
      </w:pPr>
    </w:p>
    <w:tbl>
      <w:tblPr>
        <w:tblW w:w="0" w:type="auto"/>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3804"/>
        <w:gridCol w:w="1841"/>
      </w:tblGrid>
      <w:tr w:rsidR="008D4C70" w:rsidRPr="00C112E7" w14:paraId="6C22765D" w14:textId="77777777" w:rsidTr="008D4C70">
        <w:trPr>
          <w:trHeight w:val="332"/>
        </w:trPr>
        <w:tc>
          <w:tcPr>
            <w:tcW w:w="1020" w:type="dxa"/>
            <w:shd w:val="clear" w:color="auto" w:fill="1E4E77"/>
          </w:tcPr>
          <w:p w14:paraId="04ECFB95" w14:textId="77777777" w:rsidR="008D4C70" w:rsidRPr="00C53258" w:rsidRDefault="008D4C70" w:rsidP="00C51A9B">
            <w:pPr>
              <w:pStyle w:val="TableParagraph"/>
            </w:pPr>
            <w:r w:rsidRPr="00C53258">
              <w:rPr>
                <w:color w:val="FFFFFF" w:themeColor="background1"/>
              </w:rPr>
              <w:t>Rev #</w:t>
            </w:r>
          </w:p>
        </w:tc>
        <w:tc>
          <w:tcPr>
            <w:tcW w:w="3804" w:type="dxa"/>
            <w:shd w:val="clear" w:color="auto" w:fill="1E4E77"/>
          </w:tcPr>
          <w:p w14:paraId="127C2DD7" w14:textId="77777777" w:rsidR="008D4C70" w:rsidRPr="00C53258" w:rsidRDefault="008D4C70" w:rsidP="00C51A9B">
            <w:pPr>
              <w:pStyle w:val="TableParagraph"/>
              <w:rPr>
                <w:color w:val="FFFFFF" w:themeColor="background1"/>
              </w:rPr>
            </w:pPr>
            <w:r w:rsidRPr="00C53258">
              <w:rPr>
                <w:color w:val="FFFFFF" w:themeColor="background1"/>
              </w:rPr>
              <w:t>File Name</w:t>
            </w:r>
          </w:p>
        </w:tc>
        <w:tc>
          <w:tcPr>
            <w:tcW w:w="1841" w:type="dxa"/>
            <w:shd w:val="clear" w:color="auto" w:fill="1E4E77"/>
          </w:tcPr>
          <w:p w14:paraId="40F7591D" w14:textId="77777777" w:rsidR="008D4C70" w:rsidRPr="00C53258" w:rsidRDefault="008D4C70" w:rsidP="00C51A9B">
            <w:pPr>
              <w:pStyle w:val="TableParagraph"/>
              <w:rPr>
                <w:color w:val="FFFFFF" w:themeColor="background1"/>
              </w:rPr>
            </w:pPr>
            <w:r w:rsidRPr="00C53258">
              <w:rPr>
                <w:color w:val="FFFFFF" w:themeColor="background1"/>
              </w:rPr>
              <w:t>Date</w:t>
            </w:r>
          </w:p>
        </w:tc>
      </w:tr>
      <w:tr w:rsidR="008D4C70" w:rsidRPr="007925AD" w14:paraId="76A3F0AA" w14:textId="77777777" w:rsidTr="00C51A9B">
        <w:trPr>
          <w:trHeight w:val="1"/>
        </w:trPr>
        <w:tc>
          <w:tcPr>
            <w:tcW w:w="1020" w:type="dxa"/>
          </w:tcPr>
          <w:p w14:paraId="0123BCE8" w14:textId="77777777" w:rsidR="008D4C70" w:rsidRPr="008D4C70" w:rsidRDefault="008D4C70" w:rsidP="00C51A9B">
            <w:pPr>
              <w:pStyle w:val="TableParagraph"/>
              <w:rPr>
                <w:color w:val="000000" w:themeColor="text1"/>
              </w:rPr>
            </w:pPr>
            <w:r w:rsidRPr="008D4C70">
              <w:rPr>
                <w:color w:val="000000" w:themeColor="text1"/>
              </w:rPr>
              <w:t>1.0</w:t>
            </w:r>
          </w:p>
        </w:tc>
        <w:tc>
          <w:tcPr>
            <w:tcW w:w="3804" w:type="dxa"/>
          </w:tcPr>
          <w:p w14:paraId="5312D224" w14:textId="3602B0A6" w:rsidR="008D4C70" w:rsidRPr="008D4C70" w:rsidRDefault="008D4C70" w:rsidP="00C51A9B">
            <w:pPr>
              <w:pStyle w:val="TableParagraph"/>
              <w:rPr>
                <w:color w:val="000000" w:themeColor="text1"/>
              </w:rPr>
            </w:pPr>
            <w:r>
              <w:rPr>
                <w:color w:val="000000" w:themeColor="text1"/>
              </w:rPr>
              <w:t>Cloud Basics</w:t>
            </w:r>
          </w:p>
        </w:tc>
        <w:tc>
          <w:tcPr>
            <w:tcW w:w="1841" w:type="dxa"/>
          </w:tcPr>
          <w:p w14:paraId="1414A252" w14:textId="192C7E06" w:rsidR="008D4C70" w:rsidRPr="008D4C70" w:rsidRDefault="008D4C70" w:rsidP="00C51A9B">
            <w:pPr>
              <w:pStyle w:val="TableParagraph"/>
              <w:rPr>
                <w:color w:val="000000" w:themeColor="text1"/>
              </w:rPr>
            </w:pPr>
            <w:r w:rsidRPr="008D4C70">
              <w:rPr>
                <w:color w:val="000000" w:themeColor="text1"/>
              </w:rPr>
              <w:t>Jan 12, 2018</w:t>
            </w:r>
          </w:p>
        </w:tc>
      </w:tr>
      <w:tr w:rsidR="008D4C70" w:rsidRPr="007925AD" w14:paraId="07770533" w14:textId="77777777" w:rsidTr="00C51A9B">
        <w:trPr>
          <w:trHeight w:val="1"/>
        </w:trPr>
        <w:tc>
          <w:tcPr>
            <w:tcW w:w="1020" w:type="dxa"/>
          </w:tcPr>
          <w:p w14:paraId="0A549189" w14:textId="77777777" w:rsidR="008D4C70" w:rsidRPr="00853984" w:rsidRDefault="008D4C70" w:rsidP="00C51A9B">
            <w:pPr>
              <w:pStyle w:val="TableParagraph"/>
            </w:pPr>
            <w:r>
              <w:t>1.1</w:t>
            </w:r>
          </w:p>
        </w:tc>
        <w:tc>
          <w:tcPr>
            <w:tcW w:w="3804" w:type="dxa"/>
          </w:tcPr>
          <w:p w14:paraId="695FFE46" w14:textId="77777777" w:rsidR="008D4C70" w:rsidRDefault="008D4C70" w:rsidP="00C51A9B">
            <w:pPr>
              <w:pStyle w:val="TableParagraph"/>
            </w:pPr>
          </w:p>
        </w:tc>
        <w:tc>
          <w:tcPr>
            <w:tcW w:w="1841" w:type="dxa"/>
          </w:tcPr>
          <w:p w14:paraId="22AAA48A" w14:textId="77777777" w:rsidR="008D4C70" w:rsidRPr="00853984" w:rsidRDefault="008D4C70" w:rsidP="00C51A9B">
            <w:pPr>
              <w:pStyle w:val="TableParagraph"/>
            </w:pPr>
          </w:p>
        </w:tc>
      </w:tr>
    </w:tbl>
    <w:p w14:paraId="7C0F1871" w14:textId="77777777" w:rsidR="008D4C70" w:rsidRDefault="008D4C70" w:rsidP="008D4C70">
      <w:pPr>
        <w:pStyle w:val="TableParagraph"/>
        <w:rPr>
          <w:rFonts w:asciiTheme="minorHAnsi" w:hAnsiTheme="minorHAnsi" w:cstheme="minorHAnsi"/>
        </w:rPr>
      </w:pPr>
    </w:p>
    <w:p w14:paraId="6A29999D" w14:textId="77777777" w:rsidR="008D4C70" w:rsidRDefault="008D4C70" w:rsidP="008D4C70">
      <w:pPr>
        <w:pStyle w:val="TableParagraph"/>
        <w:ind w:left="1350"/>
        <w:rPr>
          <w:rFonts w:asciiTheme="minorHAnsi" w:hAnsiTheme="minorHAnsi" w:cstheme="minorHAnsi"/>
          <w:b/>
        </w:rPr>
      </w:pPr>
      <w:r>
        <w:rPr>
          <w:rFonts w:asciiTheme="minorHAnsi" w:hAnsiTheme="minorHAnsi" w:cstheme="minorHAnsi"/>
          <w:b/>
        </w:rPr>
        <w:t>Prepared &amp; Revised by:</w:t>
      </w:r>
    </w:p>
    <w:p w14:paraId="58F711E5" w14:textId="203F9AB6" w:rsidR="008D4C70" w:rsidRDefault="008D4C70" w:rsidP="008D4C70">
      <w:pPr>
        <w:pStyle w:val="TableParagraph"/>
        <w:ind w:left="1350"/>
        <w:rPr>
          <w:rFonts w:asciiTheme="minorHAnsi" w:hAnsiTheme="minorHAnsi" w:cstheme="minorHAnsi"/>
        </w:rPr>
      </w:pPr>
      <w:r>
        <w:rPr>
          <w:rFonts w:asciiTheme="minorHAnsi" w:hAnsiTheme="minorHAnsi" w:cstheme="minorHAnsi"/>
        </w:rPr>
        <w:t>1.0 Erika Bratschun – Erika.bratschun@ibm.com</w:t>
      </w:r>
    </w:p>
    <w:p w14:paraId="197673AF" w14:textId="77777777" w:rsidR="008D4C70" w:rsidRDefault="008D4C70" w:rsidP="008D4C70">
      <w:pPr>
        <w:pStyle w:val="TableParagraph"/>
        <w:ind w:left="1350"/>
        <w:rPr>
          <w:rFonts w:asciiTheme="minorHAnsi" w:hAnsiTheme="minorHAnsi" w:cstheme="minorHAnsi"/>
        </w:rPr>
      </w:pPr>
      <w:r w:rsidRPr="00C5766C">
        <w:rPr>
          <w:rFonts w:asciiTheme="minorHAnsi" w:hAnsiTheme="minorHAnsi" w:cstheme="minorHAnsi"/>
          <w:highlight w:val="red"/>
        </w:rPr>
        <w:t xml:space="preserve">Name </w:t>
      </w:r>
      <w:r>
        <w:rPr>
          <w:rFonts w:asciiTheme="minorHAnsi" w:hAnsiTheme="minorHAnsi" w:cstheme="minorHAnsi"/>
          <w:highlight w:val="red"/>
        </w:rPr>
        <w:t>–</w:t>
      </w:r>
      <w:r w:rsidRPr="00C5766C">
        <w:rPr>
          <w:rFonts w:asciiTheme="minorHAnsi" w:hAnsiTheme="minorHAnsi" w:cstheme="minorHAnsi"/>
          <w:highlight w:val="red"/>
        </w:rPr>
        <w:t xml:space="preserve"> email</w:t>
      </w:r>
    </w:p>
    <w:p w14:paraId="7040ACDB" w14:textId="77777777" w:rsidR="008D4C70" w:rsidRDefault="008D4C70" w:rsidP="008D4C70">
      <w:pPr>
        <w:pStyle w:val="TableParagraph"/>
        <w:ind w:left="1350"/>
        <w:rPr>
          <w:rFonts w:asciiTheme="minorHAnsi" w:hAnsiTheme="minorHAnsi" w:cstheme="minorHAnsi"/>
        </w:rPr>
      </w:pPr>
      <w:r w:rsidRPr="00C5766C">
        <w:rPr>
          <w:rFonts w:asciiTheme="minorHAnsi" w:hAnsiTheme="minorHAnsi" w:cstheme="minorHAnsi"/>
          <w:highlight w:val="red"/>
        </w:rPr>
        <w:t xml:space="preserve">Name </w:t>
      </w:r>
      <w:r>
        <w:rPr>
          <w:rFonts w:asciiTheme="minorHAnsi" w:hAnsiTheme="minorHAnsi" w:cstheme="minorHAnsi"/>
          <w:highlight w:val="red"/>
        </w:rPr>
        <w:t>–</w:t>
      </w:r>
      <w:r w:rsidRPr="00C5766C">
        <w:rPr>
          <w:rFonts w:asciiTheme="minorHAnsi" w:hAnsiTheme="minorHAnsi" w:cstheme="minorHAnsi"/>
          <w:highlight w:val="red"/>
        </w:rPr>
        <w:t xml:space="preserve"> email</w:t>
      </w:r>
    </w:p>
    <w:p w14:paraId="7C3434CE" w14:textId="77777777" w:rsidR="008D4C70" w:rsidRDefault="008D4C70" w:rsidP="008D4C70">
      <w:pPr>
        <w:pStyle w:val="TableParagraph"/>
        <w:ind w:left="1350"/>
        <w:rPr>
          <w:rFonts w:asciiTheme="minorHAnsi" w:hAnsiTheme="minorHAnsi" w:cstheme="minorHAnsi"/>
        </w:rPr>
      </w:pPr>
      <w:r w:rsidRPr="00C5766C">
        <w:rPr>
          <w:rFonts w:asciiTheme="minorHAnsi" w:hAnsiTheme="minorHAnsi" w:cstheme="minorHAnsi"/>
          <w:highlight w:val="red"/>
        </w:rPr>
        <w:t xml:space="preserve">Name </w:t>
      </w:r>
      <w:r>
        <w:rPr>
          <w:rFonts w:asciiTheme="minorHAnsi" w:hAnsiTheme="minorHAnsi" w:cstheme="minorHAnsi"/>
          <w:highlight w:val="red"/>
        </w:rPr>
        <w:t>–</w:t>
      </w:r>
      <w:r w:rsidRPr="00C5766C">
        <w:rPr>
          <w:rFonts w:asciiTheme="minorHAnsi" w:hAnsiTheme="minorHAnsi" w:cstheme="minorHAnsi"/>
          <w:highlight w:val="red"/>
        </w:rPr>
        <w:t xml:space="preserve"> email</w:t>
      </w:r>
    </w:p>
    <w:p w14:paraId="79DACEB9" w14:textId="77777777" w:rsidR="008D4C70" w:rsidRDefault="008D4C70" w:rsidP="008D4C70">
      <w:pPr>
        <w:pStyle w:val="TableParagraph"/>
        <w:ind w:left="1350"/>
        <w:rPr>
          <w:rFonts w:asciiTheme="minorHAnsi" w:hAnsiTheme="minorHAnsi" w:cstheme="minorHAnsi"/>
        </w:rPr>
      </w:pPr>
    </w:p>
    <w:p w14:paraId="5A399434" w14:textId="77777777" w:rsidR="008D4C70" w:rsidRDefault="008D4C70" w:rsidP="008D4C70">
      <w:pPr>
        <w:pStyle w:val="TableParagraph"/>
        <w:ind w:left="1350"/>
        <w:rPr>
          <w:rFonts w:asciiTheme="minorHAnsi" w:hAnsiTheme="minorHAnsi" w:cstheme="minorHAnsi"/>
        </w:rPr>
      </w:pPr>
    </w:p>
    <w:p w14:paraId="6DF7789D" w14:textId="77777777" w:rsidR="008D4C70" w:rsidRDefault="008D4C70" w:rsidP="008D4C70">
      <w:pPr>
        <w:pStyle w:val="TableParagraph"/>
        <w:ind w:left="1350"/>
        <w:rPr>
          <w:rFonts w:asciiTheme="minorHAnsi" w:hAnsiTheme="minorHAnsi" w:cstheme="minorHAnsi"/>
        </w:rPr>
      </w:pPr>
    </w:p>
    <w:p w14:paraId="49DB0430" w14:textId="77777777" w:rsidR="008D4C70" w:rsidRDefault="008D4C70" w:rsidP="008D4C70">
      <w:pPr>
        <w:pStyle w:val="TableParagraph"/>
        <w:ind w:left="1350"/>
        <w:rPr>
          <w:rFonts w:asciiTheme="minorHAnsi" w:hAnsiTheme="minorHAnsi" w:cstheme="minorHAnsi"/>
        </w:rPr>
      </w:pPr>
    </w:p>
    <w:p w14:paraId="723C87AA" w14:textId="77777777" w:rsidR="008D4C70" w:rsidRDefault="008D4C70" w:rsidP="008D4C70">
      <w:pPr>
        <w:pStyle w:val="TableParagraph"/>
        <w:ind w:left="1350"/>
        <w:rPr>
          <w:rFonts w:asciiTheme="minorHAnsi" w:hAnsiTheme="minorHAnsi" w:cstheme="minorHAnsi"/>
        </w:rPr>
      </w:pPr>
    </w:p>
    <w:p w14:paraId="172D89FC" w14:textId="77777777" w:rsidR="008D4C70" w:rsidRDefault="008D4C70" w:rsidP="008D4C70">
      <w:pPr>
        <w:rPr>
          <w:rFonts w:eastAsia="Arial" w:cstheme="minorHAnsi"/>
          <w:szCs w:val="22"/>
          <w:highlight w:val="red"/>
        </w:rPr>
      </w:pPr>
      <w:r>
        <w:rPr>
          <w:rFonts w:cstheme="minorHAnsi"/>
          <w:highlight w:val="red"/>
        </w:rPr>
        <w:br w:type="page"/>
      </w:r>
    </w:p>
    <w:p w14:paraId="7B137FDE" w14:textId="77777777" w:rsidR="00FF1C11" w:rsidRDefault="00FF1C11" w:rsidP="00EA4A71">
      <w:pPr>
        <w:pStyle w:val="Heading1"/>
        <w:jc w:val="center"/>
        <w:rPr>
          <w:rFonts w:eastAsia="Times New Roman"/>
        </w:rPr>
      </w:pPr>
    </w:p>
    <w:p w14:paraId="170BD178" w14:textId="77777777" w:rsidR="001577C9" w:rsidRPr="001577C9" w:rsidRDefault="001577C9" w:rsidP="00EA4A71">
      <w:pPr>
        <w:pStyle w:val="Heading1"/>
        <w:jc w:val="center"/>
        <w:rPr>
          <w:rFonts w:eastAsia="Times New Roman"/>
        </w:rPr>
      </w:pPr>
      <w:bookmarkStart w:id="2" w:name="_Toc503519062"/>
      <w:r w:rsidRPr="001577C9">
        <w:rPr>
          <w:rFonts w:eastAsia="Times New Roman"/>
        </w:rPr>
        <w:t>Lab Environment Overview</w:t>
      </w:r>
      <w:bookmarkEnd w:id="1"/>
      <w:bookmarkEnd w:id="2"/>
    </w:p>
    <w:p w14:paraId="3B6FA330" w14:textId="77777777" w:rsidR="001577C9" w:rsidRDefault="001577C9" w:rsidP="001577C9">
      <w:pPr>
        <w:pStyle w:val="BodyText"/>
        <w:rPr>
          <w:b/>
          <w:color w:val="27495F" w:themeColor="accent1"/>
          <w:w w:val="110"/>
          <w:sz w:val="28"/>
          <w:szCs w:val="28"/>
        </w:rPr>
      </w:pPr>
    </w:p>
    <w:p w14:paraId="44D443ED" w14:textId="77777777" w:rsidR="001577C9" w:rsidRPr="00466A61" w:rsidRDefault="001577C9" w:rsidP="00B7121D">
      <w:pPr>
        <w:rPr>
          <w:b/>
          <w:color w:val="5F97BD" w:themeColor="accent1" w:themeTint="99"/>
          <w:sz w:val="28"/>
          <w:szCs w:val="28"/>
        </w:rPr>
      </w:pPr>
      <w:r w:rsidRPr="00466A61">
        <w:rPr>
          <w:b/>
          <w:color w:val="5F97BD" w:themeColor="accent1" w:themeTint="99"/>
          <w:sz w:val="28"/>
          <w:szCs w:val="28"/>
        </w:rPr>
        <w:t>Installed Software and Tools</w:t>
      </w:r>
    </w:p>
    <w:p w14:paraId="1E3EAC9F" w14:textId="77777777" w:rsidR="001577C9" w:rsidRPr="007925AD" w:rsidRDefault="001577C9" w:rsidP="001577C9">
      <w:pPr>
        <w:pStyle w:val="BodyText"/>
        <w:spacing w:before="6"/>
        <w:rPr>
          <w:b/>
          <w:sz w:val="23"/>
        </w:rPr>
      </w:pPr>
    </w:p>
    <w:tbl>
      <w:tblPr>
        <w:tblW w:w="10359" w:type="dxa"/>
        <w:tblInd w:w="-28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0" w:type="dxa"/>
          <w:right w:w="0" w:type="dxa"/>
        </w:tblCellMar>
        <w:tblLook w:val="01E0" w:firstRow="1" w:lastRow="1" w:firstColumn="1" w:lastColumn="1" w:noHBand="0" w:noVBand="0"/>
      </w:tblPr>
      <w:tblGrid>
        <w:gridCol w:w="4239"/>
        <w:gridCol w:w="6120"/>
      </w:tblGrid>
      <w:tr w:rsidR="001577C9" w:rsidRPr="007925AD" w14:paraId="5E7B7DC7" w14:textId="77777777" w:rsidTr="00F80CA8">
        <w:trPr>
          <w:trHeight w:hRule="exact" w:val="325"/>
        </w:trPr>
        <w:tc>
          <w:tcPr>
            <w:tcW w:w="4239" w:type="dxa"/>
            <w:tcBorders>
              <w:bottom w:val="single" w:sz="4" w:space="0" w:color="4F81BD"/>
            </w:tcBorders>
          </w:tcPr>
          <w:p w14:paraId="65711B36" w14:textId="77777777" w:rsidR="001577C9" w:rsidRPr="003E6844" w:rsidRDefault="001577C9" w:rsidP="0033139D">
            <w:pPr>
              <w:rPr>
                <w:rFonts w:cstheme="minorHAnsi"/>
                <w:b/>
                <w:sz w:val="28"/>
                <w:szCs w:val="28"/>
              </w:rPr>
            </w:pPr>
            <w:r w:rsidRPr="003E6844">
              <w:rPr>
                <w:rFonts w:cstheme="minorHAnsi"/>
                <w:b/>
                <w:sz w:val="28"/>
                <w:szCs w:val="28"/>
              </w:rPr>
              <w:t>Software</w:t>
            </w:r>
          </w:p>
        </w:tc>
        <w:tc>
          <w:tcPr>
            <w:tcW w:w="6120" w:type="dxa"/>
            <w:tcBorders>
              <w:bottom w:val="single" w:sz="4" w:space="0" w:color="4F81BD"/>
            </w:tcBorders>
          </w:tcPr>
          <w:p w14:paraId="3F2DE373" w14:textId="77777777" w:rsidR="001577C9" w:rsidRPr="003E6844" w:rsidRDefault="001577C9" w:rsidP="0033139D">
            <w:pPr>
              <w:rPr>
                <w:rFonts w:cstheme="minorHAnsi"/>
                <w:b/>
                <w:sz w:val="28"/>
                <w:szCs w:val="28"/>
              </w:rPr>
            </w:pPr>
            <w:r w:rsidRPr="003E6844">
              <w:rPr>
                <w:rFonts w:cstheme="minorHAnsi"/>
                <w:b/>
                <w:sz w:val="28"/>
                <w:szCs w:val="28"/>
              </w:rPr>
              <w:t>Link</w:t>
            </w:r>
          </w:p>
        </w:tc>
      </w:tr>
      <w:tr w:rsidR="001577C9" w:rsidRPr="007925AD" w14:paraId="75A66289" w14:textId="77777777" w:rsidTr="00F80CA8">
        <w:trPr>
          <w:trHeight w:hRule="exact" w:val="570"/>
        </w:trPr>
        <w:tc>
          <w:tcPr>
            <w:tcW w:w="4239" w:type="dxa"/>
            <w:tcBorders>
              <w:top w:val="single" w:sz="4" w:space="0" w:color="4F81BD"/>
            </w:tcBorders>
            <w:shd w:val="clear" w:color="auto" w:fill="C9DCE9" w:themeFill="accent1" w:themeFillTint="33"/>
          </w:tcPr>
          <w:p w14:paraId="429534AD" w14:textId="77777777" w:rsidR="001577C9" w:rsidRPr="003E6844" w:rsidRDefault="003E6844" w:rsidP="0033139D">
            <w:pPr>
              <w:rPr>
                <w:rFonts w:cstheme="minorHAnsi"/>
                <w:b/>
              </w:rPr>
            </w:pPr>
            <w:r w:rsidRPr="003E6844">
              <w:rPr>
                <w:rFonts w:cstheme="minorHAnsi"/>
                <w:b/>
                <w:highlight w:val="red"/>
              </w:rPr>
              <w:t>Fill In</w:t>
            </w:r>
          </w:p>
        </w:tc>
        <w:tc>
          <w:tcPr>
            <w:tcW w:w="6120" w:type="dxa"/>
            <w:tcBorders>
              <w:top w:val="single" w:sz="4" w:space="0" w:color="4F81BD"/>
            </w:tcBorders>
            <w:shd w:val="clear" w:color="auto" w:fill="C9DCE9" w:themeFill="accent1" w:themeFillTint="33"/>
          </w:tcPr>
          <w:p w14:paraId="7112B493" w14:textId="77777777" w:rsidR="001577C9" w:rsidRPr="003E6844" w:rsidRDefault="003E6844" w:rsidP="0033139D">
            <w:pPr>
              <w:pStyle w:val="TableParagraph"/>
              <w:tabs>
                <w:tab w:val="left" w:pos="2630"/>
              </w:tabs>
              <w:spacing w:before="56"/>
              <w:ind w:left="98"/>
              <w:rPr>
                <w:rFonts w:asciiTheme="minorHAnsi" w:hAnsiTheme="minorHAnsi" w:cstheme="minorHAnsi"/>
                <w:color w:val="000000" w:themeColor="text1"/>
              </w:rPr>
            </w:pPr>
            <w:r w:rsidRPr="003E6844">
              <w:rPr>
                <w:rFonts w:cstheme="minorHAnsi"/>
                <w:highlight w:val="red"/>
              </w:rPr>
              <w:t>Fill In</w:t>
            </w:r>
          </w:p>
        </w:tc>
      </w:tr>
      <w:tr w:rsidR="001577C9" w:rsidRPr="007925AD" w14:paraId="68BD38BE" w14:textId="77777777" w:rsidTr="00F80CA8">
        <w:trPr>
          <w:trHeight w:hRule="exact" w:val="632"/>
        </w:trPr>
        <w:tc>
          <w:tcPr>
            <w:tcW w:w="4239" w:type="dxa"/>
            <w:tcBorders>
              <w:bottom w:val="single" w:sz="8" w:space="0" w:color="4F81BD"/>
            </w:tcBorders>
          </w:tcPr>
          <w:p w14:paraId="0B1F1AC8" w14:textId="77777777" w:rsidR="001577C9" w:rsidRPr="003E6844" w:rsidRDefault="003E6844" w:rsidP="0033139D">
            <w:pPr>
              <w:rPr>
                <w:rFonts w:cstheme="minorHAnsi"/>
                <w:b/>
              </w:rPr>
            </w:pPr>
            <w:r w:rsidRPr="003E6844">
              <w:rPr>
                <w:rFonts w:cstheme="minorHAnsi"/>
                <w:b/>
                <w:highlight w:val="red"/>
              </w:rPr>
              <w:t>Fill In</w:t>
            </w:r>
          </w:p>
        </w:tc>
        <w:tc>
          <w:tcPr>
            <w:tcW w:w="6120" w:type="dxa"/>
            <w:tcBorders>
              <w:bottom w:val="single" w:sz="8" w:space="0" w:color="4F81BD"/>
            </w:tcBorders>
          </w:tcPr>
          <w:p w14:paraId="43532B9F" w14:textId="77777777" w:rsidR="001577C9" w:rsidRPr="003E6844" w:rsidRDefault="003E6844" w:rsidP="0033139D">
            <w:pPr>
              <w:pStyle w:val="TableParagraph"/>
              <w:tabs>
                <w:tab w:val="left" w:pos="2630"/>
              </w:tabs>
              <w:spacing w:before="56"/>
              <w:ind w:left="98"/>
              <w:rPr>
                <w:rFonts w:asciiTheme="minorHAnsi" w:hAnsiTheme="minorHAnsi" w:cstheme="minorHAnsi"/>
                <w:color w:val="000000" w:themeColor="text1"/>
              </w:rPr>
            </w:pPr>
            <w:r w:rsidRPr="003E6844">
              <w:rPr>
                <w:rFonts w:cstheme="minorHAnsi"/>
                <w:highlight w:val="red"/>
              </w:rPr>
              <w:t>Fill In</w:t>
            </w:r>
          </w:p>
        </w:tc>
      </w:tr>
      <w:tr w:rsidR="001577C9" w:rsidRPr="007925AD" w14:paraId="36A704E0" w14:textId="77777777" w:rsidTr="00F80CA8">
        <w:trPr>
          <w:trHeight w:hRule="exact" w:val="557"/>
        </w:trPr>
        <w:tc>
          <w:tcPr>
            <w:tcW w:w="4239" w:type="dxa"/>
            <w:shd w:val="clear" w:color="auto" w:fill="C9DCE9" w:themeFill="accent1" w:themeFillTint="33"/>
          </w:tcPr>
          <w:p w14:paraId="3E36C3E4" w14:textId="77777777" w:rsidR="001577C9" w:rsidRPr="003E6844" w:rsidRDefault="003E6844" w:rsidP="0033139D">
            <w:pPr>
              <w:rPr>
                <w:rFonts w:cstheme="minorHAnsi"/>
                <w:b/>
              </w:rPr>
            </w:pPr>
            <w:r w:rsidRPr="003E6844">
              <w:rPr>
                <w:rFonts w:cstheme="minorHAnsi"/>
                <w:b/>
                <w:highlight w:val="red"/>
              </w:rPr>
              <w:t>Fill In</w:t>
            </w:r>
          </w:p>
        </w:tc>
        <w:tc>
          <w:tcPr>
            <w:tcW w:w="6120" w:type="dxa"/>
            <w:shd w:val="clear" w:color="auto" w:fill="C9DCE9" w:themeFill="accent1" w:themeFillTint="33"/>
          </w:tcPr>
          <w:p w14:paraId="5605C6C3" w14:textId="77777777" w:rsidR="001577C9" w:rsidRPr="003E6844" w:rsidRDefault="003E6844" w:rsidP="0033139D">
            <w:pPr>
              <w:pStyle w:val="TableParagraph"/>
              <w:tabs>
                <w:tab w:val="left" w:pos="2630"/>
              </w:tabs>
              <w:spacing w:before="56"/>
              <w:ind w:left="98"/>
              <w:rPr>
                <w:rFonts w:asciiTheme="minorHAnsi" w:hAnsiTheme="minorHAnsi" w:cstheme="minorHAnsi"/>
                <w:color w:val="000000" w:themeColor="text1"/>
              </w:rPr>
            </w:pPr>
            <w:r w:rsidRPr="003E6844">
              <w:rPr>
                <w:rFonts w:cstheme="minorHAnsi"/>
                <w:highlight w:val="red"/>
              </w:rPr>
              <w:t>Fill In</w:t>
            </w:r>
          </w:p>
        </w:tc>
      </w:tr>
      <w:tr w:rsidR="001577C9" w:rsidRPr="007925AD" w14:paraId="5013BA5A" w14:textId="77777777" w:rsidTr="00F80CA8">
        <w:trPr>
          <w:trHeight w:hRule="exact" w:val="559"/>
        </w:trPr>
        <w:tc>
          <w:tcPr>
            <w:tcW w:w="4239" w:type="dxa"/>
            <w:tcBorders>
              <w:bottom w:val="single" w:sz="8" w:space="0" w:color="4F81BD"/>
            </w:tcBorders>
          </w:tcPr>
          <w:p w14:paraId="4072DDA4" w14:textId="77777777" w:rsidR="001577C9" w:rsidRPr="003E6844" w:rsidRDefault="003E6844" w:rsidP="0033139D">
            <w:pPr>
              <w:rPr>
                <w:rFonts w:cstheme="minorHAnsi"/>
                <w:b/>
              </w:rPr>
            </w:pPr>
            <w:r w:rsidRPr="003E6844">
              <w:rPr>
                <w:rFonts w:cstheme="minorHAnsi"/>
                <w:b/>
                <w:highlight w:val="red"/>
              </w:rPr>
              <w:t>Fill In</w:t>
            </w:r>
          </w:p>
        </w:tc>
        <w:tc>
          <w:tcPr>
            <w:tcW w:w="6120" w:type="dxa"/>
            <w:tcBorders>
              <w:bottom w:val="single" w:sz="8" w:space="0" w:color="4F81BD"/>
            </w:tcBorders>
          </w:tcPr>
          <w:p w14:paraId="11ADB55F" w14:textId="77777777" w:rsidR="001577C9" w:rsidRPr="003E6844" w:rsidRDefault="003E6844" w:rsidP="0033139D">
            <w:pPr>
              <w:pStyle w:val="TableParagraph"/>
              <w:spacing w:before="38" w:line="288" w:lineRule="auto"/>
              <w:ind w:left="103" w:right="246"/>
              <w:rPr>
                <w:rFonts w:asciiTheme="minorHAnsi" w:hAnsiTheme="minorHAnsi" w:cstheme="minorHAnsi"/>
                <w:color w:val="000000" w:themeColor="text1"/>
              </w:rPr>
            </w:pPr>
            <w:r w:rsidRPr="003E6844">
              <w:rPr>
                <w:rFonts w:cstheme="minorHAnsi"/>
                <w:highlight w:val="red"/>
              </w:rPr>
              <w:t>Fill In</w:t>
            </w:r>
          </w:p>
        </w:tc>
      </w:tr>
      <w:tr w:rsidR="001577C9" w:rsidRPr="007925AD" w14:paraId="219F81E4" w14:textId="77777777" w:rsidTr="00F80CA8">
        <w:trPr>
          <w:trHeight w:hRule="exact" w:val="556"/>
        </w:trPr>
        <w:tc>
          <w:tcPr>
            <w:tcW w:w="4239" w:type="dxa"/>
            <w:shd w:val="clear" w:color="auto" w:fill="C9DCE9" w:themeFill="accent1" w:themeFillTint="33"/>
          </w:tcPr>
          <w:p w14:paraId="1FE0FB6B" w14:textId="77777777" w:rsidR="001577C9" w:rsidRPr="003E6844" w:rsidRDefault="003E6844" w:rsidP="0033139D">
            <w:pPr>
              <w:rPr>
                <w:rFonts w:cstheme="minorHAnsi"/>
                <w:b/>
              </w:rPr>
            </w:pPr>
            <w:r w:rsidRPr="003E6844">
              <w:rPr>
                <w:rFonts w:cstheme="minorHAnsi"/>
                <w:b/>
                <w:highlight w:val="red"/>
              </w:rPr>
              <w:t>Fill In</w:t>
            </w:r>
          </w:p>
        </w:tc>
        <w:tc>
          <w:tcPr>
            <w:tcW w:w="6120" w:type="dxa"/>
            <w:shd w:val="clear" w:color="auto" w:fill="C9DCE9" w:themeFill="accent1" w:themeFillTint="33"/>
          </w:tcPr>
          <w:p w14:paraId="151A00DB" w14:textId="77777777" w:rsidR="001577C9" w:rsidRPr="003E6844" w:rsidRDefault="003E6844" w:rsidP="0033139D">
            <w:pPr>
              <w:pStyle w:val="TableParagraph"/>
              <w:tabs>
                <w:tab w:val="left" w:pos="2630"/>
              </w:tabs>
              <w:spacing w:before="56"/>
              <w:ind w:left="98"/>
              <w:rPr>
                <w:rFonts w:asciiTheme="minorHAnsi" w:hAnsiTheme="minorHAnsi" w:cstheme="minorHAnsi"/>
                <w:color w:val="000000" w:themeColor="text1"/>
              </w:rPr>
            </w:pPr>
            <w:r w:rsidRPr="003E6844">
              <w:rPr>
                <w:rFonts w:cstheme="minorHAnsi"/>
                <w:highlight w:val="red"/>
              </w:rPr>
              <w:t>Fill In</w:t>
            </w:r>
          </w:p>
        </w:tc>
      </w:tr>
      <w:tr w:rsidR="001577C9" w:rsidRPr="007925AD" w14:paraId="261FB456" w14:textId="77777777" w:rsidTr="0033139D">
        <w:trPr>
          <w:trHeight w:hRule="exact" w:val="556"/>
        </w:trPr>
        <w:tc>
          <w:tcPr>
            <w:tcW w:w="4239" w:type="dxa"/>
            <w:shd w:val="clear" w:color="auto" w:fill="FFFFFF" w:themeFill="background1"/>
          </w:tcPr>
          <w:p w14:paraId="7F46C15F" w14:textId="77777777" w:rsidR="001577C9" w:rsidRPr="003E6844" w:rsidRDefault="003E6844" w:rsidP="0033139D">
            <w:pPr>
              <w:rPr>
                <w:rFonts w:cstheme="minorHAnsi"/>
                <w:b/>
              </w:rPr>
            </w:pPr>
            <w:r w:rsidRPr="003E6844">
              <w:rPr>
                <w:rFonts w:cstheme="minorHAnsi"/>
                <w:b/>
                <w:highlight w:val="red"/>
              </w:rPr>
              <w:t>Fill In</w:t>
            </w:r>
          </w:p>
        </w:tc>
        <w:tc>
          <w:tcPr>
            <w:tcW w:w="6120" w:type="dxa"/>
            <w:shd w:val="clear" w:color="auto" w:fill="FFFFFF" w:themeFill="background1"/>
          </w:tcPr>
          <w:p w14:paraId="58754688" w14:textId="77777777" w:rsidR="001577C9" w:rsidRPr="003E6844" w:rsidRDefault="003E6844" w:rsidP="0033139D">
            <w:pPr>
              <w:pStyle w:val="TableParagraph"/>
              <w:tabs>
                <w:tab w:val="left" w:pos="2630"/>
              </w:tabs>
              <w:spacing w:before="56"/>
              <w:ind w:left="98"/>
              <w:rPr>
                <w:rFonts w:asciiTheme="minorHAnsi" w:hAnsiTheme="minorHAnsi" w:cstheme="minorHAnsi"/>
                <w:color w:val="000000" w:themeColor="text1"/>
              </w:rPr>
            </w:pPr>
            <w:r w:rsidRPr="003E6844">
              <w:rPr>
                <w:rFonts w:cstheme="minorHAnsi"/>
                <w:highlight w:val="red"/>
              </w:rPr>
              <w:t>Fill In</w:t>
            </w:r>
          </w:p>
        </w:tc>
      </w:tr>
    </w:tbl>
    <w:p w14:paraId="2956146C" w14:textId="77777777" w:rsidR="001577C9" w:rsidRDefault="001577C9" w:rsidP="001577C9">
      <w:pPr>
        <w:pStyle w:val="BodyText"/>
        <w:rPr>
          <w:rFonts w:ascii="Times New Roman"/>
          <w:b/>
          <w:sz w:val="20"/>
        </w:rPr>
      </w:pPr>
    </w:p>
    <w:p w14:paraId="665A2A28" w14:textId="77777777" w:rsidR="004937CA" w:rsidRDefault="004937CA">
      <w:pPr>
        <w:rPr>
          <w:rFonts w:eastAsia="Arial" w:cstheme="minorHAnsi"/>
          <w:szCs w:val="22"/>
        </w:rPr>
      </w:pPr>
      <w:r>
        <w:rPr>
          <w:rFonts w:cstheme="minorHAnsi"/>
        </w:rPr>
        <w:br w:type="page"/>
      </w:r>
    </w:p>
    <w:p w14:paraId="2C101FD7" w14:textId="58F6EA2A" w:rsidR="001577C9" w:rsidRDefault="000465A3" w:rsidP="004937CA">
      <w:pPr>
        <w:pStyle w:val="Heading1"/>
      </w:pPr>
      <w:bookmarkStart w:id="3" w:name="_Toc503519063"/>
      <w:r>
        <w:t>Cloud Basics</w:t>
      </w:r>
      <w:bookmarkEnd w:id="3"/>
    </w:p>
    <w:p w14:paraId="01A256BF" w14:textId="77777777" w:rsidR="004937CA" w:rsidRDefault="004937CA" w:rsidP="004937CA"/>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4937CA" w:rsidRPr="000465A3" w14:paraId="634655A9" w14:textId="77777777" w:rsidTr="0033139D">
        <w:tc>
          <w:tcPr>
            <w:tcW w:w="2254" w:type="dxa"/>
            <w:tcBorders>
              <w:bottom w:val="single" w:sz="4" w:space="0" w:color="auto"/>
            </w:tcBorders>
            <w:shd w:val="clear" w:color="auto" w:fill="D9D9D9" w:themeFill="background1" w:themeFillShade="D9"/>
          </w:tcPr>
          <w:p w14:paraId="4BE6967B" w14:textId="77777777" w:rsidR="004937CA" w:rsidRPr="000465A3" w:rsidRDefault="004937CA" w:rsidP="0033139D">
            <w:pPr>
              <w:rPr>
                <w:rFonts w:cstheme="minorHAnsi"/>
                <w:color w:val="4F81BD"/>
                <w:w w:val="105"/>
                <w:sz w:val="28"/>
                <w:szCs w:val="28"/>
              </w:rPr>
            </w:pPr>
            <w:r w:rsidRPr="000465A3">
              <w:rPr>
                <w:rFonts w:cstheme="minorHAnsi"/>
                <w:color w:val="000000" w:themeColor="text1"/>
                <w:w w:val="105"/>
                <w:sz w:val="28"/>
                <w:szCs w:val="28"/>
              </w:rPr>
              <w:t>Purpose:</w:t>
            </w:r>
          </w:p>
        </w:tc>
        <w:tc>
          <w:tcPr>
            <w:tcW w:w="7096" w:type="dxa"/>
          </w:tcPr>
          <w:p w14:paraId="6827D642" w14:textId="54350351" w:rsidR="004937CA" w:rsidRPr="000465A3" w:rsidRDefault="004937CA" w:rsidP="0033139D">
            <w:pPr>
              <w:rPr>
                <w:rFonts w:cstheme="minorHAnsi"/>
                <w:color w:val="000000" w:themeColor="text1"/>
                <w:w w:val="105"/>
              </w:rPr>
            </w:pPr>
            <w:r w:rsidRPr="000465A3">
              <w:rPr>
                <w:rFonts w:cstheme="minorHAnsi"/>
                <w:color w:val="000000" w:themeColor="text1"/>
                <w:w w:val="105"/>
              </w:rPr>
              <w:t xml:space="preserve">This lab introduces the subject of </w:t>
            </w:r>
            <w:r w:rsidR="000465A3" w:rsidRPr="000465A3">
              <w:rPr>
                <w:rFonts w:cstheme="minorHAnsi"/>
                <w:color w:val="000000" w:themeColor="text1"/>
                <w:w w:val="105"/>
              </w:rPr>
              <w:t>Cloud</w:t>
            </w:r>
            <w:r w:rsidR="00C7412B" w:rsidRPr="000465A3">
              <w:rPr>
                <w:rFonts w:cstheme="minorHAnsi"/>
                <w:color w:val="000000" w:themeColor="text1"/>
                <w:w w:val="105"/>
              </w:rPr>
              <w:t xml:space="preserve">. </w:t>
            </w:r>
            <w:r w:rsidRPr="000465A3">
              <w:rPr>
                <w:rFonts w:cstheme="minorHAnsi"/>
                <w:color w:val="000000" w:themeColor="text1"/>
                <w:w w:val="105"/>
              </w:rPr>
              <w:t>After completing the lab, you should be able to:</w:t>
            </w:r>
          </w:p>
          <w:p w14:paraId="5B5384A8" w14:textId="77777777" w:rsidR="004937CA" w:rsidRPr="000465A3" w:rsidRDefault="004937CA" w:rsidP="0033139D">
            <w:pPr>
              <w:rPr>
                <w:rFonts w:cstheme="minorHAnsi"/>
                <w:color w:val="000000" w:themeColor="text1"/>
                <w:w w:val="105"/>
              </w:rPr>
            </w:pPr>
          </w:p>
          <w:p w14:paraId="4F10C104" w14:textId="3D0CF804" w:rsidR="004937CA" w:rsidRPr="000465A3" w:rsidRDefault="000465A3" w:rsidP="00C7412B">
            <w:pPr>
              <w:pStyle w:val="ListParagraph"/>
              <w:numPr>
                <w:ilvl w:val="0"/>
                <w:numId w:val="1"/>
              </w:numPr>
              <w:rPr>
                <w:rFonts w:asciiTheme="minorHAnsi" w:hAnsiTheme="minorHAnsi" w:cstheme="minorHAnsi"/>
                <w:color w:val="000000" w:themeColor="text1"/>
                <w:w w:val="105"/>
                <w:sz w:val="24"/>
                <w:szCs w:val="24"/>
              </w:rPr>
            </w:pPr>
            <w:r w:rsidRPr="000465A3">
              <w:rPr>
                <w:rFonts w:asciiTheme="minorHAnsi" w:hAnsiTheme="minorHAnsi" w:cstheme="minorHAnsi"/>
                <w:color w:val="000000" w:themeColor="text1"/>
                <w:w w:val="105"/>
                <w:sz w:val="24"/>
                <w:szCs w:val="24"/>
              </w:rPr>
              <w:t>Understand Cloud</w:t>
            </w:r>
          </w:p>
          <w:p w14:paraId="50AF0ECA" w14:textId="78C3A8DF" w:rsidR="000465A3" w:rsidRPr="000465A3" w:rsidRDefault="000465A3" w:rsidP="00C7412B">
            <w:pPr>
              <w:pStyle w:val="ListParagraph"/>
              <w:numPr>
                <w:ilvl w:val="0"/>
                <w:numId w:val="1"/>
              </w:numPr>
              <w:rPr>
                <w:rFonts w:asciiTheme="minorHAnsi" w:hAnsiTheme="minorHAnsi" w:cstheme="minorHAnsi"/>
                <w:color w:val="000000" w:themeColor="text1"/>
                <w:w w:val="105"/>
                <w:sz w:val="24"/>
                <w:szCs w:val="24"/>
              </w:rPr>
            </w:pPr>
            <w:r w:rsidRPr="000465A3">
              <w:rPr>
                <w:rFonts w:asciiTheme="minorHAnsi" w:hAnsiTheme="minorHAnsi" w:cstheme="minorHAnsi"/>
                <w:color w:val="000000" w:themeColor="text1"/>
                <w:w w:val="105"/>
                <w:sz w:val="24"/>
                <w:szCs w:val="24"/>
              </w:rPr>
              <w:t>Navigate IBM Cloud Platform</w:t>
            </w:r>
          </w:p>
          <w:p w14:paraId="0FA79017" w14:textId="5C2F491D" w:rsidR="000465A3" w:rsidRPr="000465A3" w:rsidRDefault="000465A3" w:rsidP="00C7412B">
            <w:pPr>
              <w:pStyle w:val="ListParagraph"/>
              <w:numPr>
                <w:ilvl w:val="0"/>
                <w:numId w:val="1"/>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Launch and use services on IBM Cloud</w:t>
            </w:r>
            <w:r w:rsidRPr="000465A3">
              <w:rPr>
                <w:rFonts w:asciiTheme="minorHAnsi" w:hAnsiTheme="minorHAnsi" w:cstheme="minorHAnsi"/>
                <w:color w:val="000000" w:themeColor="text1"/>
                <w:w w:val="105"/>
                <w:sz w:val="24"/>
                <w:szCs w:val="24"/>
              </w:rPr>
              <w:t xml:space="preserve"> </w:t>
            </w:r>
          </w:p>
          <w:p w14:paraId="50C9A832" w14:textId="77777777" w:rsidR="00C7412B" w:rsidRPr="000465A3" w:rsidRDefault="00C7412B" w:rsidP="00C7412B">
            <w:pPr>
              <w:ind w:left="360"/>
              <w:rPr>
                <w:rFonts w:cstheme="minorHAnsi"/>
                <w:color w:val="000000" w:themeColor="text1"/>
                <w:w w:val="105"/>
              </w:rPr>
            </w:pPr>
          </w:p>
        </w:tc>
      </w:tr>
      <w:tr w:rsidR="004937CA" w:rsidRPr="000465A3" w14:paraId="273DA7A4" w14:textId="77777777" w:rsidTr="0033139D">
        <w:trPr>
          <w:trHeight w:val="353"/>
        </w:trPr>
        <w:tc>
          <w:tcPr>
            <w:tcW w:w="2254" w:type="dxa"/>
            <w:tcBorders>
              <w:right w:val="nil"/>
            </w:tcBorders>
          </w:tcPr>
          <w:p w14:paraId="1C5129E2" w14:textId="2A4F7D07" w:rsidR="004937CA" w:rsidRPr="000465A3" w:rsidRDefault="004937CA" w:rsidP="0033139D">
            <w:pPr>
              <w:rPr>
                <w:rFonts w:cstheme="minorHAnsi"/>
                <w:b/>
                <w:bCs/>
                <w:color w:val="4F81BD"/>
                <w:w w:val="105"/>
                <w:sz w:val="28"/>
                <w:szCs w:val="28"/>
              </w:rPr>
            </w:pPr>
          </w:p>
        </w:tc>
        <w:tc>
          <w:tcPr>
            <w:tcW w:w="7096" w:type="dxa"/>
            <w:tcBorders>
              <w:left w:val="nil"/>
            </w:tcBorders>
          </w:tcPr>
          <w:p w14:paraId="70C095BF" w14:textId="77777777" w:rsidR="004937CA" w:rsidRPr="000465A3" w:rsidRDefault="004937CA" w:rsidP="0033139D">
            <w:pPr>
              <w:rPr>
                <w:rFonts w:cstheme="minorHAnsi"/>
                <w:b/>
                <w:bCs/>
                <w:color w:val="4F81BD"/>
                <w:w w:val="105"/>
                <w:sz w:val="28"/>
                <w:szCs w:val="28"/>
              </w:rPr>
            </w:pPr>
          </w:p>
        </w:tc>
      </w:tr>
      <w:tr w:rsidR="004937CA" w:rsidRPr="000465A3" w14:paraId="4E7F8DD5" w14:textId="77777777" w:rsidTr="0033139D">
        <w:tc>
          <w:tcPr>
            <w:tcW w:w="2254" w:type="dxa"/>
            <w:tcBorders>
              <w:bottom w:val="single" w:sz="4" w:space="0" w:color="auto"/>
            </w:tcBorders>
            <w:shd w:val="clear" w:color="auto" w:fill="D9D9D9" w:themeFill="background1" w:themeFillShade="D9"/>
          </w:tcPr>
          <w:p w14:paraId="0354FDBF" w14:textId="77777777" w:rsidR="004937CA" w:rsidRPr="000465A3" w:rsidRDefault="004937CA" w:rsidP="0033139D">
            <w:pPr>
              <w:rPr>
                <w:rFonts w:cstheme="minorHAnsi"/>
                <w:color w:val="4F81BD"/>
                <w:w w:val="105"/>
                <w:sz w:val="28"/>
                <w:szCs w:val="28"/>
              </w:rPr>
            </w:pPr>
            <w:r w:rsidRPr="000465A3">
              <w:rPr>
                <w:rFonts w:cstheme="minorHAnsi"/>
                <w:color w:val="000000" w:themeColor="text1"/>
                <w:w w:val="105"/>
                <w:sz w:val="28"/>
                <w:szCs w:val="28"/>
              </w:rPr>
              <w:t>Tasks:</w:t>
            </w:r>
          </w:p>
        </w:tc>
        <w:tc>
          <w:tcPr>
            <w:tcW w:w="7096" w:type="dxa"/>
          </w:tcPr>
          <w:p w14:paraId="6E974095" w14:textId="77777777" w:rsidR="004937CA" w:rsidRPr="000465A3" w:rsidRDefault="004937CA" w:rsidP="0033139D">
            <w:pPr>
              <w:rPr>
                <w:rFonts w:cstheme="minorHAnsi"/>
                <w:color w:val="000000" w:themeColor="text1"/>
                <w:w w:val="105"/>
              </w:rPr>
            </w:pPr>
            <w:r w:rsidRPr="000465A3">
              <w:rPr>
                <w:rFonts w:cstheme="minorHAnsi"/>
                <w:color w:val="000000" w:themeColor="text1"/>
                <w:w w:val="105"/>
              </w:rPr>
              <w:t>Tasks you will complete in this lab exercise include:</w:t>
            </w:r>
          </w:p>
          <w:p w14:paraId="3B9576D0" w14:textId="77777777" w:rsidR="004937CA" w:rsidRPr="000465A3" w:rsidRDefault="004937CA" w:rsidP="0033139D">
            <w:pPr>
              <w:rPr>
                <w:rFonts w:cstheme="minorHAnsi"/>
                <w:color w:val="000000" w:themeColor="text1"/>
                <w:w w:val="105"/>
              </w:rPr>
            </w:pPr>
          </w:p>
          <w:p w14:paraId="6FFBDC81" w14:textId="3E86B2A7" w:rsidR="00C7412B" w:rsidRPr="000465A3" w:rsidRDefault="000465A3" w:rsidP="00C7412B">
            <w:pPr>
              <w:pStyle w:val="ListParagraph"/>
              <w:numPr>
                <w:ilvl w:val="0"/>
                <w:numId w:val="2"/>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Signing up for IBM Cloud</w:t>
            </w:r>
          </w:p>
          <w:p w14:paraId="2C4743FD" w14:textId="2EB9689E" w:rsidR="00C7412B" w:rsidRPr="000465A3" w:rsidRDefault="009626B5" w:rsidP="00C7412B">
            <w:pPr>
              <w:pStyle w:val="ListParagraph"/>
              <w:numPr>
                <w:ilvl w:val="0"/>
                <w:numId w:val="2"/>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Navigating the IBM Cloud Platform</w:t>
            </w:r>
          </w:p>
          <w:p w14:paraId="623F11B2" w14:textId="19EF4486" w:rsidR="00C7412B" w:rsidRDefault="009626B5" w:rsidP="00C7412B">
            <w:pPr>
              <w:pStyle w:val="ListParagraph"/>
              <w:numPr>
                <w:ilvl w:val="0"/>
                <w:numId w:val="2"/>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Provisioning a Service</w:t>
            </w:r>
          </w:p>
          <w:p w14:paraId="0B249B54" w14:textId="6C3A2430" w:rsidR="009626B5" w:rsidRDefault="009626B5" w:rsidP="00C7412B">
            <w:pPr>
              <w:pStyle w:val="ListParagraph"/>
              <w:numPr>
                <w:ilvl w:val="0"/>
                <w:numId w:val="2"/>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Launch Watson Personality Insights</w:t>
            </w:r>
          </w:p>
          <w:p w14:paraId="2167A2CC" w14:textId="056FBCDC" w:rsidR="009626B5" w:rsidRDefault="009626B5" w:rsidP="00C7412B">
            <w:pPr>
              <w:pStyle w:val="ListParagraph"/>
              <w:numPr>
                <w:ilvl w:val="0"/>
                <w:numId w:val="2"/>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Launch Watson Conversation</w:t>
            </w:r>
          </w:p>
          <w:p w14:paraId="49C3E868" w14:textId="41A44657" w:rsidR="009626B5" w:rsidRPr="000465A3" w:rsidRDefault="006515BD" w:rsidP="00C7412B">
            <w:pPr>
              <w:pStyle w:val="ListParagraph"/>
              <w:numPr>
                <w:ilvl w:val="0"/>
                <w:numId w:val="2"/>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Deploy a Cloud Foundry</w:t>
            </w:r>
            <w:r w:rsidR="00CB06CB">
              <w:rPr>
                <w:rFonts w:asciiTheme="minorHAnsi" w:hAnsiTheme="minorHAnsi" w:cstheme="minorHAnsi"/>
                <w:color w:val="000000" w:themeColor="text1"/>
                <w:w w:val="105"/>
                <w:sz w:val="24"/>
                <w:szCs w:val="24"/>
              </w:rPr>
              <w:t xml:space="preserve"> app using</w:t>
            </w:r>
            <w:r w:rsidR="009626B5">
              <w:rPr>
                <w:rFonts w:asciiTheme="minorHAnsi" w:hAnsiTheme="minorHAnsi" w:cstheme="minorHAnsi"/>
                <w:color w:val="000000" w:themeColor="text1"/>
                <w:w w:val="105"/>
                <w:sz w:val="24"/>
                <w:szCs w:val="24"/>
              </w:rPr>
              <w:t xml:space="preserve"> Node-RED Starter</w:t>
            </w:r>
          </w:p>
          <w:p w14:paraId="2896D4A0" w14:textId="77777777" w:rsidR="00C7412B" w:rsidRPr="000465A3" w:rsidRDefault="00C7412B" w:rsidP="009626B5">
            <w:pPr>
              <w:pStyle w:val="ListParagraph"/>
              <w:ind w:left="1440"/>
              <w:rPr>
                <w:rFonts w:asciiTheme="minorHAnsi" w:hAnsiTheme="minorHAnsi" w:cstheme="minorHAnsi"/>
                <w:color w:val="000000" w:themeColor="text1"/>
                <w:w w:val="105"/>
                <w:sz w:val="24"/>
                <w:szCs w:val="24"/>
              </w:rPr>
            </w:pPr>
          </w:p>
          <w:p w14:paraId="3D67B460" w14:textId="77777777" w:rsidR="004937CA" w:rsidRPr="000465A3" w:rsidRDefault="004937CA" w:rsidP="0033139D">
            <w:pPr>
              <w:pStyle w:val="ListParagraph"/>
              <w:ind w:left="1440"/>
              <w:rPr>
                <w:rFonts w:asciiTheme="minorHAnsi" w:hAnsiTheme="minorHAnsi" w:cstheme="minorHAnsi"/>
                <w:color w:val="4F81BD"/>
                <w:w w:val="105"/>
                <w:sz w:val="24"/>
                <w:szCs w:val="24"/>
              </w:rPr>
            </w:pPr>
          </w:p>
        </w:tc>
      </w:tr>
    </w:tbl>
    <w:p w14:paraId="0E70FEBF" w14:textId="1FDD3CBC" w:rsidR="004937CA" w:rsidRPr="000465A3" w:rsidRDefault="004937CA" w:rsidP="004937CA"/>
    <w:p w14:paraId="5FF06413" w14:textId="77777777" w:rsidR="00640557" w:rsidRDefault="00640557" w:rsidP="004937CA"/>
    <w:p w14:paraId="243C241E" w14:textId="77777777" w:rsidR="00640557" w:rsidRDefault="00640557" w:rsidP="004937CA"/>
    <w:p w14:paraId="32424600" w14:textId="77777777" w:rsidR="00640557" w:rsidRDefault="00640557">
      <w:pPr>
        <w:rPr>
          <w:highlight w:val="red"/>
        </w:rPr>
      </w:pPr>
      <w:r>
        <w:rPr>
          <w:highlight w:val="red"/>
        </w:rPr>
        <w:br w:type="page"/>
      </w:r>
    </w:p>
    <w:p w14:paraId="33844332" w14:textId="040011CD" w:rsidR="00640557" w:rsidRDefault="00640557" w:rsidP="00640557">
      <w:pPr>
        <w:pStyle w:val="Heading2"/>
        <w:jc w:val="center"/>
      </w:pPr>
      <w:bookmarkStart w:id="4" w:name="_Toc503519064"/>
      <w:r>
        <w:t>Lab Workflow Overview</w:t>
      </w:r>
      <w:bookmarkEnd w:id="4"/>
    </w:p>
    <w:p w14:paraId="74129CCB" w14:textId="77777777" w:rsidR="00474C65" w:rsidRDefault="00474C65" w:rsidP="00474C65"/>
    <w:p w14:paraId="09160A77" w14:textId="77777777" w:rsidR="00474C65" w:rsidRDefault="00474C65" w:rsidP="00474C65">
      <w:r>
        <w:rPr>
          <w:noProof/>
        </w:rPr>
        <w:drawing>
          <wp:inline distT="0" distB="0" distL="0" distR="0" wp14:anchorId="774B4398" wp14:editId="4DB25C4D">
            <wp:extent cx="5943600" cy="2382225"/>
            <wp:effectExtent l="0" t="50800" r="25400" b="56515"/>
            <wp:docPr id="238" name="Diagram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2D9C2E4E" w14:textId="77777777" w:rsidR="00C17558" w:rsidRDefault="00C17558" w:rsidP="00474C65"/>
    <w:p w14:paraId="5BA92D37" w14:textId="77777777" w:rsidR="00C17558" w:rsidRDefault="00C17558">
      <w:r>
        <w:br w:type="page"/>
      </w:r>
    </w:p>
    <w:p w14:paraId="043890BE" w14:textId="13822CDF" w:rsidR="00C17558" w:rsidRDefault="00A31355" w:rsidP="00A31355">
      <w:pPr>
        <w:pStyle w:val="Heading2"/>
      </w:pPr>
      <w:bookmarkStart w:id="5" w:name="_Toc503519065"/>
      <w:r>
        <w:t>Lab Instructions</w:t>
      </w:r>
      <w:bookmarkEnd w:id="5"/>
    </w:p>
    <w:p w14:paraId="091582DF" w14:textId="77777777" w:rsidR="00A31355" w:rsidRDefault="00A31355" w:rsidP="00A31355"/>
    <w:tbl>
      <w:tblPr>
        <w:tblStyle w:val="TableGrid"/>
        <w:tblW w:w="5272" w:type="pct"/>
        <w:tblLook w:val="04A0" w:firstRow="1" w:lastRow="0" w:firstColumn="1" w:lastColumn="0" w:noHBand="0" w:noVBand="1"/>
      </w:tblPr>
      <w:tblGrid>
        <w:gridCol w:w="792"/>
        <w:gridCol w:w="9576"/>
      </w:tblGrid>
      <w:tr w:rsidR="00A31355" w:rsidRPr="00A31355" w14:paraId="02B34B57" w14:textId="77777777" w:rsidTr="0033139D">
        <w:trPr>
          <w:trHeight w:val="566"/>
          <w:tblHeader/>
        </w:trPr>
        <w:tc>
          <w:tcPr>
            <w:tcW w:w="402" w:type="pct"/>
            <w:shd w:val="clear" w:color="auto" w:fill="D9D9D9" w:themeFill="background1" w:themeFillShade="D9"/>
          </w:tcPr>
          <w:p w14:paraId="194A612F" w14:textId="77777777" w:rsidR="00A31355" w:rsidRPr="00A31355" w:rsidRDefault="00A31355" w:rsidP="0033139D">
            <w:pPr>
              <w:jc w:val="center"/>
              <w:rPr>
                <w:rFonts w:cstheme="minorHAnsi"/>
                <w:sz w:val="28"/>
                <w:szCs w:val="28"/>
              </w:rPr>
            </w:pPr>
            <w:r w:rsidRPr="00A31355">
              <w:rPr>
                <w:rFonts w:cstheme="minorHAnsi"/>
                <w:sz w:val="28"/>
                <w:szCs w:val="28"/>
              </w:rPr>
              <w:t>Step</w:t>
            </w:r>
          </w:p>
        </w:tc>
        <w:tc>
          <w:tcPr>
            <w:tcW w:w="4598" w:type="pct"/>
            <w:shd w:val="clear" w:color="auto" w:fill="D9D9D9" w:themeFill="background1" w:themeFillShade="D9"/>
          </w:tcPr>
          <w:p w14:paraId="557EF614" w14:textId="77777777" w:rsidR="00A31355" w:rsidRPr="00A31355" w:rsidRDefault="00A31355" w:rsidP="00A31355">
            <w:pPr>
              <w:tabs>
                <w:tab w:val="left" w:pos="3870"/>
                <w:tab w:val="left" w:pos="4050"/>
              </w:tabs>
              <w:jc w:val="center"/>
              <w:rPr>
                <w:rFonts w:cstheme="minorHAnsi"/>
                <w:sz w:val="28"/>
                <w:szCs w:val="28"/>
              </w:rPr>
            </w:pPr>
            <w:r w:rsidRPr="00A31355">
              <w:rPr>
                <w:rFonts w:cstheme="minorHAnsi"/>
                <w:sz w:val="28"/>
                <w:szCs w:val="28"/>
              </w:rPr>
              <w:t>Action</w:t>
            </w:r>
          </w:p>
        </w:tc>
      </w:tr>
      <w:tr w:rsidR="00A31355" w:rsidRPr="00A31355" w14:paraId="493ECE2C" w14:textId="77777777" w:rsidTr="0033139D">
        <w:tc>
          <w:tcPr>
            <w:tcW w:w="402" w:type="pct"/>
          </w:tcPr>
          <w:p w14:paraId="335DF590" w14:textId="77777777" w:rsidR="00A31355" w:rsidRPr="00A31355" w:rsidRDefault="00A31355" w:rsidP="0033139D">
            <w:pPr>
              <w:jc w:val="center"/>
              <w:rPr>
                <w:rFonts w:cstheme="minorHAnsi"/>
              </w:rPr>
            </w:pPr>
            <w:r w:rsidRPr="00A31355">
              <w:rPr>
                <w:rFonts w:cstheme="minorHAnsi"/>
              </w:rPr>
              <w:t>1</w:t>
            </w:r>
          </w:p>
        </w:tc>
        <w:tc>
          <w:tcPr>
            <w:tcW w:w="4598" w:type="pct"/>
          </w:tcPr>
          <w:p w14:paraId="36A26E8E" w14:textId="429F0F50" w:rsidR="00A31355" w:rsidRPr="00BB000A" w:rsidRDefault="00BB000A" w:rsidP="0033139D">
            <w:pPr>
              <w:rPr>
                <w:rFonts w:cstheme="minorHAnsi"/>
                <w:b/>
                <w:u w:val="single"/>
              </w:rPr>
            </w:pPr>
            <w:r w:rsidRPr="00BB000A">
              <w:rPr>
                <w:rFonts w:cstheme="minorHAnsi"/>
                <w:b/>
                <w:u w:val="single"/>
              </w:rPr>
              <w:t>Signing up for IBM Cloud</w:t>
            </w:r>
          </w:p>
          <w:p w14:paraId="107814E1" w14:textId="77777777" w:rsidR="00A31355" w:rsidRPr="00BB000A" w:rsidRDefault="00A31355" w:rsidP="0033139D">
            <w:pPr>
              <w:pStyle w:val="TableParagraph"/>
              <w:spacing w:before="8"/>
              <w:rPr>
                <w:rFonts w:asciiTheme="minorHAnsi" w:hAnsiTheme="minorHAnsi" w:cstheme="minorHAnsi"/>
                <w:b/>
                <w:szCs w:val="24"/>
              </w:rPr>
            </w:pPr>
          </w:p>
          <w:p w14:paraId="0B71DE12" w14:textId="39EE4038" w:rsidR="00F56C9E" w:rsidRDefault="00F56C9E" w:rsidP="00F56C9E">
            <w:pPr>
              <w:pStyle w:val="ListParagraph"/>
              <w:numPr>
                <w:ilvl w:val="0"/>
                <w:numId w:val="14"/>
              </w:numPr>
            </w:pPr>
            <w:r>
              <w:t xml:space="preserve">Go to </w:t>
            </w:r>
            <w:hyperlink r:id="rId18" w:history="1">
              <w:r w:rsidRPr="00875AF0">
                <w:rPr>
                  <w:rStyle w:val="Hyperlink"/>
                </w:rPr>
                <w:t>https://www.ibm.com/cloud/</w:t>
              </w:r>
            </w:hyperlink>
          </w:p>
          <w:p w14:paraId="6DF1C3BD" w14:textId="77777777" w:rsidR="00F56C9E" w:rsidRDefault="00F56C9E" w:rsidP="00F56C9E">
            <w:pPr>
              <w:rPr>
                <w:color w:val="FF0000"/>
              </w:rPr>
            </w:pPr>
          </w:p>
          <w:p w14:paraId="6EEF24B1" w14:textId="33B57D76" w:rsidR="00F56C9E" w:rsidRPr="00F56C9E" w:rsidRDefault="00F56C9E" w:rsidP="00F56C9E">
            <w:pPr>
              <w:pStyle w:val="ListParagraph"/>
              <w:numPr>
                <w:ilvl w:val="0"/>
                <w:numId w:val="14"/>
              </w:numPr>
              <w:rPr>
                <w:color w:val="000000" w:themeColor="text1"/>
              </w:rPr>
            </w:pPr>
            <w:r w:rsidRPr="00F56C9E">
              <w:rPr>
                <w:color w:val="000000" w:themeColor="text1"/>
              </w:rPr>
              <w:t xml:space="preserve">We are going to sign up for a free IBM Cloud account. </w:t>
            </w:r>
          </w:p>
          <w:p w14:paraId="675F7E07" w14:textId="77777777" w:rsidR="00F56C9E" w:rsidRDefault="00F56C9E" w:rsidP="00F56C9E">
            <w:pPr>
              <w:rPr>
                <w:color w:val="FF0000"/>
              </w:rPr>
            </w:pPr>
            <w:r>
              <w:rPr>
                <w:color w:val="FF0000"/>
              </w:rPr>
              <w:softHyphen/>
            </w:r>
            <w:r>
              <w:rPr>
                <w:color w:val="FF0000"/>
              </w:rPr>
              <w:softHyphen/>
            </w:r>
            <w:r>
              <w:rPr>
                <w:color w:val="FF0000"/>
              </w:rPr>
              <w:softHyphen/>
            </w:r>
          </w:p>
          <w:p w14:paraId="5572C9C1" w14:textId="2AED026C" w:rsidR="00F56C9E" w:rsidRDefault="00F56C9E" w:rsidP="00F56C9E">
            <w:pPr>
              <w:pStyle w:val="ListParagraph"/>
              <w:numPr>
                <w:ilvl w:val="0"/>
                <w:numId w:val="14"/>
              </w:numPr>
            </w:pPr>
            <w:r>
              <w:t xml:space="preserve">Click “Sign up”. </w:t>
            </w:r>
          </w:p>
          <w:p w14:paraId="7B873CE9" w14:textId="77777777" w:rsidR="00B30F1F" w:rsidRDefault="00B30F1F" w:rsidP="00B30F1F">
            <w:pPr>
              <w:pStyle w:val="ListParagraph"/>
            </w:pPr>
          </w:p>
          <w:p w14:paraId="2FB2CA94" w14:textId="77777777" w:rsidR="00F56C9E" w:rsidRDefault="00F56C9E" w:rsidP="00F56C9E"/>
          <w:p w14:paraId="791264F5" w14:textId="77777777" w:rsidR="00F56C9E" w:rsidRDefault="00F56C9E" w:rsidP="00F56C9E">
            <w:r>
              <w:rPr>
                <w:noProof/>
              </w:rPr>
              <w:drawing>
                <wp:inline distT="0" distB="0" distL="0" distR="0" wp14:anchorId="7AA746B4" wp14:editId="176FAEEA">
                  <wp:extent cx="5394960" cy="408431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1-02 at 2.23.3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4960" cy="4084311"/>
                          </a:xfrm>
                          <a:prstGeom prst="rect">
                            <a:avLst/>
                          </a:prstGeom>
                        </pic:spPr>
                      </pic:pic>
                    </a:graphicData>
                  </a:graphic>
                </wp:inline>
              </w:drawing>
            </w:r>
          </w:p>
          <w:p w14:paraId="51B7F8FF" w14:textId="77777777" w:rsidR="00F56C9E" w:rsidRDefault="00F56C9E" w:rsidP="00F56C9E"/>
          <w:p w14:paraId="47972CFB" w14:textId="77777777" w:rsidR="00F173FA" w:rsidRDefault="00F173FA" w:rsidP="00F56C9E"/>
          <w:p w14:paraId="0E38C35D" w14:textId="77777777" w:rsidR="00B30F1F" w:rsidRDefault="00B30F1F" w:rsidP="00F56C9E"/>
          <w:p w14:paraId="32AB7F0F" w14:textId="77777777" w:rsidR="00B30F1F" w:rsidRDefault="00B30F1F" w:rsidP="00F56C9E"/>
          <w:p w14:paraId="783625BB" w14:textId="77777777" w:rsidR="00B30F1F" w:rsidRDefault="00B30F1F" w:rsidP="00F56C9E"/>
          <w:p w14:paraId="50527B7B" w14:textId="77777777" w:rsidR="00B30F1F" w:rsidRDefault="00B30F1F" w:rsidP="00F56C9E"/>
          <w:p w14:paraId="075803F7" w14:textId="77777777" w:rsidR="00B30F1F" w:rsidRDefault="00B30F1F" w:rsidP="00F56C9E"/>
          <w:p w14:paraId="569CCBE2" w14:textId="77777777" w:rsidR="00B30F1F" w:rsidRDefault="00B30F1F" w:rsidP="00F56C9E"/>
          <w:p w14:paraId="06EDBECF" w14:textId="179CD412" w:rsidR="00F56C9E" w:rsidRDefault="00F56C9E" w:rsidP="00F56C9E">
            <w:pPr>
              <w:pStyle w:val="ListParagraph"/>
              <w:numPr>
                <w:ilvl w:val="0"/>
                <w:numId w:val="14"/>
              </w:numPr>
            </w:pPr>
            <w:r>
              <w:t>Fill in the required boxes.</w:t>
            </w:r>
          </w:p>
          <w:p w14:paraId="21365994" w14:textId="77777777" w:rsidR="00D32618" w:rsidRDefault="00D32618" w:rsidP="00D32618">
            <w:pPr>
              <w:pStyle w:val="ListParagraph"/>
            </w:pPr>
          </w:p>
          <w:p w14:paraId="69BDCAE3" w14:textId="00E9256B" w:rsidR="00F56C9E" w:rsidRDefault="00F56C9E" w:rsidP="00F56C9E">
            <w:pPr>
              <w:pStyle w:val="ListParagraph"/>
              <w:numPr>
                <w:ilvl w:val="0"/>
                <w:numId w:val="14"/>
              </w:numPr>
            </w:pPr>
            <w:r>
              <w:t xml:space="preserve">Click “Create Account”. </w:t>
            </w:r>
          </w:p>
          <w:p w14:paraId="311D4F71" w14:textId="77777777" w:rsidR="00F56C9E" w:rsidRDefault="00F56C9E" w:rsidP="00F56C9E"/>
          <w:p w14:paraId="4C7D67E2" w14:textId="1F80398E" w:rsidR="00F56C9E" w:rsidRDefault="00F56C9E" w:rsidP="00F56C9E"/>
          <w:p w14:paraId="02072E09" w14:textId="65A2D14B" w:rsidR="00F56C9E" w:rsidRDefault="00F56C9E" w:rsidP="00F56C9E">
            <w:r>
              <w:rPr>
                <w:noProof/>
              </w:rPr>
              <w:drawing>
                <wp:inline distT="0" distB="0" distL="0" distR="0" wp14:anchorId="32442787" wp14:editId="3AF69C4F">
                  <wp:extent cx="5394960" cy="3427424"/>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1-02 at 2.46.2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4960" cy="3427424"/>
                          </a:xfrm>
                          <a:prstGeom prst="rect">
                            <a:avLst/>
                          </a:prstGeom>
                        </pic:spPr>
                      </pic:pic>
                    </a:graphicData>
                  </a:graphic>
                </wp:inline>
              </w:drawing>
            </w:r>
          </w:p>
          <w:p w14:paraId="687DB615" w14:textId="77777777" w:rsidR="00F56C9E" w:rsidRDefault="00F56C9E" w:rsidP="00F56C9E"/>
          <w:p w14:paraId="6165777D" w14:textId="77777777" w:rsidR="00B30F1F" w:rsidRDefault="00B30F1F" w:rsidP="00F56C9E"/>
          <w:p w14:paraId="0CA5E84E" w14:textId="77777777" w:rsidR="00B30F1F" w:rsidRDefault="00B30F1F" w:rsidP="00F56C9E"/>
          <w:p w14:paraId="53CDAF68" w14:textId="77777777" w:rsidR="00B30F1F" w:rsidRDefault="00B30F1F" w:rsidP="00F56C9E"/>
          <w:p w14:paraId="14CF1608" w14:textId="77777777" w:rsidR="00B30F1F" w:rsidRDefault="00B30F1F" w:rsidP="00F56C9E"/>
          <w:p w14:paraId="678CDDF0" w14:textId="77777777" w:rsidR="00B30F1F" w:rsidRDefault="00B30F1F" w:rsidP="00F56C9E"/>
          <w:p w14:paraId="222B2066" w14:textId="77777777" w:rsidR="00B30F1F" w:rsidRDefault="00B30F1F" w:rsidP="00F56C9E"/>
          <w:p w14:paraId="6B86A538" w14:textId="77777777" w:rsidR="00B30F1F" w:rsidRDefault="00B30F1F" w:rsidP="00F56C9E"/>
          <w:p w14:paraId="277D5014" w14:textId="77777777" w:rsidR="00B30F1F" w:rsidRDefault="00B30F1F" w:rsidP="00F56C9E"/>
          <w:p w14:paraId="0D75D720" w14:textId="77777777" w:rsidR="00B30F1F" w:rsidRDefault="00B30F1F" w:rsidP="00F56C9E"/>
          <w:p w14:paraId="7CCAA184" w14:textId="77777777" w:rsidR="00B30F1F" w:rsidRDefault="00B30F1F" w:rsidP="00F56C9E"/>
          <w:p w14:paraId="04A33C51" w14:textId="77777777" w:rsidR="00B30F1F" w:rsidRDefault="00B30F1F" w:rsidP="00F56C9E"/>
          <w:p w14:paraId="44764758" w14:textId="77777777" w:rsidR="00B30F1F" w:rsidRDefault="00B30F1F" w:rsidP="00F56C9E"/>
          <w:p w14:paraId="089BE705" w14:textId="77777777" w:rsidR="00B30F1F" w:rsidRDefault="00B30F1F" w:rsidP="00F56C9E"/>
          <w:p w14:paraId="5FFA5B71" w14:textId="77777777" w:rsidR="00B30F1F" w:rsidRDefault="00B30F1F" w:rsidP="00F56C9E"/>
          <w:p w14:paraId="2292F9D6" w14:textId="77777777" w:rsidR="00B30F1F" w:rsidRDefault="00B30F1F" w:rsidP="00F56C9E"/>
          <w:p w14:paraId="5E8FAF24" w14:textId="77777777" w:rsidR="00A31355" w:rsidRPr="00F56C9E" w:rsidRDefault="00A31355" w:rsidP="00F56C9E">
            <w:pPr>
              <w:rPr>
                <w:rFonts w:cstheme="minorHAnsi"/>
              </w:rPr>
            </w:pPr>
          </w:p>
        </w:tc>
      </w:tr>
      <w:tr w:rsidR="00A31355" w:rsidRPr="00A31355" w14:paraId="2D392F54" w14:textId="77777777" w:rsidTr="0033139D">
        <w:trPr>
          <w:trHeight w:val="20"/>
        </w:trPr>
        <w:tc>
          <w:tcPr>
            <w:tcW w:w="402" w:type="pct"/>
          </w:tcPr>
          <w:p w14:paraId="09783C83" w14:textId="77777777" w:rsidR="00A31355" w:rsidRPr="00A31355" w:rsidRDefault="00A31355" w:rsidP="0033139D">
            <w:pPr>
              <w:jc w:val="center"/>
              <w:rPr>
                <w:rFonts w:cstheme="minorHAnsi"/>
              </w:rPr>
            </w:pPr>
            <w:r w:rsidRPr="00A31355">
              <w:rPr>
                <w:rFonts w:cstheme="minorHAnsi"/>
              </w:rPr>
              <w:t>2</w:t>
            </w:r>
          </w:p>
        </w:tc>
        <w:tc>
          <w:tcPr>
            <w:tcW w:w="4598" w:type="pct"/>
          </w:tcPr>
          <w:p w14:paraId="64B62EDA" w14:textId="11566FF0" w:rsidR="00A31355" w:rsidRPr="00BB000A" w:rsidRDefault="00BB000A" w:rsidP="00A31355">
            <w:pPr>
              <w:rPr>
                <w:rFonts w:cstheme="minorHAnsi"/>
                <w:b/>
                <w:u w:val="single"/>
              </w:rPr>
            </w:pPr>
            <w:r>
              <w:rPr>
                <w:rFonts w:cstheme="minorHAnsi"/>
                <w:b/>
                <w:u w:val="single"/>
              </w:rPr>
              <w:t>Navigating the IBM Cloud Platform</w:t>
            </w:r>
          </w:p>
          <w:p w14:paraId="3C30430D" w14:textId="77777777" w:rsidR="00A31355" w:rsidRPr="00BB000A" w:rsidRDefault="00A31355" w:rsidP="00A31355">
            <w:pPr>
              <w:rPr>
                <w:rFonts w:cstheme="minorHAnsi"/>
                <w:b/>
                <w:u w:val="single"/>
              </w:rPr>
            </w:pPr>
          </w:p>
          <w:p w14:paraId="60224F51" w14:textId="39DB6E95" w:rsidR="009E638B" w:rsidRDefault="009E638B" w:rsidP="00DC5035">
            <w:pPr>
              <w:pStyle w:val="ListParagraph"/>
              <w:numPr>
                <w:ilvl w:val="0"/>
                <w:numId w:val="15"/>
              </w:numPr>
            </w:pPr>
            <w:r>
              <w:t xml:space="preserve">Log into IBM Cloud at </w:t>
            </w:r>
            <w:hyperlink r:id="rId21" w:history="1">
              <w:r w:rsidRPr="00FF6358">
                <w:rPr>
                  <w:rStyle w:val="Hyperlink"/>
                </w:rPr>
                <w:t>https://console.bluemix.net/dashboard/apps/</w:t>
              </w:r>
            </w:hyperlink>
          </w:p>
          <w:p w14:paraId="1F49C88B" w14:textId="77777777" w:rsidR="009E638B" w:rsidRDefault="009E638B" w:rsidP="009E638B"/>
          <w:p w14:paraId="6C9F4879" w14:textId="77777777" w:rsidR="009E638B" w:rsidRDefault="009E638B" w:rsidP="009E638B">
            <w:pPr>
              <w:rPr>
                <w:color w:val="000000" w:themeColor="text1"/>
              </w:rPr>
            </w:pPr>
            <w:r>
              <w:rPr>
                <w:color w:val="000000" w:themeColor="text1"/>
              </w:rPr>
              <w:t xml:space="preserve">If this is the first time you are using IBM Cloud (formerly </w:t>
            </w:r>
            <w:proofErr w:type="spellStart"/>
            <w:r>
              <w:rPr>
                <w:color w:val="000000" w:themeColor="text1"/>
              </w:rPr>
              <w:t>Bluemix</w:t>
            </w:r>
            <w:proofErr w:type="spellEnd"/>
            <w:r>
              <w:rPr>
                <w:color w:val="000000" w:themeColor="text1"/>
              </w:rPr>
              <w:t xml:space="preserve">), an introduction window will appear, feel free to read it. Otherwise, click through. </w:t>
            </w:r>
          </w:p>
          <w:p w14:paraId="35AC2AD7" w14:textId="77777777" w:rsidR="009E638B" w:rsidRDefault="009E638B" w:rsidP="009E638B">
            <w:pPr>
              <w:rPr>
                <w:color w:val="000000" w:themeColor="text1"/>
              </w:rPr>
            </w:pPr>
          </w:p>
          <w:p w14:paraId="28F44EB4" w14:textId="5C709E0A" w:rsidR="009E638B" w:rsidRPr="00DC5035" w:rsidRDefault="009E638B" w:rsidP="00DC5035">
            <w:pPr>
              <w:pStyle w:val="ListParagraph"/>
              <w:numPr>
                <w:ilvl w:val="0"/>
                <w:numId w:val="15"/>
              </w:numPr>
              <w:rPr>
                <w:color w:val="000000" w:themeColor="text1"/>
              </w:rPr>
            </w:pPr>
            <w:r w:rsidRPr="00DC5035">
              <w:rPr>
                <w:color w:val="000000" w:themeColor="text1"/>
              </w:rPr>
              <w:t>Click “Next”, Click “Finish”.</w:t>
            </w:r>
          </w:p>
          <w:p w14:paraId="3F7C05A4" w14:textId="77777777" w:rsidR="009E638B" w:rsidRDefault="009E638B" w:rsidP="009E638B"/>
          <w:p w14:paraId="13F12B8A" w14:textId="77777777" w:rsidR="009E638B" w:rsidRDefault="009E638B" w:rsidP="009E638B">
            <w:r>
              <w:rPr>
                <w:noProof/>
              </w:rPr>
              <w:drawing>
                <wp:inline distT="0" distB="0" distL="0" distR="0" wp14:anchorId="26200123" wp14:editId="34D85170">
                  <wp:extent cx="5486400" cy="3886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5 at 10.31.14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p>
          <w:p w14:paraId="6414D84D" w14:textId="635FD5B8" w:rsidR="009E638B" w:rsidRDefault="009E638B" w:rsidP="00DC5035">
            <w:pPr>
              <w:pStyle w:val="ListParagraph"/>
              <w:numPr>
                <w:ilvl w:val="0"/>
                <w:numId w:val="15"/>
              </w:numPr>
            </w:pPr>
            <w:r>
              <w:t xml:space="preserve">We are now looking at the IBM Cloud Dashboard.  </w:t>
            </w:r>
          </w:p>
          <w:p w14:paraId="16F5BD4B" w14:textId="77777777" w:rsidR="008C5FC1" w:rsidRDefault="008C5FC1" w:rsidP="008C5FC1">
            <w:pPr>
              <w:pStyle w:val="ListParagraph"/>
            </w:pPr>
          </w:p>
          <w:p w14:paraId="340DAF86" w14:textId="6D87DD78" w:rsidR="009E638B" w:rsidRDefault="009E638B" w:rsidP="00DC5035">
            <w:pPr>
              <w:pStyle w:val="ListParagraph"/>
              <w:numPr>
                <w:ilvl w:val="0"/>
                <w:numId w:val="15"/>
              </w:numPr>
            </w:pPr>
            <w:r>
              <w:t>Click on the “Catalog” button found in the upper right hand corner of the screen.</w:t>
            </w:r>
          </w:p>
          <w:p w14:paraId="0C1386EB" w14:textId="77777777" w:rsidR="009E638B" w:rsidRDefault="009E638B" w:rsidP="009E638B"/>
          <w:p w14:paraId="0E491E9B" w14:textId="77777777" w:rsidR="009E638B" w:rsidRDefault="009E638B" w:rsidP="009E638B">
            <w:r>
              <w:rPr>
                <w:noProof/>
              </w:rPr>
              <mc:AlternateContent>
                <mc:Choice Requires="wps">
                  <w:drawing>
                    <wp:anchor distT="0" distB="0" distL="114300" distR="114300" simplePos="0" relativeHeight="251661312" behindDoc="0" locked="0" layoutInCell="1" allowOverlap="1" wp14:anchorId="67A3F396" wp14:editId="17C4AA8B">
                      <wp:simplePos x="0" y="0"/>
                      <wp:positionH relativeFrom="column">
                        <wp:posOffset>3823335</wp:posOffset>
                      </wp:positionH>
                      <wp:positionV relativeFrom="paragraph">
                        <wp:posOffset>13335</wp:posOffset>
                      </wp:positionV>
                      <wp:extent cx="458343" cy="218440"/>
                      <wp:effectExtent l="0" t="0" r="24765" b="35560"/>
                      <wp:wrapNone/>
                      <wp:docPr id="4" name="Oval 4"/>
                      <wp:cNvGraphicFramePr/>
                      <a:graphic xmlns:a="http://schemas.openxmlformats.org/drawingml/2006/main">
                        <a:graphicData uri="http://schemas.microsoft.com/office/word/2010/wordprocessingShape">
                          <wps:wsp>
                            <wps:cNvSpPr/>
                            <wps:spPr>
                              <a:xfrm>
                                <a:off x="0" y="0"/>
                                <a:ext cx="458343" cy="218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994152" id="Oval 4" o:spid="_x0000_s1026" style="position:absolute;margin-left:301.05pt;margin-top:1.05pt;width:36.1pt;height:1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" filled="f" strokecolor="red" strokeweight="1.25pt">
                      <v:stroke joinstyle="miter"/>
                    </v:oval>
                  </w:pict>
                </mc:Fallback>
              </mc:AlternateContent>
            </w:r>
            <w:r>
              <w:rPr>
                <w:noProof/>
              </w:rPr>
              <w:drawing>
                <wp:inline distT="0" distB="0" distL="0" distR="0" wp14:anchorId="6ECF634C" wp14:editId="13C7F45A">
                  <wp:extent cx="5486400" cy="28535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1-02 at 2.52.56 PM.png"/>
                          <pic:cNvPicPr/>
                        </pic:nvPicPr>
                        <pic:blipFill rotWithShape="1">
                          <a:blip r:embed="rId23" cstate="print">
                            <a:extLst>
                              <a:ext uri="{28A0092B-C50C-407E-A947-70E740481C1C}">
                                <a14:useLocalDpi xmlns:a14="http://schemas.microsoft.com/office/drawing/2010/main" val="0"/>
                              </a:ext>
                            </a:extLst>
                          </a:blip>
                          <a:srcRect b="27485"/>
                          <a:stretch/>
                        </pic:blipFill>
                        <pic:spPr bwMode="auto">
                          <a:xfrm>
                            <a:off x="0" y="0"/>
                            <a:ext cx="5486400" cy="2853559"/>
                          </a:xfrm>
                          <a:prstGeom prst="rect">
                            <a:avLst/>
                          </a:prstGeom>
                          <a:ln>
                            <a:noFill/>
                          </a:ln>
                          <a:extLst>
                            <a:ext uri="{53640926-AAD7-44D8-BBD7-CCE9431645EC}">
                              <a14:shadowObscured xmlns:a14="http://schemas.microsoft.com/office/drawing/2010/main"/>
                            </a:ext>
                          </a:extLst>
                        </pic:spPr>
                      </pic:pic>
                    </a:graphicData>
                  </a:graphic>
                </wp:inline>
              </w:drawing>
            </w:r>
          </w:p>
          <w:p w14:paraId="2627E971" w14:textId="77777777" w:rsidR="009E638B" w:rsidRDefault="009E638B" w:rsidP="009E638B"/>
          <w:p w14:paraId="64335250" w14:textId="77777777" w:rsidR="009E638B" w:rsidRPr="00984774" w:rsidRDefault="009E638B" w:rsidP="009E638B">
            <w:pPr>
              <w:rPr>
                <w:color w:val="000000" w:themeColor="text1"/>
              </w:rPr>
            </w:pPr>
          </w:p>
          <w:p w14:paraId="1FE9C518" w14:textId="7FA9136F" w:rsidR="009E638B" w:rsidRPr="00F979AF" w:rsidRDefault="009E638B" w:rsidP="00F979AF">
            <w:pPr>
              <w:pStyle w:val="ListParagraph"/>
              <w:numPr>
                <w:ilvl w:val="0"/>
                <w:numId w:val="15"/>
              </w:numPr>
              <w:rPr>
                <w:color w:val="FF0000"/>
              </w:rPr>
            </w:pPr>
            <w:r w:rsidRPr="00F979AF">
              <w:rPr>
                <w:color w:val="000000" w:themeColor="text1"/>
              </w:rPr>
              <w:t xml:space="preserve">The Catalog is a compilation of the services offered on the IBM Cloud.  </w:t>
            </w:r>
          </w:p>
          <w:p w14:paraId="7E41366F" w14:textId="6F25C4A4" w:rsidR="009E638B" w:rsidRPr="00C873D4" w:rsidRDefault="009E638B" w:rsidP="009E638B">
            <w:pPr>
              <w:rPr>
                <w:color w:val="FF0000"/>
              </w:rPr>
            </w:pPr>
            <w:r>
              <w:rPr>
                <w:color w:val="FF0000"/>
              </w:rPr>
              <w:t xml:space="preserve"> </w:t>
            </w:r>
          </w:p>
          <w:p w14:paraId="26D22A0D" w14:textId="77777777" w:rsidR="009E638B" w:rsidRPr="00984774" w:rsidRDefault="009E638B" w:rsidP="009E638B">
            <w:pPr>
              <w:rPr>
                <w:color w:val="000000" w:themeColor="text1"/>
              </w:rPr>
            </w:pPr>
          </w:p>
          <w:p w14:paraId="705901B2" w14:textId="77777777" w:rsidR="009E638B" w:rsidRDefault="009E638B" w:rsidP="009E638B">
            <w:r>
              <w:rPr>
                <w:noProof/>
              </w:rPr>
              <w:drawing>
                <wp:inline distT="0" distB="0" distL="0" distR="0" wp14:anchorId="6BDAD930" wp14:editId="7EB3F6B4">
                  <wp:extent cx="5486400" cy="2885090"/>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5 at 10.42.51 AM.png"/>
                          <pic:cNvPicPr/>
                        </pic:nvPicPr>
                        <pic:blipFill rotWithShape="1">
                          <a:blip r:embed="rId24" cstate="print">
                            <a:extLst>
                              <a:ext uri="{28A0092B-C50C-407E-A947-70E740481C1C}">
                                <a14:useLocalDpi xmlns:a14="http://schemas.microsoft.com/office/drawing/2010/main" val="0"/>
                              </a:ext>
                            </a:extLst>
                          </a:blip>
                          <a:srcRect b="24402"/>
                          <a:stretch/>
                        </pic:blipFill>
                        <pic:spPr bwMode="auto">
                          <a:xfrm>
                            <a:off x="0" y="0"/>
                            <a:ext cx="5486400" cy="2885090"/>
                          </a:xfrm>
                          <a:prstGeom prst="rect">
                            <a:avLst/>
                          </a:prstGeom>
                          <a:ln>
                            <a:noFill/>
                          </a:ln>
                          <a:extLst>
                            <a:ext uri="{53640926-AAD7-44D8-BBD7-CCE9431645EC}">
                              <a14:shadowObscured xmlns:a14="http://schemas.microsoft.com/office/drawing/2010/main"/>
                            </a:ext>
                          </a:extLst>
                        </pic:spPr>
                      </pic:pic>
                    </a:graphicData>
                  </a:graphic>
                </wp:inline>
              </w:drawing>
            </w:r>
          </w:p>
          <w:p w14:paraId="590C6202" w14:textId="77777777" w:rsidR="00B30F1F" w:rsidRDefault="00B30F1F" w:rsidP="009E638B"/>
          <w:p w14:paraId="0FD9C9C4" w14:textId="77777777" w:rsidR="00B30F1F" w:rsidRDefault="00B30F1F" w:rsidP="009E638B"/>
          <w:p w14:paraId="21A2F5B6" w14:textId="77777777" w:rsidR="009E638B" w:rsidRDefault="009E638B" w:rsidP="009E638B"/>
          <w:p w14:paraId="03B91E43" w14:textId="14E127AD" w:rsidR="009E638B" w:rsidRPr="008C5FC1" w:rsidRDefault="009E638B" w:rsidP="009E638B">
            <w:pPr>
              <w:rPr>
                <w:color w:val="000000" w:themeColor="text1"/>
              </w:rPr>
            </w:pPr>
            <w:r w:rsidRPr="008C5FC1">
              <w:rPr>
                <w:color w:val="000000" w:themeColor="text1"/>
              </w:rPr>
              <w:t>As you look around the</w:t>
            </w:r>
            <w:r w:rsidR="008C5FC1" w:rsidRPr="008C5FC1">
              <w:rPr>
                <w:color w:val="000000" w:themeColor="text1"/>
              </w:rPr>
              <w:t xml:space="preserve"> catalog, there are a few places to observe</w:t>
            </w:r>
            <w:r w:rsidRPr="008C5FC1">
              <w:rPr>
                <w:color w:val="000000" w:themeColor="text1"/>
              </w:rPr>
              <w:t xml:space="preserve">. The page is laid out for simple navigation. We already selected the Catalog button to open the Catalog. The Docs link provides details on each of the services. We will touch on this when we initialize our service here in a bit. The Support page is available to answer any questions that cannot be found in Docs. And lastly Manage is where you can manager your account Space and Organization. You can have multiple Spaces. This is a way to keep different projects organized. </w:t>
            </w:r>
          </w:p>
          <w:p w14:paraId="6FCAAD54" w14:textId="77777777" w:rsidR="009E638B" w:rsidRDefault="009E638B" w:rsidP="009E638B">
            <w:pPr>
              <w:rPr>
                <w:color w:val="FF0000"/>
              </w:rPr>
            </w:pPr>
          </w:p>
          <w:p w14:paraId="4D686A2C" w14:textId="3D8BA52B" w:rsidR="009E638B" w:rsidRPr="008C5FC1" w:rsidRDefault="00FF1266" w:rsidP="009E638B">
            <w:pPr>
              <w:rPr>
                <w:color w:val="000000" w:themeColor="text1"/>
              </w:rPr>
            </w:pPr>
            <w:r w:rsidRPr="008C5FC1">
              <w:rPr>
                <w:color w:val="000000" w:themeColor="text1"/>
              </w:rPr>
              <w:t>Services are organized in categories</w:t>
            </w:r>
            <w:r w:rsidR="009E638B" w:rsidRPr="008C5FC1">
              <w:rPr>
                <w:color w:val="000000" w:themeColor="text1"/>
              </w:rPr>
              <w:t xml:space="preserve">. These include Infrastructure, Compute, Storage, Watson, etc. Each service will have a title, icon, brief explanation of the service, and either a blue or green oval. </w:t>
            </w:r>
          </w:p>
          <w:p w14:paraId="1F5E6515" w14:textId="77777777" w:rsidR="009E638B" w:rsidRDefault="009E638B" w:rsidP="009E638B">
            <w:pPr>
              <w:rPr>
                <w:color w:val="FF0000"/>
              </w:rPr>
            </w:pPr>
          </w:p>
          <w:p w14:paraId="03589AD1" w14:textId="608A4A45" w:rsidR="009E638B" w:rsidRPr="00F979AF" w:rsidRDefault="009E638B" w:rsidP="00F979AF">
            <w:pPr>
              <w:pStyle w:val="ListParagraph"/>
              <w:numPr>
                <w:ilvl w:val="0"/>
                <w:numId w:val="15"/>
              </w:numPr>
              <w:rPr>
                <w:color w:val="000000" w:themeColor="text1"/>
              </w:rPr>
            </w:pPr>
            <w:r w:rsidRPr="00F979AF">
              <w:rPr>
                <w:color w:val="000000" w:themeColor="text1"/>
              </w:rPr>
              <w:t xml:space="preserve">IBM Cloud supports both IBM products and services, as well as third-party. They are indicated by the small ovals below each service description. </w:t>
            </w:r>
          </w:p>
          <w:p w14:paraId="793802A3" w14:textId="77777777" w:rsidR="009E638B" w:rsidRDefault="009E638B" w:rsidP="009E638B">
            <w:pPr>
              <w:rPr>
                <w:color w:val="FF0000"/>
              </w:rPr>
            </w:pPr>
          </w:p>
          <w:p w14:paraId="74CA28B0" w14:textId="77777777" w:rsidR="009E638B" w:rsidRDefault="009E638B" w:rsidP="009E638B">
            <w:pPr>
              <w:rPr>
                <w:color w:val="FF0000"/>
              </w:rPr>
            </w:pPr>
            <w:r>
              <w:rPr>
                <w:noProof/>
                <w:color w:val="FF0000"/>
              </w:rPr>
              <w:drawing>
                <wp:inline distT="0" distB="0" distL="0" distR="0" wp14:anchorId="145E0648" wp14:editId="7623BE96">
                  <wp:extent cx="711200" cy="368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05 at 10.43.57 AM.png"/>
                          <pic:cNvPicPr/>
                        </pic:nvPicPr>
                        <pic:blipFill>
                          <a:blip r:embed="rId25">
                            <a:extLst>
                              <a:ext uri="{28A0092B-C50C-407E-A947-70E740481C1C}">
                                <a14:useLocalDpi xmlns:a14="http://schemas.microsoft.com/office/drawing/2010/main" val="0"/>
                              </a:ext>
                            </a:extLst>
                          </a:blip>
                          <a:stretch>
                            <a:fillRect/>
                          </a:stretch>
                        </pic:blipFill>
                        <pic:spPr>
                          <a:xfrm>
                            <a:off x="0" y="0"/>
                            <a:ext cx="711200" cy="368300"/>
                          </a:xfrm>
                          <a:prstGeom prst="rect">
                            <a:avLst/>
                          </a:prstGeom>
                        </pic:spPr>
                      </pic:pic>
                    </a:graphicData>
                  </a:graphic>
                </wp:inline>
              </w:drawing>
            </w:r>
            <w:r>
              <w:rPr>
                <w:noProof/>
                <w:color w:val="FF0000"/>
              </w:rPr>
              <w:drawing>
                <wp:inline distT="0" distB="0" distL="0" distR="0" wp14:anchorId="545376CE" wp14:editId="21018F7C">
                  <wp:extent cx="1117600" cy="368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05 at 10.44.01 AM.png"/>
                          <pic:cNvPicPr/>
                        </pic:nvPicPr>
                        <pic:blipFill rotWithShape="1">
                          <a:blip r:embed="rId26">
                            <a:extLst>
                              <a:ext uri="{28A0092B-C50C-407E-A947-70E740481C1C}">
                                <a14:useLocalDpi xmlns:a14="http://schemas.microsoft.com/office/drawing/2010/main" val="0"/>
                              </a:ext>
                            </a:extLst>
                          </a:blip>
                          <a:srcRect t="17142"/>
                          <a:stretch/>
                        </pic:blipFill>
                        <pic:spPr bwMode="auto">
                          <a:xfrm>
                            <a:off x="0" y="0"/>
                            <a:ext cx="1117600" cy="368300"/>
                          </a:xfrm>
                          <a:prstGeom prst="rect">
                            <a:avLst/>
                          </a:prstGeom>
                          <a:ln>
                            <a:noFill/>
                          </a:ln>
                          <a:extLst>
                            <a:ext uri="{53640926-AAD7-44D8-BBD7-CCE9431645EC}">
                              <a14:shadowObscured xmlns:a14="http://schemas.microsoft.com/office/drawing/2010/main"/>
                            </a:ext>
                          </a:extLst>
                        </pic:spPr>
                      </pic:pic>
                    </a:graphicData>
                  </a:graphic>
                </wp:inline>
              </w:drawing>
            </w:r>
          </w:p>
          <w:p w14:paraId="0A87E359" w14:textId="77777777" w:rsidR="009E638B" w:rsidRDefault="009E638B" w:rsidP="009E638B">
            <w:pPr>
              <w:rPr>
                <w:color w:val="000000" w:themeColor="text1"/>
              </w:rPr>
            </w:pPr>
          </w:p>
          <w:p w14:paraId="1A29871B" w14:textId="77777777" w:rsidR="009E638B" w:rsidRPr="00FF1266" w:rsidRDefault="009E638B" w:rsidP="009E638B">
            <w:pPr>
              <w:rPr>
                <w:color w:val="000000" w:themeColor="text1"/>
              </w:rPr>
            </w:pPr>
            <w:r w:rsidRPr="00FF1266">
              <w:rPr>
                <w:color w:val="000000" w:themeColor="text1"/>
              </w:rPr>
              <w:t>Going along the same navigation bar as we found the catalog, we can see docs, support and manage.</w:t>
            </w:r>
          </w:p>
          <w:p w14:paraId="590F4137" w14:textId="18F5C131" w:rsidR="009E638B" w:rsidRDefault="009E638B" w:rsidP="009E638B">
            <w:pPr>
              <w:rPr>
                <w:color w:val="FF0000"/>
              </w:rPr>
            </w:pPr>
            <w:r>
              <w:rPr>
                <w:color w:val="FF0000"/>
              </w:rPr>
              <w:br/>
            </w:r>
            <w:r>
              <w:rPr>
                <w:rFonts w:ascii="Times" w:hAnsi="Times"/>
                <w:noProof/>
              </w:rPr>
              <w:drawing>
                <wp:inline distT="0" distB="0" distL="0" distR="0" wp14:anchorId="53EA48EF" wp14:editId="5DFCDE33">
                  <wp:extent cx="5486400" cy="2025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1-02 at 3.06.2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02565"/>
                          </a:xfrm>
                          <a:prstGeom prst="rect">
                            <a:avLst/>
                          </a:prstGeom>
                        </pic:spPr>
                      </pic:pic>
                    </a:graphicData>
                  </a:graphic>
                </wp:inline>
              </w:drawing>
            </w:r>
          </w:p>
          <w:p w14:paraId="3945C8AD" w14:textId="77777777" w:rsidR="009E638B" w:rsidRDefault="009E638B" w:rsidP="009E638B">
            <w:pPr>
              <w:rPr>
                <w:color w:val="FF0000"/>
              </w:rPr>
            </w:pPr>
          </w:p>
          <w:p w14:paraId="45306BB1" w14:textId="199DC11C" w:rsidR="009E638B" w:rsidRPr="00F979AF" w:rsidRDefault="009E638B" w:rsidP="00F979AF">
            <w:pPr>
              <w:pStyle w:val="ListParagraph"/>
              <w:numPr>
                <w:ilvl w:val="0"/>
                <w:numId w:val="15"/>
              </w:numPr>
              <w:rPr>
                <w:color w:val="000000" w:themeColor="text1"/>
              </w:rPr>
            </w:pPr>
            <w:r w:rsidRPr="00F979AF">
              <w:rPr>
                <w:color w:val="000000" w:themeColor="text1"/>
              </w:rPr>
              <w:t xml:space="preserve">Click on “Docs”. </w:t>
            </w:r>
          </w:p>
          <w:p w14:paraId="6DA02CC8" w14:textId="77777777" w:rsidR="009E638B" w:rsidRDefault="009E638B" w:rsidP="009E638B">
            <w:pPr>
              <w:rPr>
                <w:color w:val="FF0000"/>
              </w:rPr>
            </w:pPr>
          </w:p>
          <w:p w14:paraId="34E2D970" w14:textId="54714876" w:rsidR="009E638B" w:rsidRDefault="00FF1266" w:rsidP="009E638B">
            <w:pPr>
              <w:rPr>
                <w:color w:val="000000" w:themeColor="text1"/>
              </w:rPr>
            </w:pPr>
            <w:r>
              <w:rPr>
                <w:color w:val="000000" w:themeColor="text1"/>
              </w:rPr>
              <w:t xml:space="preserve">This is the first “go to” </w:t>
            </w:r>
            <w:r w:rsidR="009E638B" w:rsidRPr="00FF1266">
              <w:rPr>
                <w:color w:val="000000" w:themeColor="text1"/>
              </w:rPr>
              <w:t xml:space="preserve">resource if you have questions about any of the services. IBM Cloud Docs houses tutorials, demo’s, videos, starter kits…if you have questions about a service, this is a great resource. Scrolling down you can see that there are numerous links. Each service has a link. Click on one to look at the type of documentation. The documentation ranges from “getting started” and high level “what is this service” to technical details about deploying the services. </w:t>
            </w:r>
          </w:p>
          <w:p w14:paraId="245162FA" w14:textId="77777777" w:rsidR="004878B4" w:rsidRDefault="004878B4" w:rsidP="009E638B">
            <w:pPr>
              <w:rPr>
                <w:color w:val="000000" w:themeColor="text1"/>
              </w:rPr>
            </w:pPr>
          </w:p>
          <w:p w14:paraId="614ED4A1" w14:textId="77777777" w:rsidR="004878B4" w:rsidRPr="00FF1266" w:rsidRDefault="004878B4" w:rsidP="009E638B">
            <w:pPr>
              <w:rPr>
                <w:color w:val="000000" w:themeColor="text1"/>
              </w:rPr>
            </w:pPr>
          </w:p>
          <w:p w14:paraId="7DBC5D00" w14:textId="77777777" w:rsidR="009E638B" w:rsidRDefault="009E638B" w:rsidP="009E638B">
            <w:pPr>
              <w:pStyle w:val="Heading1"/>
              <w:rPr>
                <w:rFonts w:ascii="Times" w:hAnsi="Times"/>
              </w:rPr>
            </w:pPr>
          </w:p>
          <w:p w14:paraId="3E48B57F" w14:textId="77777777" w:rsidR="009E638B" w:rsidRPr="00B550A4" w:rsidRDefault="009E638B" w:rsidP="009E638B">
            <w:r>
              <w:rPr>
                <w:noProof/>
              </w:rPr>
              <w:drawing>
                <wp:inline distT="0" distB="0" distL="0" distR="0" wp14:anchorId="48E54183" wp14:editId="006E58CD">
                  <wp:extent cx="5486400" cy="21914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1-02 at 3.05.36 PM.png"/>
                          <pic:cNvPicPr/>
                        </pic:nvPicPr>
                        <pic:blipFill rotWithShape="1">
                          <a:blip r:embed="rId28" cstate="print">
                            <a:extLst>
                              <a:ext uri="{28A0092B-C50C-407E-A947-70E740481C1C}">
                                <a14:useLocalDpi xmlns:a14="http://schemas.microsoft.com/office/drawing/2010/main" val="0"/>
                              </a:ext>
                            </a:extLst>
                          </a:blip>
                          <a:srcRect b="39815"/>
                          <a:stretch/>
                        </pic:blipFill>
                        <pic:spPr bwMode="auto">
                          <a:xfrm>
                            <a:off x="0" y="0"/>
                            <a:ext cx="5486400" cy="2191407"/>
                          </a:xfrm>
                          <a:prstGeom prst="rect">
                            <a:avLst/>
                          </a:prstGeom>
                          <a:ln>
                            <a:noFill/>
                          </a:ln>
                          <a:extLst>
                            <a:ext uri="{53640926-AAD7-44D8-BBD7-CCE9431645EC}">
                              <a14:shadowObscured xmlns:a14="http://schemas.microsoft.com/office/drawing/2010/main"/>
                            </a:ext>
                          </a:extLst>
                        </pic:spPr>
                      </pic:pic>
                    </a:graphicData>
                  </a:graphic>
                </wp:inline>
              </w:drawing>
            </w:r>
          </w:p>
          <w:p w14:paraId="0667A394" w14:textId="77777777" w:rsidR="009E638B" w:rsidRDefault="009E638B" w:rsidP="009E638B"/>
          <w:p w14:paraId="50FB2175" w14:textId="77777777" w:rsidR="009E638B" w:rsidRDefault="009E638B" w:rsidP="009E638B">
            <w:pPr>
              <w:rPr>
                <w:color w:val="000000" w:themeColor="text1"/>
              </w:rPr>
            </w:pPr>
          </w:p>
          <w:p w14:paraId="4D3F644A" w14:textId="5F4A0462" w:rsidR="009E638B" w:rsidRPr="00F979AF" w:rsidRDefault="009E638B" w:rsidP="00F979AF">
            <w:pPr>
              <w:pStyle w:val="ListParagraph"/>
              <w:numPr>
                <w:ilvl w:val="0"/>
                <w:numId w:val="15"/>
              </w:numPr>
              <w:rPr>
                <w:color w:val="000000" w:themeColor="text1"/>
              </w:rPr>
            </w:pPr>
            <w:r w:rsidRPr="00F979AF">
              <w:rPr>
                <w:color w:val="000000" w:themeColor="text1"/>
              </w:rPr>
              <w:t>Click on “Support”.</w:t>
            </w:r>
          </w:p>
          <w:p w14:paraId="13F73C1C" w14:textId="4963CC2D" w:rsidR="009E638B" w:rsidRPr="00FF1266" w:rsidRDefault="009E638B" w:rsidP="009E638B">
            <w:pPr>
              <w:rPr>
                <w:color w:val="000000" w:themeColor="text1"/>
              </w:rPr>
            </w:pPr>
            <w:r w:rsidRPr="00FF1266">
              <w:rPr>
                <w:color w:val="000000" w:themeColor="text1"/>
              </w:rPr>
              <w:t xml:space="preserve">Support is a next level of information and help. When you click on it, it will display a </w:t>
            </w:r>
            <w:proofErr w:type="gramStart"/>
            <w:r w:rsidRPr="00FF1266">
              <w:rPr>
                <w:color w:val="000000" w:themeColor="text1"/>
              </w:rPr>
              <w:t>drop down</w:t>
            </w:r>
            <w:proofErr w:type="gramEnd"/>
            <w:r w:rsidRPr="00FF1266">
              <w:rPr>
                <w:color w:val="000000" w:themeColor="text1"/>
              </w:rPr>
              <w:t xml:space="preserve"> menu. If the answers cannot be solved by looking for Docs OR if an </w:t>
            </w:r>
            <w:proofErr w:type="gramStart"/>
            <w:r w:rsidRPr="00FF1266">
              <w:rPr>
                <w:color w:val="000000" w:themeColor="text1"/>
              </w:rPr>
              <w:t>emergency situation</w:t>
            </w:r>
            <w:proofErr w:type="gramEnd"/>
            <w:r w:rsidRPr="00FF1266">
              <w:rPr>
                <w:color w:val="000000" w:themeColor="text1"/>
              </w:rPr>
              <w:t xml:space="preserve"> </w:t>
            </w:r>
            <w:r w:rsidR="00FF1266" w:rsidRPr="00FF1266">
              <w:rPr>
                <w:color w:val="000000" w:themeColor="text1"/>
              </w:rPr>
              <w:t>arises</w:t>
            </w:r>
            <w:r w:rsidRPr="00FF1266">
              <w:rPr>
                <w:color w:val="000000" w:themeColor="text1"/>
              </w:rPr>
              <w:t xml:space="preserve"> with one of the services, this is where you go to open a ticket. Once the ticket is open, this is also where you can see the status of your tickets. The “What’s new” tab will show you what is new on IBM Cloud. This is where you can go to see recent updates or releases on services. </w:t>
            </w:r>
          </w:p>
          <w:p w14:paraId="0EC9ADC1" w14:textId="77777777" w:rsidR="009E638B" w:rsidRDefault="009E638B" w:rsidP="009E638B">
            <w:pPr>
              <w:jc w:val="center"/>
              <w:rPr>
                <w:color w:val="FF0000"/>
              </w:rPr>
            </w:pPr>
            <w:r>
              <w:rPr>
                <w:noProof/>
                <w:color w:val="FF0000"/>
              </w:rPr>
              <w:drawing>
                <wp:inline distT="0" distB="0" distL="0" distR="0" wp14:anchorId="46B86825" wp14:editId="2B804050">
                  <wp:extent cx="5016500" cy="2933700"/>
                  <wp:effectExtent l="0" t="0" r="1270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1-02 at 3.11.31 PM.png"/>
                          <pic:cNvPicPr/>
                        </pic:nvPicPr>
                        <pic:blipFill>
                          <a:blip r:embed="rId29">
                            <a:extLst>
                              <a:ext uri="{28A0092B-C50C-407E-A947-70E740481C1C}">
                                <a14:useLocalDpi xmlns:a14="http://schemas.microsoft.com/office/drawing/2010/main" val="0"/>
                              </a:ext>
                            </a:extLst>
                          </a:blip>
                          <a:stretch>
                            <a:fillRect/>
                          </a:stretch>
                        </pic:blipFill>
                        <pic:spPr>
                          <a:xfrm>
                            <a:off x="0" y="0"/>
                            <a:ext cx="5016500" cy="2933700"/>
                          </a:xfrm>
                          <a:prstGeom prst="rect">
                            <a:avLst/>
                          </a:prstGeom>
                        </pic:spPr>
                      </pic:pic>
                    </a:graphicData>
                  </a:graphic>
                </wp:inline>
              </w:drawing>
            </w:r>
          </w:p>
          <w:p w14:paraId="28401897" w14:textId="77777777" w:rsidR="004878B4" w:rsidRDefault="004878B4" w:rsidP="009E638B">
            <w:pPr>
              <w:jc w:val="center"/>
              <w:rPr>
                <w:color w:val="FF0000"/>
              </w:rPr>
            </w:pPr>
          </w:p>
          <w:p w14:paraId="3DFC30D2" w14:textId="77777777" w:rsidR="004878B4" w:rsidRDefault="004878B4" w:rsidP="009E638B">
            <w:pPr>
              <w:jc w:val="center"/>
              <w:rPr>
                <w:color w:val="FF0000"/>
              </w:rPr>
            </w:pPr>
          </w:p>
          <w:p w14:paraId="0EE9CB93" w14:textId="77777777" w:rsidR="004878B4" w:rsidRDefault="004878B4" w:rsidP="009E638B">
            <w:pPr>
              <w:jc w:val="center"/>
              <w:rPr>
                <w:color w:val="FF0000"/>
              </w:rPr>
            </w:pPr>
          </w:p>
          <w:p w14:paraId="6A1B85B3" w14:textId="77777777" w:rsidR="009E638B" w:rsidRDefault="009E638B" w:rsidP="009E638B">
            <w:pPr>
              <w:rPr>
                <w:color w:val="FF0000"/>
              </w:rPr>
            </w:pPr>
          </w:p>
          <w:p w14:paraId="3CE513E5" w14:textId="0BD872AE" w:rsidR="009E638B" w:rsidRPr="00F979AF" w:rsidRDefault="009E638B" w:rsidP="00F979AF">
            <w:pPr>
              <w:pStyle w:val="ListParagraph"/>
              <w:numPr>
                <w:ilvl w:val="0"/>
                <w:numId w:val="15"/>
              </w:numPr>
              <w:rPr>
                <w:color w:val="000000" w:themeColor="text1"/>
              </w:rPr>
            </w:pPr>
            <w:r w:rsidRPr="00F979AF">
              <w:rPr>
                <w:color w:val="000000" w:themeColor="text1"/>
              </w:rPr>
              <w:t xml:space="preserve">Click on “Manage”. </w:t>
            </w:r>
          </w:p>
          <w:p w14:paraId="3B39194D" w14:textId="77777777" w:rsidR="009E638B" w:rsidRPr="00FF1266" w:rsidRDefault="009E638B" w:rsidP="009E638B">
            <w:pPr>
              <w:rPr>
                <w:color w:val="000000" w:themeColor="text1"/>
              </w:rPr>
            </w:pPr>
            <w:r w:rsidRPr="00FF1266">
              <w:rPr>
                <w:color w:val="000000" w:themeColor="text1"/>
              </w:rPr>
              <w:t xml:space="preserve">Manage is where you can keep track of your own account, billing and usage and security. Within the account tab, you can monitor users, groups, organizations, etc. </w:t>
            </w:r>
          </w:p>
          <w:p w14:paraId="188C6209" w14:textId="77777777" w:rsidR="009E638B" w:rsidRPr="00FF1266" w:rsidRDefault="009E638B" w:rsidP="009E638B">
            <w:pPr>
              <w:rPr>
                <w:color w:val="000000" w:themeColor="text1"/>
              </w:rPr>
            </w:pPr>
          </w:p>
          <w:p w14:paraId="5C99BC8C" w14:textId="6131EF1E" w:rsidR="009E638B" w:rsidRPr="00FF1266" w:rsidRDefault="009E638B" w:rsidP="00F979AF">
            <w:pPr>
              <w:pStyle w:val="ListParagraph"/>
              <w:numPr>
                <w:ilvl w:val="0"/>
                <w:numId w:val="15"/>
              </w:numPr>
              <w:rPr>
                <w:color w:val="000000" w:themeColor="text1"/>
              </w:rPr>
            </w:pPr>
            <w:r w:rsidRPr="00FF1266">
              <w:rPr>
                <w:color w:val="000000" w:themeColor="text1"/>
              </w:rPr>
              <w:t xml:space="preserve">Click on the head icon. </w:t>
            </w:r>
          </w:p>
          <w:p w14:paraId="10E3396E" w14:textId="77777777" w:rsidR="009E638B" w:rsidRPr="00FF1266" w:rsidRDefault="009E638B" w:rsidP="009E638B">
            <w:pPr>
              <w:rPr>
                <w:color w:val="000000" w:themeColor="text1"/>
              </w:rPr>
            </w:pPr>
          </w:p>
          <w:p w14:paraId="781EDA05" w14:textId="77777777" w:rsidR="009E638B" w:rsidRPr="00FF1266" w:rsidRDefault="009E638B" w:rsidP="009E638B">
            <w:pPr>
              <w:rPr>
                <w:color w:val="000000" w:themeColor="text1"/>
              </w:rPr>
            </w:pPr>
            <w:r w:rsidRPr="00FF1266">
              <w:rPr>
                <w:color w:val="000000" w:themeColor="text1"/>
              </w:rPr>
              <w:t xml:space="preserve">Finally, the head icon will bring you to your personal account page. This is another way to access and manage your accounts such as organizations you are a part of or spaces you are working in. </w:t>
            </w:r>
          </w:p>
          <w:p w14:paraId="529EE056" w14:textId="77777777" w:rsidR="009E638B" w:rsidRDefault="009E638B" w:rsidP="009E638B">
            <w:pPr>
              <w:rPr>
                <w:color w:val="FF0000"/>
              </w:rPr>
            </w:pPr>
          </w:p>
          <w:p w14:paraId="69F331D9" w14:textId="7DFBD6D1" w:rsidR="009E638B" w:rsidRPr="001431BC" w:rsidRDefault="009E638B" w:rsidP="00D32618">
            <w:pPr>
              <w:rPr>
                <w:color w:val="FF0000"/>
              </w:rPr>
            </w:pPr>
            <w:r>
              <w:rPr>
                <w:noProof/>
                <w:color w:val="FF0000"/>
              </w:rPr>
              <w:drawing>
                <wp:inline distT="0" distB="0" distL="0" distR="0" wp14:anchorId="723013FA" wp14:editId="397B52A2">
                  <wp:extent cx="622300" cy="622300"/>
                  <wp:effectExtent l="0" t="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02 at 3.15.32 PM.png"/>
                          <pic:cNvPicPr/>
                        </pic:nvPicPr>
                        <pic:blipFill>
                          <a:blip r:embed="rId30">
                            <a:extLst>
                              <a:ext uri="{28A0092B-C50C-407E-A947-70E740481C1C}">
                                <a14:useLocalDpi xmlns:a14="http://schemas.microsoft.com/office/drawing/2010/main" val="0"/>
                              </a:ext>
                            </a:extLst>
                          </a:blip>
                          <a:stretch>
                            <a:fillRect/>
                          </a:stretch>
                        </pic:blipFill>
                        <pic:spPr>
                          <a:xfrm>
                            <a:off x="0" y="0"/>
                            <a:ext cx="622300" cy="622300"/>
                          </a:xfrm>
                          <a:prstGeom prst="rect">
                            <a:avLst/>
                          </a:prstGeom>
                        </pic:spPr>
                      </pic:pic>
                    </a:graphicData>
                  </a:graphic>
                </wp:inline>
              </w:drawing>
            </w:r>
          </w:p>
          <w:p w14:paraId="268DF079" w14:textId="3D175902" w:rsidR="00A31355" w:rsidRPr="009E638B" w:rsidRDefault="00A31355" w:rsidP="009E638B">
            <w:pPr>
              <w:pStyle w:val="ListParagraph"/>
              <w:ind w:left="823"/>
              <w:rPr>
                <w:rFonts w:asciiTheme="minorHAnsi" w:hAnsiTheme="minorHAnsi" w:cstheme="minorHAnsi"/>
                <w:sz w:val="24"/>
                <w:szCs w:val="24"/>
              </w:rPr>
            </w:pPr>
          </w:p>
          <w:p w14:paraId="2E4F2488" w14:textId="77777777" w:rsidR="00A31355" w:rsidRPr="00BB000A" w:rsidRDefault="00A31355" w:rsidP="00A31355">
            <w:pPr>
              <w:rPr>
                <w:rFonts w:cstheme="minorHAnsi"/>
                <w:b/>
                <w:u w:val="single"/>
              </w:rPr>
            </w:pPr>
          </w:p>
        </w:tc>
      </w:tr>
      <w:tr w:rsidR="00A31355" w:rsidRPr="00A31355" w14:paraId="7597BD9A" w14:textId="77777777" w:rsidTr="0033139D">
        <w:trPr>
          <w:trHeight w:val="20"/>
        </w:trPr>
        <w:tc>
          <w:tcPr>
            <w:tcW w:w="402" w:type="pct"/>
          </w:tcPr>
          <w:p w14:paraId="05D96CA8" w14:textId="3FFBE875" w:rsidR="00A31355" w:rsidRPr="00A31355" w:rsidRDefault="00A31355" w:rsidP="0033139D">
            <w:pPr>
              <w:jc w:val="center"/>
              <w:rPr>
                <w:rFonts w:cstheme="minorHAnsi"/>
              </w:rPr>
            </w:pPr>
            <w:r w:rsidRPr="00A31355">
              <w:rPr>
                <w:rFonts w:cstheme="minorHAnsi"/>
              </w:rPr>
              <w:t>3</w:t>
            </w:r>
          </w:p>
        </w:tc>
        <w:tc>
          <w:tcPr>
            <w:tcW w:w="4598" w:type="pct"/>
          </w:tcPr>
          <w:p w14:paraId="012A12EC" w14:textId="73982C26" w:rsidR="00A31355" w:rsidRPr="00BB000A" w:rsidRDefault="00BB000A" w:rsidP="00A31355">
            <w:pPr>
              <w:rPr>
                <w:rFonts w:cstheme="minorHAnsi"/>
                <w:b/>
                <w:u w:val="single"/>
              </w:rPr>
            </w:pPr>
            <w:r>
              <w:rPr>
                <w:rFonts w:cstheme="minorHAnsi"/>
                <w:b/>
                <w:u w:val="single"/>
              </w:rPr>
              <w:t>Provisioning a Service</w:t>
            </w:r>
          </w:p>
          <w:p w14:paraId="46248974" w14:textId="77777777" w:rsidR="00A31355" w:rsidRPr="00BB000A" w:rsidRDefault="00A31355" w:rsidP="00A31355">
            <w:pPr>
              <w:rPr>
                <w:rFonts w:cstheme="minorHAnsi"/>
                <w:b/>
                <w:u w:val="single"/>
              </w:rPr>
            </w:pPr>
          </w:p>
          <w:p w14:paraId="647CDFED" w14:textId="64E89CE3" w:rsidR="00407B53" w:rsidRDefault="00407B53" w:rsidP="00775498">
            <w:pPr>
              <w:pStyle w:val="ListParagraph"/>
              <w:numPr>
                <w:ilvl w:val="0"/>
                <w:numId w:val="16"/>
              </w:numPr>
            </w:pPr>
            <w:r>
              <w:t>Return to the catalog.</w:t>
            </w:r>
          </w:p>
          <w:p w14:paraId="41FF20F4" w14:textId="77777777" w:rsidR="00FF1266" w:rsidRDefault="00FF1266" w:rsidP="00FF1266">
            <w:pPr>
              <w:pStyle w:val="ListParagraph"/>
            </w:pPr>
          </w:p>
          <w:p w14:paraId="25A7728C" w14:textId="441292DA" w:rsidR="00407B53" w:rsidRDefault="00407B53" w:rsidP="00775498">
            <w:pPr>
              <w:pStyle w:val="ListParagraph"/>
              <w:numPr>
                <w:ilvl w:val="0"/>
                <w:numId w:val="16"/>
              </w:numPr>
            </w:pPr>
            <w:r>
              <w:t>Type in “Object”.</w:t>
            </w:r>
          </w:p>
          <w:p w14:paraId="73A00442" w14:textId="77777777" w:rsidR="00FF1266" w:rsidRDefault="00FF1266" w:rsidP="00FF1266"/>
          <w:p w14:paraId="23E22A78" w14:textId="4B903CF9" w:rsidR="00407B53" w:rsidRDefault="00407B53" w:rsidP="00775498">
            <w:pPr>
              <w:pStyle w:val="ListParagraph"/>
              <w:numPr>
                <w:ilvl w:val="0"/>
                <w:numId w:val="16"/>
              </w:numPr>
            </w:pPr>
            <w:r>
              <w:t xml:space="preserve">Click on “Object Storage”. </w:t>
            </w:r>
          </w:p>
          <w:p w14:paraId="61A0B659" w14:textId="67019006" w:rsidR="00407B53" w:rsidRPr="009722FA" w:rsidRDefault="00407B53" w:rsidP="00FF1266">
            <w:pPr>
              <w:rPr>
                <w:color w:val="FF0000"/>
              </w:rPr>
            </w:pPr>
          </w:p>
          <w:p w14:paraId="6D805E35" w14:textId="77777777" w:rsidR="00407B53" w:rsidRDefault="00407B53" w:rsidP="00407B53"/>
          <w:p w14:paraId="70AAFAFB" w14:textId="77777777" w:rsidR="00407B53" w:rsidRDefault="00407B53" w:rsidP="00407B53">
            <w:r>
              <w:rPr>
                <w:noProof/>
              </w:rPr>
              <mc:AlternateContent>
                <mc:Choice Requires="wps">
                  <w:drawing>
                    <wp:anchor distT="0" distB="0" distL="114300" distR="114300" simplePos="0" relativeHeight="251663360" behindDoc="0" locked="0" layoutInCell="1" allowOverlap="1" wp14:anchorId="4308A438" wp14:editId="3D90E3DE">
                      <wp:simplePos x="0" y="0"/>
                      <wp:positionH relativeFrom="column">
                        <wp:posOffset>1461136</wp:posOffset>
                      </wp:positionH>
                      <wp:positionV relativeFrom="paragraph">
                        <wp:posOffset>1270635</wp:posOffset>
                      </wp:positionV>
                      <wp:extent cx="1155700" cy="584200"/>
                      <wp:effectExtent l="0" t="0" r="38100" b="25400"/>
                      <wp:wrapNone/>
                      <wp:docPr id="79" name="Oval 79"/>
                      <wp:cNvGraphicFramePr/>
                      <a:graphic xmlns:a="http://schemas.openxmlformats.org/drawingml/2006/main">
                        <a:graphicData uri="http://schemas.microsoft.com/office/word/2010/wordprocessingShape">
                          <wps:wsp>
                            <wps:cNvSpPr/>
                            <wps:spPr>
                              <a:xfrm>
                                <a:off x="0" y="0"/>
                                <a:ext cx="1155700" cy="5842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B60B3" id="Oval 79" o:spid="_x0000_s1026" style="position:absolute;margin-left:115.05pt;margin-top:100.05pt;width:91pt;height: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" filled="f" strokecolor="red" strokeweight="1.25pt">
                      <v:stroke joinstyle="miter"/>
                    </v:oval>
                  </w:pict>
                </mc:Fallback>
              </mc:AlternateContent>
            </w:r>
            <w:r>
              <w:rPr>
                <w:noProof/>
              </w:rPr>
              <w:drawing>
                <wp:inline distT="0" distB="0" distL="0" distR="0" wp14:anchorId="7A828839" wp14:editId="7CB0E4F8">
                  <wp:extent cx="5486400" cy="1960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1-02 at 3.42.2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1960245"/>
                          </a:xfrm>
                          <a:prstGeom prst="rect">
                            <a:avLst/>
                          </a:prstGeom>
                        </pic:spPr>
                      </pic:pic>
                    </a:graphicData>
                  </a:graphic>
                </wp:inline>
              </w:drawing>
            </w:r>
          </w:p>
          <w:p w14:paraId="6A6B6664" w14:textId="77777777" w:rsidR="00407B53" w:rsidRDefault="00407B53" w:rsidP="00407B53"/>
          <w:p w14:paraId="0E495599" w14:textId="4B7DF84F" w:rsidR="00407B53" w:rsidRDefault="00407B53" w:rsidP="00407B53">
            <w:pPr>
              <w:pStyle w:val="ListParagraph"/>
              <w:numPr>
                <w:ilvl w:val="0"/>
                <w:numId w:val="16"/>
              </w:numPr>
            </w:pPr>
            <w:r>
              <w:t xml:space="preserve">Give the service a name, leaving the region and resource group as the default options. The plan is “Lite”. </w:t>
            </w:r>
          </w:p>
          <w:p w14:paraId="578ED0E0" w14:textId="77777777" w:rsidR="00CB06CB" w:rsidRDefault="00CB06CB" w:rsidP="00CB06CB">
            <w:pPr>
              <w:pStyle w:val="ListParagraph"/>
            </w:pPr>
          </w:p>
          <w:p w14:paraId="2E659218" w14:textId="6BDD0ED1" w:rsidR="00407B53" w:rsidRDefault="00407B53" w:rsidP="00775498">
            <w:pPr>
              <w:pStyle w:val="ListParagraph"/>
              <w:numPr>
                <w:ilvl w:val="0"/>
                <w:numId w:val="16"/>
              </w:numPr>
            </w:pPr>
            <w:r>
              <w:t xml:space="preserve">Click “Create”. </w:t>
            </w:r>
          </w:p>
          <w:p w14:paraId="09A26F73" w14:textId="77777777" w:rsidR="00407B53" w:rsidRDefault="00407B53" w:rsidP="00407B53"/>
          <w:p w14:paraId="379A4241" w14:textId="77777777" w:rsidR="00407B53" w:rsidRDefault="00407B53" w:rsidP="00407B53"/>
          <w:p w14:paraId="33EC8949" w14:textId="77777777" w:rsidR="00407B53" w:rsidRDefault="00407B53" w:rsidP="00407B53">
            <w:r>
              <w:rPr>
                <w:noProof/>
              </w:rPr>
              <mc:AlternateContent>
                <mc:Choice Requires="wps">
                  <w:drawing>
                    <wp:anchor distT="0" distB="0" distL="114300" distR="114300" simplePos="0" relativeHeight="251664384" behindDoc="0" locked="0" layoutInCell="1" allowOverlap="1" wp14:anchorId="294CFE73" wp14:editId="09CA3B1A">
                      <wp:simplePos x="0" y="0"/>
                      <wp:positionH relativeFrom="column">
                        <wp:posOffset>4509770</wp:posOffset>
                      </wp:positionH>
                      <wp:positionV relativeFrom="paragraph">
                        <wp:posOffset>3613150</wp:posOffset>
                      </wp:positionV>
                      <wp:extent cx="697865" cy="238760"/>
                      <wp:effectExtent l="0" t="0" r="13335" b="15240"/>
                      <wp:wrapNone/>
                      <wp:docPr id="81" name="Oval 81"/>
                      <wp:cNvGraphicFramePr/>
                      <a:graphic xmlns:a="http://schemas.openxmlformats.org/drawingml/2006/main">
                        <a:graphicData uri="http://schemas.microsoft.com/office/word/2010/wordprocessingShape">
                          <wps:wsp>
                            <wps:cNvSpPr/>
                            <wps:spPr>
                              <a:xfrm>
                                <a:off x="0" y="0"/>
                                <a:ext cx="697865" cy="23876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F12DC" id="Oval 81" o:spid="_x0000_s1026" style="position:absolute;margin-left:355.1pt;margin-top:284.5pt;width:54.95pt;height:1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" filled="f" strokecolor="red" strokeweight="1.25pt">
                      <v:stroke joinstyle="miter"/>
                    </v:oval>
                  </w:pict>
                </mc:Fallback>
              </mc:AlternateContent>
            </w:r>
            <w:r>
              <w:rPr>
                <w:noProof/>
                <w:color w:val="000000" w:themeColor="text1"/>
              </w:rPr>
              <w:drawing>
                <wp:inline distT="0" distB="0" distL="0" distR="0" wp14:anchorId="2E4A0633" wp14:editId="68DC9D61">
                  <wp:extent cx="5486400" cy="3851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1-02 at 3.46.3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851275"/>
                          </a:xfrm>
                          <a:prstGeom prst="rect">
                            <a:avLst/>
                          </a:prstGeom>
                        </pic:spPr>
                      </pic:pic>
                    </a:graphicData>
                  </a:graphic>
                </wp:inline>
              </w:drawing>
            </w:r>
          </w:p>
          <w:p w14:paraId="145B8EE9" w14:textId="77777777" w:rsidR="00407B53" w:rsidRDefault="00407B53" w:rsidP="00407B53"/>
          <w:p w14:paraId="17864EDF" w14:textId="77777777" w:rsidR="00407B53" w:rsidRDefault="00407B53" w:rsidP="00407B53"/>
          <w:p w14:paraId="168C8CC4" w14:textId="77777777" w:rsidR="00407B53" w:rsidRDefault="00407B53" w:rsidP="00407B53"/>
          <w:p w14:paraId="65642AA5" w14:textId="77777777" w:rsidR="00407B53" w:rsidRDefault="00407B53" w:rsidP="00407B53"/>
          <w:p w14:paraId="4EC4E990" w14:textId="7C7FB4BC" w:rsidR="00407B53" w:rsidRDefault="00407B53" w:rsidP="00775498">
            <w:pPr>
              <w:pStyle w:val="ListParagraph"/>
              <w:numPr>
                <w:ilvl w:val="0"/>
                <w:numId w:val="16"/>
              </w:numPr>
            </w:pPr>
            <w:r>
              <w:t>Return to your IBM Cloud page by clicking on the logo in the top left corner.</w:t>
            </w:r>
          </w:p>
          <w:p w14:paraId="7341092F" w14:textId="77777777" w:rsidR="00407B53" w:rsidRDefault="00407B53" w:rsidP="00407B53"/>
          <w:p w14:paraId="210A420B" w14:textId="77777777" w:rsidR="00407B53" w:rsidRDefault="00407B53" w:rsidP="00407B53"/>
          <w:p w14:paraId="21945E1D" w14:textId="77777777" w:rsidR="00407B53" w:rsidRDefault="00407B53" w:rsidP="00407B53"/>
          <w:p w14:paraId="53EB4844" w14:textId="77777777" w:rsidR="00407B53" w:rsidRDefault="00407B53" w:rsidP="00407B53"/>
          <w:p w14:paraId="37B9FFD1" w14:textId="77777777" w:rsidR="00A31355" w:rsidRPr="00BB000A" w:rsidRDefault="00A31355" w:rsidP="00775498">
            <w:pPr>
              <w:rPr>
                <w:rFonts w:cstheme="minorHAnsi"/>
                <w:b/>
                <w:u w:val="single"/>
              </w:rPr>
            </w:pPr>
          </w:p>
        </w:tc>
      </w:tr>
      <w:tr w:rsidR="00A31355" w:rsidRPr="00A31355" w14:paraId="41933300" w14:textId="77777777" w:rsidTr="0033139D">
        <w:trPr>
          <w:trHeight w:val="20"/>
        </w:trPr>
        <w:tc>
          <w:tcPr>
            <w:tcW w:w="402" w:type="pct"/>
          </w:tcPr>
          <w:p w14:paraId="5951C47D" w14:textId="77777777" w:rsidR="00A31355" w:rsidRPr="00A31355" w:rsidRDefault="00A31355" w:rsidP="0033139D">
            <w:pPr>
              <w:jc w:val="center"/>
              <w:rPr>
                <w:rFonts w:cstheme="minorHAnsi"/>
              </w:rPr>
            </w:pPr>
            <w:r w:rsidRPr="00A31355">
              <w:rPr>
                <w:rFonts w:cstheme="minorHAnsi"/>
              </w:rPr>
              <w:t>4</w:t>
            </w:r>
          </w:p>
        </w:tc>
        <w:tc>
          <w:tcPr>
            <w:tcW w:w="4598" w:type="pct"/>
          </w:tcPr>
          <w:p w14:paraId="24D24F8D" w14:textId="77777777" w:rsidR="00F55EBF" w:rsidRPr="00BB000A" w:rsidRDefault="00EA69A6" w:rsidP="00BB000A">
            <w:pPr>
              <w:rPr>
                <w:rFonts w:cstheme="minorHAnsi"/>
                <w:b/>
                <w:u w:val="single"/>
              </w:rPr>
            </w:pPr>
            <w:r w:rsidRPr="00BB000A">
              <w:rPr>
                <w:rFonts w:cstheme="minorHAnsi"/>
                <w:b/>
                <w:u w:val="single"/>
              </w:rPr>
              <w:t>Launch Watson Personality Insights</w:t>
            </w:r>
          </w:p>
          <w:p w14:paraId="63F886DD" w14:textId="77777777" w:rsidR="00A31355" w:rsidRPr="00BB000A" w:rsidRDefault="00A31355" w:rsidP="00A31355">
            <w:pPr>
              <w:rPr>
                <w:rFonts w:cstheme="minorHAnsi"/>
                <w:b/>
                <w:u w:val="single"/>
              </w:rPr>
            </w:pPr>
          </w:p>
          <w:p w14:paraId="0CE5255E" w14:textId="5D83C962" w:rsidR="00775498" w:rsidRPr="00BC3A05" w:rsidRDefault="00775498" w:rsidP="00BC3A05">
            <w:pPr>
              <w:pStyle w:val="ListParagraph"/>
              <w:numPr>
                <w:ilvl w:val="0"/>
                <w:numId w:val="18"/>
              </w:numPr>
              <w:rPr>
                <w:color w:val="000000" w:themeColor="text1"/>
              </w:rPr>
            </w:pPr>
            <w:r w:rsidRPr="00BC3A05">
              <w:rPr>
                <w:color w:val="000000" w:themeColor="text1"/>
              </w:rPr>
              <w:t xml:space="preserve">Let’s create our own service. </w:t>
            </w:r>
          </w:p>
          <w:p w14:paraId="0D223287" w14:textId="77777777" w:rsidR="00775498" w:rsidRDefault="00775498" w:rsidP="00775498">
            <w:pPr>
              <w:rPr>
                <w:color w:val="FF0000"/>
              </w:rPr>
            </w:pPr>
          </w:p>
          <w:p w14:paraId="73F9234E" w14:textId="1EA34584" w:rsidR="00775498" w:rsidRDefault="00775498" w:rsidP="00BC3A05">
            <w:pPr>
              <w:pStyle w:val="ListParagraph"/>
              <w:numPr>
                <w:ilvl w:val="0"/>
                <w:numId w:val="18"/>
              </w:numPr>
              <w:rPr>
                <w:color w:val="000000" w:themeColor="text1"/>
              </w:rPr>
            </w:pPr>
            <w:r w:rsidRPr="00BC3A05">
              <w:rPr>
                <w:color w:val="000000" w:themeColor="text1"/>
              </w:rPr>
              <w:t>Click on “Catalog”.</w:t>
            </w:r>
          </w:p>
          <w:p w14:paraId="566A81F7" w14:textId="77777777" w:rsidR="00FF1266" w:rsidRPr="00FF1266" w:rsidRDefault="00FF1266" w:rsidP="00FF1266">
            <w:pPr>
              <w:rPr>
                <w:color w:val="000000" w:themeColor="text1"/>
              </w:rPr>
            </w:pPr>
          </w:p>
          <w:p w14:paraId="37CC655E" w14:textId="066770AF" w:rsidR="00775498" w:rsidRPr="00BC3A05" w:rsidRDefault="00775498" w:rsidP="00BC3A05">
            <w:pPr>
              <w:pStyle w:val="ListParagraph"/>
              <w:numPr>
                <w:ilvl w:val="0"/>
                <w:numId w:val="18"/>
              </w:numPr>
              <w:rPr>
                <w:color w:val="000000" w:themeColor="text1"/>
              </w:rPr>
            </w:pPr>
            <w:r w:rsidRPr="00BC3A05">
              <w:rPr>
                <w:color w:val="000000" w:themeColor="text1"/>
              </w:rPr>
              <w:t>Type into the search bar: “Watson”.</w:t>
            </w:r>
          </w:p>
          <w:p w14:paraId="37598EB5" w14:textId="77777777" w:rsidR="00775498" w:rsidRDefault="00775498" w:rsidP="00775498">
            <w:pPr>
              <w:rPr>
                <w:color w:val="000000" w:themeColor="text1"/>
              </w:rPr>
            </w:pPr>
            <w:r>
              <w:rPr>
                <w:color w:val="000000" w:themeColor="text1"/>
              </w:rPr>
              <w:t>Alternative way: In the Categories sections, select Watson, Personality Insights.</w:t>
            </w:r>
          </w:p>
          <w:p w14:paraId="45330DEE" w14:textId="77777777" w:rsidR="00FF1266" w:rsidRDefault="00FF1266" w:rsidP="00775498">
            <w:pPr>
              <w:rPr>
                <w:color w:val="000000" w:themeColor="text1"/>
              </w:rPr>
            </w:pPr>
          </w:p>
          <w:p w14:paraId="01C47B24" w14:textId="46622791" w:rsidR="00775498" w:rsidRPr="00BC3A05" w:rsidRDefault="00775498" w:rsidP="00BC3A05">
            <w:pPr>
              <w:pStyle w:val="ListParagraph"/>
              <w:numPr>
                <w:ilvl w:val="0"/>
                <w:numId w:val="18"/>
              </w:numPr>
              <w:rPr>
                <w:color w:val="000000" w:themeColor="text1"/>
              </w:rPr>
            </w:pPr>
            <w:r w:rsidRPr="00BC3A05">
              <w:rPr>
                <w:color w:val="000000" w:themeColor="text1"/>
              </w:rPr>
              <w:t>Click on “Personality Insights” under the Watson section.</w:t>
            </w:r>
          </w:p>
          <w:p w14:paraId="69B4CF32" w14:textId="77777777" w:rsidR="00775498" w:rsidRDefault="00775498" w:rsidP="00775498">
            <w:pPr>
              <w:rPr>
                <w:color w:val="000000" w:themeColor="text1"/>
              </w:rPr>
            </w:pPr>
          </w:p>
          <w:p w14:paraId="587D9711" w14:textId="77777777" w:rsidR="00775498" w:rsidRDefault="00775498" w:rsidP="00775498">
            <w:pPr>
              <w:rPr>
                <w:color w:val="000000" w:themeColor="text1"/>
              </w:rPr>
            </w:pPr>
            <w:r>
              <w:rPr>
                <w:noProof/>
              </w:rPr>
              <mc:AlternateContent>
                <mc:Choice Requires="wps">
                  <w:drawing>
                    <wp:anchor distT="0" distB="0" distL="114300" distR="114300" simplePos="0" relativeHeight="251666432" behindDoc="0" locked="0" layoutInCell="1" allowOverlap="1" wp14:anchorId="723D50F4" wp14:editId="35578EA3">
                      <wp:simplePos x="0" y="0"/>
                      <wp:positionH relativeFrom="column">
                        <wp:posOffset>1233170</wp:posOffset>
                      </wp:positionH>
                      <wp:positionV relativeFrom="paragraph">
                        <wp:posOffset>2299335</wp:posOffset>
                      </wp:positionV>
                      <wp:extent cx="1371600" cy="574040"/>
                      <wp:effectExtent l="0" t="0" r="25400" b="35560"/>
                      <wp:wrapNone/>
                      <wp:docPr id="22" name="Oval 22"/>
                      <wp:cNvGraphicFramePr/>
                      <a:graphic xmlns:a="http://schemas.openxmlformats.org/drawingml/2006/main">
                        <a:graphicData uri="http://schemas.microsoft.com/office/word/2010/wordprocessingShape">
                          <wps:wsp>
                            <wps:cNvSpPr/>
                            <wps:spPr>
                              <a:xfrm>
                                <a:off x="0" y="0"/>
                                <a:ext cx="1371600" cy="5740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7C696" id="Oval 22" o:spid="_x0000_s1026" style="position:absolute;margin-left:97.1pt;margin-top:181.05pt;width:108pt;height:4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" filled="f" strokecolor="red" strokeweight="1.25pt">
                      <v:stroke joinstyle="miter"/>
                    </v:oval>
                  </w:pict>
                </mc:Fallback>
              </mc:AlternateContent>
            </w:r>
            <w:r>
              <w:rPr>
                <w:noProof/>
                <w:color w:val="000000" w:themeColor="text1"/>
              </w:rPr>
              <w:drawing>
                <wp:inline distT="0" distB="0" distL="0" distR="0" wp14:anchorId="7B07CF90" wp14:editId="75B2CB09">
                  <wp:extent cx="5486400" cy="3924935"/>
                  <wp:effectExtent l="0" t="0" r="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1-02 at 3.20.3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924935"/>
                          </a:xfrm>
                          <a:prstGeom prst="rect">
                            <a:avLst/>
                          </a:prstGeom>
                        </pic:spPr>
                      </pic:pic>
                    </a:graphicData>
                  </a:graphic>
                </wp:inline>
              </w:drawing>
            </w:r>
          </w:p>
          <w:p w14:paraId="65195937" w14:textId="77777777" w:rsidR="00775498" w:rsidRDefault="00775498" w:rsidP="00775498">
            <w:pPr>
              <w:rPr>
                <w:color w:val="000000" w:themeColor="text1"/>
              </w:rPr>
            </w:pPr>
          </w:p>
          <w:p w14:paraId="328ABB26" w14:textId="77777777" w:rsidR="00775498" w:rsidRDefault="00775498" w:rsidP="00775498">
            <w:pPr>
              <w:rPr>
                <w:color w:val="000000" w:themeColor="text1"/>
              </w:rPr>
            </w:pPr>
          </w:p>
          <w:p w14:paraId="0F3A80A4" w14:textId="77777777" w:rsidR="00775498" w:rsidRPr="00C873D4" w:rsidRDefault="00775498" w:rsidP="00775498">
            <w:pPr>
              <w:rPr>
                <w:rFonts w:ascii="Cambria" w:hAnsi="Cambria"/>
                <w:color w:val="FF0000"/>
              </w:rPr>
            </w:pPr>
            <w:r w:rsidRPr="00BC3A05">
              <w:rPr>
                <w:rFonts w:ascii="Cambria" w:hAnsi="Cambria"/>
                <w:color w:val="000000" w:themeColor="text1"/>
              </w:rPr>
              <w:t xml:space="preserve">Watson Personality Insights </w:t>
            </w:r>
            <w:r w:rsidRPr="00BC3A05">
              <w:rPr>
                <w:rFonts w:ascii="Cambria" w:eastAsia="Times New Roman" w:hAnsi="Cambria" w:cs="Times New Roman"/>
                <w:color w:val="000000" w:themeColor="text1"/>
              </w:rPr>
              <w:t xml:space="preserve">predicts </w:t>
            </w:r>
            <w:r w:rsidRPr="00C873D4">
              <w:rPr>
                <w:rFonts w:ascii="Cambria" w:eastAsia="Times New Roman" w:hAnsi="Cambria" w:cs="Times New Roman"/>
              </w:rPr>
              <w:t>personality characteristics, needs and values through written text. Understand your customers’ habits and preferences on an individual level, and at scale.  We see it used quite frequently to dictate customer interactions based on their preferences</w:t>
            </w:r>
            <w:r>
              <w:rPr>
                <w:rFonts w:ascii="Cambria" w:eastAsia="Times New Roman" w:hAnsi="Cambria" w:cs="Times New Roman"/>
              </w:rPr>
              <w:t xml:space="preserve">. Subscription services and experiences can be catered to customer personality as can offers or even the approach a sales person may take when approaching a customer. </w:t>
            </w:r>
          </w:p>
          <w:p w14:paraId="5265D344" w14:textId="77777777" w:rsidR="00775498" w:rsidRDefault="00775498" w:rsidP="00775498">
            <w:pPr>
              <w:rPr>
                <w:color w:val="000000" w:themeColor="text1"/>
              </w:rPr>
            </w:pPr>
          </w:p>
          <w:p w14:paraId="2766C0AE" w14:textId="176ED5D5" w:rsidR="00775498" w:rsidRPr="00BC3A05" w:rsidRDefault="00775498" w:rsidP="00BC3A05">
            <w:pPr>
              <w:pStyle w:val="ListParagraph"/>
              <w:numPr>
                <w:ilvl w:val="0"/>
                <w:numId w:val="18"/>
              </w:numPr>
              <w:rPr>
                <w:color w:val="000000" w:themeColor="text1"/>
              </w:rPr>
            </w:pPr>
            <w:r w:rsidRPr="00BC3A05">
              <w:rPr>
                <w:color w:val="000000" w:themeColor="text1"/>
              </w:rPr>
              <w:t>Type a Service name of your choice. This will be added to a list of your deployed services, and that list will grow, so it is helpful to use a descriptive title including a reference to the project it will be used for. (Ex. Visual Recognition for Flower Classification)</w:t>
            </w:r>
          </w:p>
          <w:p w14:paraId="2BFA990C" w14:textId="77777777" w:rsidR="00775498" w:rsidRDefault="00775498" w:rsidP="00775498">
            <w:pPr>
              <w:rPr>
                <w:color w:val="FF0000"/>
              </w:rPr>
            </w:pPr>
          </w:p>
          <w:p w14:paraId="47CE1FED" w14:textId="77777777" w:rsidR="00775498" w:rsidRDefault="00775498" w:rsidP="00775498">
            <w:pPr>
              <w:rPr>
                <w:color w:val="FF0000"/>
              </w:rPr>
            </w:pPr>
            <w:r>
              <w:rPr>
                <w:noProof/>
              </w:rPr>
              <mc:AlternateContent>
                <mc:Choice Requires="wps">
                  <w:drawing>
                    <wp:anchor distT="0" distB="0" distL="114300" distR="114300" simplePos="0" relativeHeight="251667456" behindDoc="0" locked="0" layoutInCell="1" allowOverlap="1" wp14:anchorId="6723FEB2" wp14:editId="6AEED831">
                      <wp:simplePos x="0" y="0"/>
                      <wp:positionH relativeFrom="column">
                        <wp:posOffset>4203699</wp:posOffset>
                      </wp:positionH>
                      <wp:positionV relativeFrom="paragraph">
                        <wp:posOffset>3896995</wp:posOffset>
                      </wp:positionV>
                      <wp:extent cx="1143635" cy="459740"/>
                      <wp:effectExtent l="0" t="0" r="24765" b="22860"/>
                      <wp:wrapNone/>
                      <wp:docPr id="60" name="Oval 60"/>
                      <wp:cNvGraphicFramePr/>
                      <a:graphic xmlns:a="http://schemas.openxmlformats.org/drawingml/2006/main">
                        <a:graphicData uri="http://schemas.microsoft.com/office/word/2010/wordprocessingShape">
                          <wps:wsp>
                            <wps:cNvSpPr/>
                            <wps:spPr>
                              <a:xfrm>
                                <a:off x="0" y="0"/>
                                <a:ext cx="1143635" cy="4597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90DB5" id="Oval 60" o:spid="_x0000_s1026" style="position:absolute;margin-left:331pt;margin-top:306.85pt;width:90.05pt;height:3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" filled="f" strokecolor="red" strokeweight="1.25pt">
                      <v:stroke joinstyle="miter"/>
                    </v:oval>
                  </w:pict>
                </mc:Fallback>
              </mc:AlternateContent>
            </w:r>
            <w:r>
              <w:rPr>
                <w:noProof/>
                <w:color w:val="FF0000"/>
              </w:rPr>
              <w:drawing>
                <wp:inline distT="0" distB="0" distL="0" distR="0" wp14:anchorId="67E8AE5C" wp14:editId="6475E240">
                  <wp:extent cx="5486400" cy="43345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1-02 at 3.23.5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4334510"/>
                          </a:xfrm>
                          <a:prstGeom prst="rect">
                            <a:avLst/>
                          </a:prstGeom>
                        </pic:spPr>
                      </pic:pic>
                    </a:graphicData>
                  </a:graphic>
                </wp:inline>
              </w:drawing>
            </w:r>
          </w:p>
          <w:p w14:paraId="49AB9446" w14:textId="77777777" w:rsidR="00775498" w:rsidRDefault="00775498" w:rsidP="00775498">
            <w:pPr>
              <w:rPr>
                <w:color w:val="FF0000"/>
              </w:rPr>
            </w:pPr>
          </w:p>
          <w:p w14:paraId="56641EB7" w14:textId="7776EB27" w:rsidR="00775498" w:rsidRPr="00BC3A05" w:rsidRDefault="00775498" w:rsidP="00BC3A05">
            <w:pPr>
              <w:pStyle w:val="ListParagraph"/>
              <w:numPr>
                <w:ilvl w:val="0"/>
                <w:numId w:val="18"/>
              </w:numPr>
              <w:rPr>
                <w:color w:val="000000" w:themeColor="text1"/>
              </w:rPr>
            </w:pPr>
            <w:r w:rsidRPr="00BC3A05">
              <w:rPr>
                <w:color w:val="000000" w:themeColor="text1"/>
              </w:rPr>
              <w:t xml:space="preserve">The “Free” plan is selected by default. </w:t>
            </w:r>
          </w:p>
          <w:p w14:paraId="59FB31CA" w14:textId="18D96261" w:rsidR="00775498" w:rsidRPr="00BC3A05" w:rsidRDefault="00775498" w:rsidP="00BC3A05">
            <w:pPr>
              <w:pStyle w:val="ListParagraph"/>
              <w:numPr>
                <w:ilvl w:val="0"/>
                <w:numId w:val="18"/>
              </w:numPr>
              <w:rPr>
                <w:color w:val="000000" w:themeColor="text1"/>
              </w:rPr>
            </w:pPr>
            <w:r w:rsidRPr="00BC3A05">
              <w:rPr>
                <w:color w:val="000000" w:themeColor="text1"/>
              </w:rPr>
              <w:t>Select “Create” to deploy the Personality Insights Service.</w:t>
            </w:r>
          </w:p>
          <w:p w14:paraId="14B1EE06" w14:textId="77777777" w:rsidR="00775498" w:rsidRDefault="00775498" w:rsidP="00775498">
            <w:pPr>
              <w:rPr>
                <w:color w:val="FF0000"/>
              </w:rPr>
            </w:pPr>
          </w:p>
          <w:p w14:paraId="09051547" w14:textId="77777777" w:rsidR="00775498" w:rsidRDefault="00775498" w:rsidP="00775498">
            <w:pPr>
              <w:rPr>
                <w:color w:val="000000" w:themeColor="text1"/>
              </w:rPr>
            </w:pPr>
            <w:r>
              <w:rPr>
                <w:color w:val="000000" w:themeColor="text1"/>
              </w:rPr>
              <w:t xml:space="preserve">This page indicates that the service had been created. </w:t>
            </w:r>
          </w:p>
          <w:p w14:paraId="230E0801" w14:textId="77777777" w:rsidR="00775498" w:rsidRDefault="00775498" w:rsidP="00775498">
            <w:pPr>
              <w:rPr>
                <w:color w:val="FF0000"/>
              </w:rPr>
            </w:pPr>
            <w:r>
              <w:rPr>
                <w:noProof/>
              </w:rPr>
              <w:drawing>
                <wp:inline distT="0" distB="0" distL="0" distR="0" wp14:anchorId="1975A17F" wp14:editId="1D0DEDE4">
                  <wp:extent cx="5485828" cy="1481959"/>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1-02 at 3.27.22 PM.png"/>
                          <pic:cNvPicPr/>
                        </pic:nvPicPr>
                        <pic:blipFill rotWithShape="1">
                          <a:blip r:embed="rId35" cstate="print">
                            <a:extLst>
                              <a:ext uri="{28A0092B-C50C-407E-A947-70E740481C1C}">
                                <a14:useLocalDpi xmlns:a14="http://schemas.microsoft.com/office/drawing/2010/main" val="0"/>
                              </a:ext>
                            </a:extLst>
                          </a:blip>
                          <a:srcRect b="65452"/>
                          <a:stretch/>
                        </pic:blipFill>
                        <pic:spPr bwMode="auto">
                          <a:xfrm>
                            <a:off x="0" y="0"/>
                            <a:ext cx="5486400" cy="1482114"/>
                          </a:xfrm>
                          <a:prstGeom prst="rect">
                            <a:avLst/>
                          </a:prstGeom>
                          <a:ln>
                            <a:noFill/>
                          </a:ln>
                          <a:extLst>
                            <a:ext uri="{53640926-AAD7-44D8-BBD7-CCE9431645EC}">
                              <a14:shadowObscured xmlns:a14="http://schemas.microsoft.com/office/drawing/2010/main"/>
                            </a:ext>
                          </a:extLst>
                        </pic:spPr>
                      </pic:pic>
                    </a:graphicData>
                  </a:graphic>
                </wp:inline>
              </w:drawing>
            </w:r>
          </w:p>
          <w:p w14:paraId="6C55E594" w14:textId="77777777" w:rsidR="00775498" w:rsidRDefault="00775498" w:rsidP="00775498">
            <w:pPr>
              <w:rPr>
                <w:color w:val="FF0000"/>
              </w:rPr>
            </w:pPr>
          </w:p>
          <w:p w14:paraId="70B34D63" w14:textId="77777777" w:rsidR="00775498" w:rsidRDefault="00775498" w:rsidP="00775498">
            <w:pPr>
              <w:rPr>
                <w:color w:val="000000" w:themeColor="text1"/>
              </w:rPr>
            </w:pPr>
          </w:p>
          <w:p w14:paraId="3A6BF847" w14:textId="77777777" w:rsidR="00A54CCC" w:rsidRDefault="00A54CCC" w:rsidP="00775498">
            <w:pPr>
              <w:rPr>
                <w:color w:val="000000" w:themeColor="text1"/>
              </w:rPr>
            </w:pPr>
          </w:p>
          <w:p w14:paraId="6E064FFB" w14:textId="77777777" w:rsidR="0001396E" w:rsidRDefault="0001396E" w:rsidP="00775498">
            <w:pPr>
              <w:rPr>
                <w:color w:val="000000" w:themeColor="text1"/>
              </w:rPr>
            </w:pPr>
          </w:p>
          <w:p w14:paraId="29ACC521" w14:textId="0B102792" w:rsidR="00775498" w:rsidRPr="00BC3A05" w:rsidRDefault="00775498" w:rsidP="00BC3A05">
            <w:pPr>
              <w:pStyle w:val="ListParagraph"/>
              <w:numPr>
                <w:ilvl w:val="0"/>
                <w:numId w:val="18"/>
              </w:numPr>
              <w:rPr>
                <w:color w:val="000000" w:themeColor="text1"/>
              </w:rPr>
            </w:pPr>
            <w:r w:rsidRPr="00BC3A05">
              <w:rPr>
                <w:color w:val="000000" w:themeColor="text1"/>
              </w:rPr>
              <w:t xml:space="preserve">Click on “Manage”. </w:t>
            </w:r>
          </w:p>
          <w:p w14:paraId="6413533C" w14:textId="77777777" w:rsidR="00775498" w:rsidRDefault="00775498" w:rsidP="00775498">
            <w:pPr>
              <w:rPr>
                <w:color w:val="000000" w:themeColor="text1"/>
              </w:rPr>
            </w:pPr>
          </w:p>
          <w:p w14:paraId="546D133E" w14:textId="4F62E2CD" w:rsidR="00775498" w:rsidRPr="00BC3A05" w:rsidRDefault="00775498" w:rsidP="00BC3A05">
            <w:pPr>
              <w:pStyle w:val="ListParagraph"/>
              <w:numPr>
                <w:ilvl w:val="0"/>
                <w:numId w:val="18"/>
              </w:numPr>
              <w:rPr>
                <w:color w:val="000000" w:themeColor="text1"/>
              </w:rPr>
            </w:pPr>
            <w:r w:rsidRPr="00BC3A05">
              <w:rPr>
                <w:color w:val="000000" w:themeColor="text1"/>
              </w:rPr>
              <w:t>Click on “Demo”.</w:t>
            </w:r>
          </w:p>
          <w:p w14:paraId="77880152" w14:textId="77777777" w:rsidR="00775498" w:rsidRDefault="00775498" w:rsidP="00775498">
            <w:pPr>
              <w:rPr>
                <w:color w:val="000000" w:themeColor="text1"/>
              </w:rPr>
            </w:pPr>
          </w:p>
          <w:p w14:paraId="37A791CA" w14:textId="77777777" w:rsidR="00775498" w:rsidRPr="00A024B6" w:rsidRDefault="00775498" w:rsidP="00775498">
            <w:pPr>
              <w:rPr>
                <w:color w:val="000000" w:themeColor="text1"/>
              </w:rPr>
            </w:pPr>
            <w:r>
              <w:rPr>
                <w:noProof/>
              </w:rPr>
              <mc:AlternateContent>
                <mc:Choice Requires="wps">
                  <w:drawing>
                    <wp:anchor distT="0" distB="0" distL="114300" distR="114300" simplePos="0" relativeHeight="251669504" behindDoc="0" locked="0" layoutInCell="1" allowOverlap="1" wp14:anchorId="20356A3E" wp14:editId="3C3997AD">
                      <wp:simplePos x="0" y="0"/>
                      <wp:positionH relativeFrom="column">
                        <wp:posOffset>3746500</wp:posOffset>
                      </wp:positionH>
                      <wp:positionV relativeFrom="paragraph">
                        <wp:posOffset>1610995</wp:posOffset>
                      </wp:positionV>
                      <wp:extent cx="610235" cy="231140"/>
                      <wp:effectExtent l="0" t="0" r="24765" b="22860"/>
                      <wp:wrapNone/>
                      <wp:docPr id="72" name="Oval 72"/>
                      <wp:cNvGraphicFramePr/>
                      <a:graphic xmlns:a="http://schemas.openxmlformats.org/drawingml/2006/main">
                        <a:graphicData uri="http://schemas.microsoft.com/office/word/2010/wordprocessingShape">
                          <wps:wsp>
                            <wps:cNvSpPr/>
                            <wps:spPr>
                              <a:xfrm>
                                <a:off x="0" y="0"/>
                                <a:ext cx="610235" cy="2311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9C361" id="Oval 72" o:spid="_x0000_s1026" style="position:absolute;margin-left:295pt;margin-top:126.85pt;width:48.05pt;height:1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" filled="f" strokecolor="red" strokeweight="1.25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087CA8CF" wp14:editId="3164C253">
                      <wp:simplePos x="0" y="0"/>
                      <wp:positionH relativeFrom="column">
                        <wp:posOffset>12700</wp:posOffset>
                      </wp:positionH>
                      <wp:positionV relativeFrom="paragraph">
                        <wp:posOffset>239395</wp:posOffset>
                      </wp:positionV>
                      <wp:extent cx="457835" cy="231140"/>
                      <wp:effectExtent l="0" t="0" r="24765" b="22860"/>
                      <wp:wrapNone/>
                      <wp:docPr id="71" name="Oval 71"/>
                      <wp:cNvGraphicFramePr/>
                      <a:graphic xmlns:a="http://schemas.openxmlformats.org/drawingml/2006/main">
                        <a:graphicData uri="http://schemas.microsoft.com/office/word/2010/wordprocessingShape">
                          <wps:wsp>
                            <wps:cNvSpPr/>
                            <wps:spPr>
                              <a:xfrm>
                                <a:off x="0" y="0"/>
                                <a:ext cx="457835" cy="2311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28BD2" id="Oval 71" o:spid="_x0000_s1026" style="position:absolute;margin-left:1pt;margin-top:18.85pt;width:36.05pt;height:1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" filled="f" strokecolor="red" strokeweight="1.25pt">
                      <v:stroke joinstyle="miter"/>
                    </v:oval>
                  </w:pict>
                </mc:Fallback>
              </mc:AlternateContent>
            </w:r>
            <w:r>
              <w:rPr>
                <w:noProof/>
                <w:color w:val="000000" w:themeColor="text1"/>
              </w:rPr>
              <w:drawing>
                <wp:inline distT="0" distB="0" distL="0" distR="0" wp14:anchorId="017FBBAE" wp14:editId="1C4FA74E">
                  <wp:extent cx="5486400" cy="37960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1-02 at 3.28.59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796030"/>
                          </a:xfrm>
                          <a:prstGeom prst="rect">
                            <a:avLst/>
                          </a:prstGeom>
                        </pic:spPr>
                      </pic:pic>
                    </a:graphicData>
                  </a:graphic>
                </wp:inline>
              </w:drawing>
            </w:r>
          </w:p>
          <w:p w14:paraId="3290B48C" w14:textId="77777777" w:rsidR="00775498" w:rsidRDefault="00775498" w:rsidP="00775498">
            <w:pPr>
              <w:rPr>
                <w:color w:val="000000" w:themeColor="text1"/>
              </w:rPr>
            </w:pPr>
          </w:p>
          <w:p w14:paraId="746B213E" w14:textId="77777777" w:rsidR="00775498" w:rsidRDefault="00775498" w:rsidP="00775498">
            <w:pPr>
              <w:rPr>
                <w:color w:val="000000" w:themeColor="text1"/>
              </w:rPr>
            </w:pPr>
          </w:p>
          <w:p w14:paraId="5F55C0B6" w14:textId="77777777" w:rsidR="00775498" w:rsidRDefault="00775498" w:rsidP="00775498">
            <w:pPr>
              <w:rPr>
                <w:color w:val="000000" w:themeColor="text1"/>
              </w:rPr>
            </w:pPr>
          </w:p>
          <w:p w14:paraId="77CEFF7F" w14:textId="058E883D" w:rsidR="00775498" w:rsidRDefault="00775498" w:rsidP="00BC3A05">
            <w:pPr>
              <w:pStyle w:val="ListParagraph"/>
              <w:numPr>
                <w:ilvl w:val="0"/>
                <w:numId w:val="18"/>
              </w:numPr>
              <w:rPr>
                <w:color w:val="000000" w:themeColor="text1"/>
              </w:rPr>
            </w:pPr>
            <w:r w:rsidRPr="00BC3A05">
              <w:rPr>
                <w:color w:val="000000" w:themeColor="text1"/>
              </w:rPr>
              <w:t>The default demo offers a few twitter handles to analyze their personalities based on tweets. You can also put in your own handle if you’d like. Other options include body of text.</w:t>
            </w:r>
          </w:p>
          <w:p w14:paraId="0337551C" w14:textId="77777777" w:rsidR="0001396E" w:rsidRPr="00BC3A05" w:rsidRDefault="0001396E" w:rsidP="0001396E">
            <w:pPr>
              <w:pStyle w:val="ListParagraph"/>
              <w:rPr>
                <w:color w:val="000000" w:themeColor="text1"/>
              </w:rPr>
            </w:pPr>
          </w:p>
          <w:p w14:paraId="5D316948" w14:textId="70968EB2" w:rsidR="00775498" w:rsidRPr="00BC3A05" w:rsidRDefault="00775498" w:rsidP="00BC3A05">
            <w:pPr>
              <w:pStyle w:val="ListParagraph"/>
              <w:numPr>
                <w:ilvl w:val="0"/>
                <w:numId w:val="18"/>
              </w:numPr>
              <w:rPr>
                <w:color w:val="000000" w:themeColor="text1"/>
              </w:rPr>
            </w:pPr>
            <w:r w:rsidRPr="00BC3A05">
              <w:rPr>
                <w:color w:val="000000" w:themeColor="text1"/>
              </w:rPr>
              <w:t>Click on one of the Twitter handles. (@</w:t>
            </w:r>
            <w:proofErr w:type="spellStart"/>
            <w:r w:rsidRPr="00BC3A05">
              <w:rPr>
                <w:color w:val="000000" w:themeColor="text1"/>
              </w:rPr>
              <w:t>faridyu</w:t>
            </w:r>
            <w:proofErr w:type="spellEnd"/>
            <w:r w:rsidRPr="00BC3A05">
              <w:rPr>
                <w:color w:val="000000" w:themeColor="text1"/>
              </w:rPr>
              <w:t xml:space="preserve"> is used below)</w:t>
            </w:r>
          </w:p>
          <w:p w14:paraId="7CC8CFA3" w14:textId="77777777" w:rsidR="0001396E" w:rsidRDefault="0001396E" w:rsidP="0001396E">
            <w:pPr>
              <w:pStyle w:val="ListParagraph"/>
              <w:rPr>
                <w:color w:val="000000" w:themeColor="text1"/>
              </w:rPr>
            </w:pPr>
          </w:p>
          <w:p w14:paraId="4BA0C89F" w14:textId="7053A26E" w:rsidR="00775498" w:rsidRPr="00BC3A05" w:rsidRDefault="00775498" w:rsidP="00BC3A05">
            <w:pPr>
              <w:pStyle w:val="ListParagraph"/>
              <w:numPr>
                <w:ilvl w:val="0"/>
                <w:numId w:val="18"/>
              </w:numPr>
              <w:rPr>
                <w:color w:val="000000" w:themeColor="text1"/>
              </w:rPr>
            </w:pPr>
            <w:r w:rsidRPr="00BC3A05">
              <w:rPr>
                <w:color w:val="000000" w:themeColor="text1"/>
              </w:rPr>
              <w:t>Click “Analyze”.</w:t>
            </w:r>
          </w:p>
          <w:p w14:paraId="04528F89" w14:textId="77777777" w:rsidR="00775498" w:rsidRDefault="00775498" w:rsidP="00775498">
            <w:pPr>
              <w:rPr>
                <w:color w:val="000000" w:themeColor="text1"/>
              </w:rPr>
            </w:pPr>
          </w:p>
          <w:p w14:paraId="19E992C8" w14:textId="5A586167" w:rsidR="00775498" w:rsidRDefault="00775498" w:rsidP="00775498">
            <w:pPr>
              <w:rPr>
                <w:color w:val="000000" w:themeColor="text1"/>
              </w:rPr>
            </w:pPr>
            <w:r>
              <w:rPr>
                <w:noProof/>
                <w:color w:val="000000" w:themeColor="text1"/>
              </w:rPr>
              <w:drawing>
                <wp:inline distT="0" distB="0" distL="0" distR="0" wp14:anchorId="5C74CAAA" wp14:editId="078FD48C">
                  <wp:extent cx="5486400" cy="34074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1-02 at 3.34.16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407410"/>
                          </a:xfrm>
                          <a:prstGeom prst="rect">
                            <a:avLst/>
                          </a:prstGeom>
                        </pic:spPr>
                      </pic:pic>
                    </a:graphicData>
                  </a:graphic>
                </wp:inline>
              </w:drawing>
            </w:r>
            <w:r>
              <w:rPr>
                <w:noProof/>
              </w:rPr>
              <mc:AlternateContent>
                <mc:Choice Requires="wps">
                  <w:drawing>
                    <wp:anchor distT="0" distB="0" distL="114300" distR="114300" simplePos="0" relativeHeight="251671552" behindDoc="0" locked="0" layoutInCell="1" allowOverlap="1" wp14:anchorId="33D9AAD8" wp14:editId="407BEBD9">
                      <wp:simplePos x="0" y="0"/>
                      <wp:positionH relativeFrom="column">
                        <wp:posOffset>3899535</wp:posOffset>
                      </wp:positionH>
                      <wp:positionV relativeFrom="paragraph">
                        <wp:posOffset>2867025</wp:posOffset>
                      </wp:positionV>
                      <wp:extent cx="610235" cy="231140"/>
                      <wp:effectExtent l="0" t="0" r="24765" b="22860"/>
                      <wp:wrapNone/>
                      <wp:docPr id="78" name="Oval 78"/>
                      <wp:cNvGraphicFramePr/>
                      <a:graphic xmlns:a="http://schemas.openxmlformats.org/drawingml/2006/main">
                        <a:graphicData uri="http://schemas.microsoft.com/office/word/2010/wordprocessingShape">
                          <wps:wsp>
                            <wps:cNvSpPr/>
                            <wps:spPr>
                              <a:xfrm>
                                <a:off x="0" y="0"/>
                                <a:ext cx="610235" cy="2311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0A671" id="Oval 78" o:spid="_x0000_s1026" style="position:absolute;margin-left:307.05pt;margin-top:225.75pt;width:48.05pt;height:1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" filled="f" strokecolor="red" strokeweight="1.25pt">
                      <v:stroke joinstyle="miter"/>
                    </v:oval>
                  </w:pict>
                </mc:Fallback>
              </mc:AlternateContent>
            </w:r>
          </w:p>
          <w:p w14:paraId="30B0CA10" w14:textId="20F0206E" w:rsidR="00775498" w:rsidRPr="00BC3A05" w:rsidRDefault="00775498" w:rsidP="00BC3A05">
            <w:pPr>
              <w:pStyle w:val="ListParagraph"/>
              <w:numPr>
                <w:ilvl w:val="0"/>
                <w:numId w:val="18"/>
              </w:numPr>
              <w:rPr>
                <w:color w:val="000000" w:themeColor="text1"/>
              </w:rPr>
            </w:pPr>
            <w:r w:rsidRPr="00BC3A05">
              <w:rPr>
                <w:color w:val="000000" w:themeColor="text1"/>
              </w:rPr>
              <w:t xml:space="preserve">Scroll down to the output. </w:t>
            </w:r>
          </w:p>
          <w:p w14:paraId="0944A5A0" w14:textId="77777777" w:rsidR="00775498" w:rsidRDefault="00775498" w:rsidP="00775498">
            <w:pPr>
              <w:rPr>
                <w:color w:val="000000" w:themeColor="text1"/>
              </w:rPr>
            </w:pPr>
          </w:p>
          <w:p w14:paraId="2992AE7D" w14:textId="77777777" w:rsidR="00775498" w:rsidRDefault="00775498" w:rsidP="00775498">
            <w:pPr>
              <w:rPr>
                <w:color w:val="000000" w:themeColor="text1"/>
              </w:rPr>
            </w:pPr>
            <w:r>
              <w:rPr>
                <w:noProof/>
                <w:color w:val="000000" w:themeColor="text1"/>
              </w:rPr>
              <w:drawing>
                <wp:inline distT="0" distB="0" distL="0" distR="0" wp14:anchorId="6D13B354" wp14:editId="122E4A44">
                  <wp:extent cx="5486400" cy="1998921"/>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1-02 at 3.35.01 PM.png"/>
                          <pic:cNvPicPr/>
                        </pic:nvPicPr>
                        <pic:blipFill rotWithShape="1">
                          <a:blip r:embed="rId38" cstate="print">
                            <a:extLst>
                              <a:ext uri="{28A0092B-C50C-407E-A947-70E740481C1C}">
                                <a14:useLocalDpi xmlns:a14="http://schemas.microsoft.com/office/drawing/2010/main" val="0"/>
                              </a:ext>
                            </a:extLst>
                          </a:blip>
                          <a:srcRect b="63083"/>
                          <a:stretch/>
                        </pic:blipFill>
                        <pic:spPr bwMode="auto">
                          <a:xfrm>
                            <a:off x="0" y="0"/>
                            <a:ext cx="5486400" cy="1998921"/>
                          </a:xfrm>
                          <a:prstGeom prst="rect">
                            <a:avLst/>
                          </a:prstGeom>
                          <a:ln>
                            <a:noFill/>
                          </a:ln>
                          <a:extLst>
                            <a:ext uri="{53640926-AAD7-44D8-BBD7-CCE9431645EC}">
                              <a14:shadowObscured xmlns:a14="http://schemas.microsoft.com/office/drawing/2010/main"/>
                            </a:ext>
                          </a:extLst>
                        </pic:spPr>
                      </pic:pic>
                    </a:graphicData>
                  </a:graphic>
                </wp:inline>
              </w:drawing>
            </w:r>
          </w:p>
          <w:p w14:paraId="7B3CB032" w14:textId="77777777" w:rsidR="00775498" w:rsidRDefault="00775498" w:rsidP="00775498">
            <w:pPr>
              <w:rPr>
                <w:color w:val="FF0000"/>
              </w:rPr>
            </w:pPr>
          </w:p>
          <w:p w14:paraId="5E130FAB" w14:textId="3423A480" w:rsidR="00775498" w:rsidRPr="00601148" w:rsidRDefault="00775498" w:rsidP="00775498">
            <w:pPr>
              <w:rPr>
                <w:color w:val="FF0000"/>
              </w:rPr>
            </w:pPr>
          </w:p>
          <w:p w14:paraId="1C4CFA86" w14:textId="1533F2EE" w:rsidR="00775498" w:rsidRDefault="00775498" w:rsidP="00775498">
            <w:pPr>
              <w:rPr>
                <w:color w:val="000000" w:themeColor="text1"/>
              </w:rPr>
            </w:pPr>
          </w:p>
          <w:p w14:paraId="04FB50B5" w14:textId="77777777" w:rsidR="00C90CB6" w:rsidRDefault="00C90CB6" w:rsidP="00775498">
            <w:pPr>
              <w:rPr>
                <w:color w:val="000000" w:themeColor="text1"/>
              </w:rPr>
            </w:pPr>
          </w:p>
          <w:p w14:paraId="4BF9CB03" w14:textId="77777777" w:rsidR="00C90CB6" w:rsidRDefault="00C90CB6" w:rsidP="00775498">
            <w:pPr>
              <w:rPr>
                <w:color w:val="000000" w:themeColor="text1"/>
              </w:rPr>
            </w:pPr>
          </w:p>
          <w:p w14:paraId="48EE07CF" w14:textId="77777777" w:rsidR="00C90CB6" w:rsidRDefault="00C90CB6" w:rsidP="00775498">
            <w:pPr>
              <w:rPr>
                <w:color w:val="000000" w:themeColor="text1"/>
              </w:rPr>
            </w:pPr>
          </w:p>
          <w:p w14:paraId="6EAE623E" w14:textId="77777777" w:rsidR="00C90CB6" w:rsidRDefault="00C90CB6" w:rsidP="00775498">
            <w:pPr>
              <w:rPr>
                <w:color w:val="000000" w:themeColor="text1"/>
              </w:rPr>
            </w:pPr>
          </w:p>
          <w:p w14:paraId="5033B3A1" w14:textId="77777777" w:rsidR="00775498" w:rsidRDefault="00775498" w:rsidP="00775498">
            <w:pPr>
              <w:rPr>
                <w:color w:val="000000" w:themeColor="text1"/>
              </w:rPr>
            </w:pPr>
          </w:p>
          <w:p w14:paraId="088A6D63" w14:textId="616FB307" w:rsidR="00A31355" w:rsidRPr="00C90CB6" w:rsidRDefault="00BC3A05" w:rsidP="00A31355">
            <w:pPr>
              <w:rPr>
                <w:color w:val="000000" w:themeColor="text1"/>
              </w:rPr>
            </w:pPr>
            <w:r>
              <w:rPr>
                <w:color w:val="000000" w:themeColor="text1"/>
              </w:rPr>
              <w:softHyphen/>
            </w:r>
            <w:r>
              <w:rPr>
                <w:color w:val="000000" w:themeColor="text1"/>
              </w:rPr>
              <w:softHyphen/>
            </w:r>
            <w:r>
              <w:rPr>
                <w:color w:val="000000" w:themeColor="text1"/>
              </w:rPr>
              <w:softHyphen/>
            </w:r>
            <w:r>
              <w:rPr>
                <w:color w:val="000000" w:themeColor="text1"/>
              </w:rPr>
              <w:softHyphen/>
            </w:r>
            <w:r>
              <w:rPr>
                <w:color w:val="000000" w:themeColor="text1"/>
              </w:rPr>
              <w:softHyphen/>
            </w:r>
            <w:r>
              <w:rPr>
                <w:color w:val="000000" w:themeColor="text1"/>
              </w:rPr>
              <w:softHyphen/>
            </w:r>
          </w:p>
        </w:tc>
      </w:tr>
      <w:tr w:rsidR="00A31355" w:rsidRPr="00A31355" w14:paraId="40AB27AE" w14:textId="77777777" w:rsidTr="0033139D">
        <w:trPr>
          <w:trHeight w:val="20"/>
        </w:trPr>
        <w:tc>
          <w:tcPr>
            <w:tcW w:w="402" w:type="pct"/>
          </w:tcPr>
          <w:p w14:paraId="47185E24" w14:textId="77777777" w:rsidR="00A31355" w:rsidRPr="00A31355" w:rsidRDefault="00A31355" w:rsidP="0033139D">
            <w:pPr>
              <w:jc w:val="center"/>
              <w:rPr>
                <w:rFonts w:cstheme="minorHAnsi"/>
              </w:rPr>
            </w:pPr>
            <w:r w:rsidRPr="00A31355">
              <w:rPr>
                <w:rFonts w:cstheme="minorHAnsi"/>
              </w:rPr>
              <w:t>5</w:t>
            </w:r>
          </w:p>
        </w:tc>
        <w:tc>
          <w:tcPr>
            <w:tcW w:w="4598" w:type="pct"/>
          </w:tcPr>
          <w:p w14:paraId="05822B2B" w14:textId="31D51785" w:rsidR="00F55EBF" w:rsidRPr="00BB000A" w:rsidRDefault="00EA69A6" w:rsidP="00BB000A">
            <w:pPr>
              <w:rPr>
                <w:rFonts w:cstheme="minorHAnsi"/>
                <w:b/>
                <w:u w:val="single"/>
              </w:rPr>
            </w:pPr>
            <w:r w:rsidRPr="00BB000A">
              <w:rPr>
                <w:rFonts w:cstheme="minorHAnsi"/>
                <w:b/>
                <w:u w:val="single"/>
              </w:rPr>
              <w:t xml:space="preserve">Launch </w:t>
            </w:r>
            <w:r w:rsidR="00B9497B">
              <w:rPr>
                <w:rFonts w:cstheme="minorHAnsi"/>
                <w:b/>
                <w:u w:val="single"/>
              </w:rPr>
              <w:t>Tone Analyzer</w:t>
            </w:r>
          </w:p>
          <w:p w14:paraId="32FBE0C1" w14:textId="77777777" w:rsidR="00C90CB6" w:rsidRPr="00BB000A" w:rsidRDefault="00C90CB6" w:rsidP="00A31355">
            <w:pPr>
              <w:rPr>
                <w:rFonts w:cstheme="minorHAnsi"/>
                <w:b/>
                <w:u w:val="single"/>
              </w:rPr>
            </w:pPr>
          </w:p>
          <w:p w14:paraId="445B3858" w14:textId="77777777" w:rsidR="00B9497B" w:rsidRDefault="00B9497B" w:rsidP="00B9497B">
            <w:pPr>
              <w:pStyle w:val="ListParagraph"/>
              <w:numPr>
                <w:ilvl w:val="0"/>
                <w:numId w:val="20"/>
              </w:numPr>
              <w:rPr>
                <w:color w:val="000000" w:themeColor="text1"/>
              </w:rPr>
            </w:pPr>
            <w:r w:rsidRPr="004723A3">
              <w:rPr>
                <w:color w:val="000000" w:themeColor="text1"/>
              </w:rPr>
              <w:t>Return to the Catalog.</w:t>
            </w:r>
          </w:p>
          <w:p w14:paraId="03EA2C40" w14:textId="77777777" w:rsidR="00C90CB6" w:rsidRPr="004723A3" w:rsidRDefault="00C90CB6" w:rsidP="00C90CB6">
            <w:pPr>
              <w:pStyle w:val="ListParagraph"/>
              <w:rPr>
                <w:color w:val="000000" w:themeColor="text1"/>
              </w:rPr>
            </w:pPr>
          </w:p>
          <w:p w14:paraId="7A8D6002" w14:textId="0F18AF90" w:rsidR="00B9497B" w:rsidRDefault="00B9497B" w:rsidP="00B9497B">
            <w:pPr>
              <w:pStyle w:val="ListParagraph"/>
              <w:numPr>
                <w:ilvl w:val="0"/>
                <w:numId w:val="20"/>
              </w:numPr>
              <w:rPr>
                <w:color w:val="000000" w:themeColor="text1"/>
              </w:rPr>
            </w:pPr>
            <w:r w:rsidRPr="004723A3">
              <w:rPr>
                <w:color w:val="000000" w:themeColor="text1"/>
              </w:rPr>
              <w:t>This time in the search bar, type in “</w:t>
            </w:r>
            <w:r>
              <w:rPr>
                <w:color w:val="000000" w:themeColor="text1"/>
              </w:rPr>
              <w:t>Tone Analyzer</w:t>
            </w:r>
            <w:r w:rsidRPr="004723A3">
              <w:rPr>
                <w:color w:val="000000" w:themeColor="text1"/>
              </w:rPr>
              <w:t xml:space="preserve">”. </w:t>
            </w:r>
          </w:p>
          <w:p w14:paraId="49B04873" w14:textId="77777777" w:rsidR="00C90CB6" w:rsidRPr="00C90CB6" w:rsidRDefault="00C90CB6" w:rsidP="00C90CB6">
            <w:pPr>
              <w:rPr>
                <w:color w:val="000000" w:themeColor="text1"/>
              </w:rPr>
            </w:pPr>
          </w:p>
          <w:p w14:paraId="084AC506" w14:textId="67FBF5A6" w:rsidR="00C90CB6" w:rsidRPr="004723A3" w:rsidRDefault="00C90CB6" w:rsidP="00B9497B">
            <w:pPr>
              <w:pStyle w:val="ListParagraph"/>
              <w:numPr>
                <w:ilvl w:val="0"/>
                <w:numId w:val="20"/>
              </w:numPr>
              <w:rPr>
                <w:color w:val="000000" w:themeColor="text1"/>
              </w:rPr>
            </w:pPr>
            <w:r>
              <w:rPr>
                <w:color w:val="000000" w:themeColor="text1"/>
              </w:rPr>
              <w:t>Click “Tone Analyzer”</w:t>
            </w:r>
          </w:p>
          <w:p w14:paraId="3C19E539" w14:textId="562A9CD0" w:rsidR="00FF5A61" w:rsidRDefault="00C90CB6" w:rsidP="00C90CB6">
            <w:r>
              <w:rPr>
                <w:noProof/>
              </w:rPr>
              <w:drawing>
                <wp:inline distT="0" distB="0" distL="0" distR="0" wp14:anchorId="3BCEB8BF" wp14:editId="484385C5">
                  <wp:extent cx="5943600" cy="21441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1-12 at 8.15.57 AM.png"/>
                          <pic:cNvPicPr/>
                        </pic:nvPicPr>
                        <pic:blipFill rotWithShape="1">
                          <a:blip r:embed="rId39">
                            <a:extLst>
                              <a:ext uri="{28A0092B-C50C-407E-A947-70E740481C1C}">
                                <a14:useLocalDpi xmlns:a14="http://schemas.microsoft.com/office/drawing/2010/main" val="0"/>
                              </a:ext>
                            </a:extLst>
                          </a:blip>
                          <a:srcRect b="16048"/>
                          <a:stretch/>
                        </pic:blipFill>
                        <pic:spPr bwMode="auto">
                          <a:xfrm>
                            <a:off x="0" y="0"/>
                            <a:ext cx="5943600" cy="2144110"/>
                          </a:xfrm>
                          <a:prstGeom prst="rect">
                            <a:avLst/>
                          </a:prstGeom>
                          <a:ln>
                            <a:noFill/>
                          </a:ln>
                          <a:extLst>
                            <a:ext uri="{53640926-AAD7-44D8-BBD7-CCE9431645EC}">
                              <a14:shadowObscured xmlns:a14="http://schemas.microsoft.com/office/drawing/2010/main"/>
                            </a:ext>
                          </a:extLst>
                        </pic:spPr>
                      </pic:pic>
                    </a:graphicData>
                  </a:graphic>
                </wp:inline>
              </w:drawing>
            </w:r>
          </w:p>
          <w:p w14:paraId="00145D08" w14:textId="77777777" w:rsidR="00C90CB6" w:rsidRDefault="00C90CB6" w:rsidP="00C90CB6"/>
          <w:p w14:paraId="6B2F7EC5" w14:textId="6BA6C7A7" w:rsidR="00C90CB6" w:rsidRDefault="00C90CB6" w:rsidP="00C90CB6">
            <w:pPr>
              <w:pStyle w:val="ListParagraph"/>
              <w:numPr>
                <w:ilvl w:val="0"/>
                <w:numId w:val="20"/>
              </w:numPr>
            </w:pPr>
            <w:r>
              <w:t xml:space="preserve">Click “Create”. </w:t>
            </w:r>
          </w:p>
          <w:p w14:paraId="2841BE72" w14:textId="78463F49" w:rsidR="00C90CB6" w:rsidRDefault="00C90CB6" w:rsidP="00C90CB6">
            <w:r>
              <w:rPr>
                <w:noProof/>
              </w:rPr>
              <mc:AlternateContent>
                <mc:Choice Requires="wps">
                  <w:drawing>
                    <wp:anchor distT="0" distB="0" distL="114300" distR="114300" simplePos="0" relativeHeight="251685888" behindDoc="0" locked="0" layoutInCell="1" allowOverlap="1" wp14:anchorId="57BBCE29" wp14:editId="4DE9D2F5">
                      <wp:simplePos x="0" y="0"/>
                      <wp:positionH relativeFrom="column">
                        <wp:posOffset>4619691</wp:posOffset>
                      </wp:positionH>
                      <wp:positionV relativeFrom="paragraph">
                        <wp:posOffset>3282556</wp:posOffset>
                      </wp:positionV>
                      <wp:extent cx="1367856" cy="333616"/>
                      <wp:effectExtent l="0" t="0" r="29210" b="22225"/>
                      <wp:wrapNone/>
                      <wp:docPr id="34" name="Oval 34"/>
                      <wp:cNvGraphicFramePr/>
                      <a:graphic xmlns:a="http://schemas.openxmlformats.org/drawingml/2006/main">
                        <a:graphicData uri="http://schemas.microsoft.com/office/word/2010/wordprocessingShape">
                          <wps:wsp>
                            <wps:cNvSpPr/>
                            <wps:spPr>
                              <a:xfrm>
                                <a:off x="0" y="0"/>
                                <a:ext cx="1367856" cy="33361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153A7" id="Oval 34" o:spid="_x0000_s1026" style="position:absolute;margin-left:363.75pt;margin-top:258.45pt;width:107.7pt;height:2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" filled="f" strokecolor="red" strokeweight="1.25pt">
                      <v:stroke joinstyle="miter"/>
                    </v:oval>
                  </w:pict>
                </mc:Fallback>
              </mc:AlternateContent>
            </w:r>
            <w:r>
              <w:rPr>
                <w:noProof/>
              </w:rPr>
              <w:drawing>
                <wp:inline distT="0" distB="0" distL="0" distR="0" wp14:anchorId="148B52E0" wp14:editId="60060C4D">
                  <wp:extent cx="5943600" cy="3624514"/>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1-12 at 8.16.06 AM.png"/>
                          <pic:cNvPicPr/>
                        </pic:nvPicPr>
                        <pic:blipFill rotWithShape="1">
                          <a:blip r:embed="rId40" cstate="print">
                            <a:extLst>
                              <a:ext uri="{28A0092B-C50C-407E-A947-70E740481C1C}">
                                <a14:useLocalDpi xmlns:a14="http://schemas.microsoft.com/office/drawing/2010/main" val="0"/>
                              </a:ext>
                            </a:extLst>
                          </a:blip>
                          <a:srcRect t="4566"/>
                          <a:stretch/>
                        </pic:blipFill>
                        <pic:spPr bwMode="auto">
                          <a:xfrm>
                            <a:off x="0" y="0"/>
                            <a:ext cx="5943600" cy="3624514"/>
                          </a:xfrm>
                          <a:prstGeom prst="rect">
                            <a:avLst/>
                          </a:prstGeom>
                          <a:ln>
                            <a:noFill/>
                          </a:ln>
                          <a:extLst>
                            <a:ext uri="{53640926-AAD7-44D8-BBD7-CCE9431645EC}">
                              <a14:shadowObscured xmlns:a14="http://schemas.microsoft.com/office/drawing/2010/main"/>
                            </a:ext>
                          </a:extLst>
                        </pic:spPr>
                      </pic:pic>
                    </a:graphicData>
                  </a:graphic>
                </wp:inline>
              </w:drawing>
            </w:r>
          </w:p>
          <w:p w14:paraId="50CC176A" w14:textId="77777777" w:rsidR="00A31355" w:rsidRPr="00BB000A" w:rsidRDefault="00A31355" w:rsidP="00396F4D">
            <w:pPr>
              <w:rPr>
                <w:rFonts w:cstheme="minorHAnsi"/>
              </w:rPr>
            </w:pPr>
          </w:p>
        </w:tc>
      </w:tr>
      <w:tr w:rsidR="00BB000A" w:rsidRPr="00A31355" w14:paraId="02D4F255" w14:textId="77777777" w:rsidTr="00E628AA">
        <w:trPr>
          <w:trHeight w:val="215"/>
        </w:trPr>
        <w:tc>
          <w:tcPr>
            <w:tcW w:w="402" w:type="pct"/>
          </w:tcPr>
          <w:p w14:paraId="6CE3441D" w14:textId="6FD31BF5" w:rsidR="00BB000A" w:rsidRPr="00A31355" w:rsidRDefault="00BB000A" w:rsidP="0033139D">
            <w:pPr>
              <w:jc w:val="center"/>
              <w:rPr>
                <w:rFonts w:cstheme="minorHAnsi"/>
              </w:rPr>
            </w:pPr>
            <w:r>
              <w:rPr>
                <w:rFonts w:cstheme="minorHAnsi"/>
              </w:rPr>
              <w:t>6</w:t>
            </w:r>
          </w:p>
        </w:tc>
        <w:tc>
          <w:tcPr>
            <w:tcW w:w="4598" w:type="pct"/>
          </w:tcPr>
          <w:p w14:paraId="481200F7" w14:textId="77777777" w:rsidR="00BB000A" w:rsidRDefault="00BB000A" w:rsidP="00BB000A">
            <w:pPr>
              <w:rPr>
                <w:rFonts w:cstheme="minorHAnsi"/>
                <w:b/>
                <w:u w:val="single"/>
              </w:rPr>
            </w:pPr>
            <w:r>
              <w:rPr>
                <w:rFonts w:cstheme="minorHAnsi"/>
                <w:b/>
                <w:u w:val="single"/>
              </w:rPr>
              <w:t>Create a Node-RED Flow</w:t>
            </w:r>
          </w:p>
          <w:p w14:paraId="75BBD553" w14:textId="77777777" w:rsidR="00E628AA" w:rsidRDefault="00E628AA" w:rsidP="00BB000A">
            <w:pPr>
              <w:rPr>
                <w:rFonts w:cstheme="minorHAnsi"/>
                <w:b/>
                <w:u w:val="single"/>
              </w:rPr>
            </w:pPr>
          </w:p>
          <w:p w14:paraId="4EF00738" w14:textId="04EEA392" w:rsidR="005F7566" w:rsidRPr="00D13529" w:rsidRDefault="005F7566" w:rsidP="00FB3886">
            <w:pPr>
              <w:pStyle w:val="ListParagraph"/>
              <w:numPr>
                <w:ilvl w:val="0"/>
                <w:numId w:val="23"/>
              </w:numPr>
              <w:rPr>
                <w:color w:val="000000" w:themeColor="text1"/>
              </w:rPr>
            </w:pPr>
            <w:r w:rsidRPr="00D13529">
              <w:rPr>
                <w:color w:val="000000" w:themeColor="text1"/>
              </w:rPr>
              <w:t>Return to the Catalog.</w:t>
            </w:r>
          </w:p>
          <w:p w14:paraId="6951DB03" w14:textId="35456CCE" w:rsidR="005F7566" w:rsidRPr="004723A3" w:rsidRDefault="005F7566" w:rsidP="00FB3886">
            <w:pPr>
              <w:pStyle w:val="ListParagraph"/>
              <w:numPr>
                <w:ilvl w:val="0"/>
                <w:numId w:val="23"/>
              </w:numPr>
              <w:rPr>
                <w:color w:val="000000" w:themeColor="text1"/>
              </w:rPr>
            </w:pPr>
            <w:r w:rsidRPr="004723A3">
              <w:rPr>
                <w:color w:val="000000" w:themeColor="text1"/>
              </w:rPr>
              <w:t xml:space="preserve">This time in the search bar, type in “Node-Red”. </w:t>
            </w:r>
          </w:p>
          <w:p w14:paraId="044C02F8" w14:textId="77777777" w:rsidR="005F7566" w:rsidRDefault="005F7566" w:rsidP="005F7566">
            <w:pPr>
              <w:rPr>
                <w:color w:val="000000" w:themeColor="text1"/>
              </w:rPr>
            </w:pPr>
            <w:r>
              <w:rPr>
                <w:color w:val="000000" w:themeColor="text1"/>
              </w:rPr>
              <w:t>Node-Red Starter falls under the boilerplates section of the catalog.</w:t>
            </w:r>
          </w:p>
          <w:p w14:paraId="731AA7C0" w14:textId="77777777" w:rsidR="005F7566" w:rsidRDefault="005F7566" w:rsidP="005F7566">
            <w:pPr>
              <w:rPr>
                <w:color w:val="FF0000"/>
              </w:rPr>
            </w:pPr>
          </w:p>
          <w:p w14:paraId="60A271C6" w14:textId="77777777" w:rsidR="005F7566" w:rsidRPr="004723A3" w:rsidRDefault="005F7566" w:rsidP="005F7566">
            <w:pPr>
              <w:rPr>
                <w:color w:val="000000" w:themeColor="text1"/>
              </w:rPr>
            </w:pPr>
            <w:r w:rsidRPr="004723A3">
              <w:rPr>
                <w:color w:val="000000" w:themeColor="text1"/>
              </w:rPr>
              <w:t xml:space="preserve">Node-RED Starter provides a flow editor to make it easy to wire devices together, APIS, and online services using the wide range of node available in the palette. The boilerplate provided offers a quick start to application development. </w:t>
            </w:r>
          </w:p>
          <w:p w14:paraId="52F3B10A" w14:textId="77777777" w:rsidR="005F7566" w:rsidRPr="004723A3" w:rsidRDefault="005F7566" w:rsidP="005F7566">
            <w:pPr>
              <w:rPr>
                <w:color w:val="000000" w:themeColor="text1"/>
              </w:rPr>
            </w:pPr>
          </w:p>
          <w:p w14:paraId="69DBACFD" w14:textId="365A2353" w:rsidR="005F7566" w:rsidRPr="004723A3" w:rsidRDefault="005F7566" w:rsidP="00FB3886">
            <w:pPr>
              <w:pStyle w:val="ListParagraph"/>
              <w:numPr>
                <w:ilvl w:val="0"/>
                <w:numId w:val="23"/>
              </w:numPr>
              <w:rPr>
                <w:color w:val="000000" w:themeColor="text1"/>
              </w:rPr>
            </w:pPr>
            <w:r w:rsidRPr="004723A3">
              <w:rPr>
                <w:color w:val="000000" w:themeColor="text1"/>
              </w:rPr>
              <w:t xml:space="preserve">Click on “Node-RED Starter”. </w:t>
            </w:r>
            <w:r w:rsidRPr="004723A3">
              <w:rPr>
                <w:color w:val="000000" w:themeColor="text1"/>
              </w:rPr>
              <w:br/>
            </w:r>
          </w:p>
          <w:p w14:paraId="0230459C" w14:textId="3B44ED66" w:rsidR="005F7566" w:rsidRPr="004723A3" w:rsidRDefault="005F7566" w:rsidP="00FB3886">
            <w:pPr>
              <w:pStyle w:val="ListParagraph"/>
              <w:numPr>
                <w:ilvl w:val="0"/>
                <w:numId w:val="23"/>
              </w:numPr>
              <w:rPr>
                <w:color w:val="000000" w:themeColor="text1"/>
              </w:rPr>
            </w:pPr>
            <w:r w:rsidRPr="004723A3">
              <w:rPr>
                <w:color w:val="000000" w:themeColor="text1"/>
              </w:rPr>
              <w:t xml:space="preserve">Fill in the required categories (once you type in an app name, it automatically becomes the host name as well). </w:t>
            </w:r>
          </w:p>
          <w:p w14:paraId="10EB1797" w14:textId="77777777" w:rsidR="005F7566" w:rsidRDefault="005F7566" w:rsidP="005F7566">
            <w:pPr>
              <w:rPr>
                <w:color w:val="000000" w:themeColor="text1"/>
              </w:rPr>
            </w:pPr>
          </w:p>
          <w:p w14:paraId="25F4ABE4" w14:textId="1E6A0425" w:rsidR="005F7566" w:rsidRPr="004723A3" w:rsidRDefault="005F7566" w:rsidP="00FB3886">
            <w:pPr>
              <w:pStyle w:val="ListParagraph"/>
              <w:numPr>
                <w:ilvl w:val="0"/>
                <w:numId w:val="23"/>
              </w:numPr>
              <w:rPr>
                <w:color w:val="000000" w:themeColor="text1"/>
              </w:rPr>
            </w:pPr>
            <w:r w:rsidRPr="004723A3">
              <w:rPr>
                <w:color w:val="000000" w:themeColor="text1"/>
              </w:rPr>
              <w:t xml:space="preserve">Click “Create”. </w:t>
            </w:r>
          </w:p>
          <w:p w14:paraId="3672FE81" w14:textId="77777777" w:rsidR="005F7566" w:rsidRDefault="005F7566" w:rsidP="005F7566">
            <w:pPr>
              <w:rPr>
                <w:color w:val="000000" w:themeColor="text1"/>
              </w:rPr>
            </w:pPr>
          </w:p>
          <w:p w14:paraId="749A68F0" w14:textId="19406F22" w:rsidR="005F7566" w:rsidRDefault="005F7566" w:rsidP="005F7566">
            <w:pPr>
              <w:rPr>
                <w:color w:val="FF0000"/>
              </w:rPr>
            </w:pPr>
            <w:r>
              <w:rPr>
                <w:color w:val="FF0000"/>
              </w:rPr>
              <w:t xml:space="preserve"> </w:t>
            </w:r>
          </w:p>
          <w:p w14:paraId="62B8A35D" w14:textId="77777777" w:rsidR="005F7566" w:rsidRDefault="005F7566" w:rsidP="005F7566">
            <w:pPr>
              <w:rPr>
                <w:color w:val="FF0000"/>
              </w:rPr>
            </w:pPr>
          </w:p>
          <w:p w14:paraId="60602171" w14:textId="77777777" w:rsidR="005F7566" w:rsidRPr="003F6974" w:rsidRDefault="005F7566" w:rsidP="005F7566">
            <w:pPr>
              <w:rPr>
                <w:color w:val="FF0000"/>
              </w:rPr>
            </w:pPr>
            <w:r>
              <w:rPr>
                <w:noProof/>
              </w:rPr>
              <mc:AlternateContent>
                <mc:Choice Requires="wps">
                  <w:drawing>
                    <wp:anchor distT="0" distB="0" distL="114300" distR="114300" simplePos="0" relativeHeight="251683840" behindDoc="0" locked="0" layoutInCell="1" allowOverlap="1" wp14:anchorId="73B75ADF" wp14:editId="75CFBB1A">
                      <wp:simplePos x="0" y="0"/>
                      <wp:positionH relativeFrom="column">
                        <wp:posOffset>4385201</wp:posOffset>
                      </wp:positionH>
                      <wp:positionV relativeFrom="paragraph">
                        <wp:posOffset>3508353</wp:posOffset>
                      </wp:positionV>
                      <wp:extent cx="990600" cy="345440"/>
                      <wp:effectExtent l="0" t="0" r="25400" b="35560"/>
                      <wp:wrapNone/>
                      <wp:docPr id="90" name="Oval 90"/>
                      <wp:cNvGraphicFramePr/>
                      <a:graphic xmlns:a="http://schemas.openxmlformats.org/drawingml/2006/main">
                        <a:graphicData uri="http://schemas.microsoft.com/office/word/2010/wordprocessingShape">
                          <wps:wsp>
                            <wps:cNvSpPr/>
                            <wps:spPr>
                              <a:xfrm>
                                <a:off x="0" y="0"/>
                                <a:ext cx="990600" cy="345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B609D2" id="Oval 90" o:spid="_x0000_s1026" style="position:absolute;margin-left:345.3pt;margin-top:276.25pt;width:78pt;height:2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" filled="f" strokecolor="red" strokeweight="1.25pt">
                      <v:stroke joinstyle="miter"/>
                    </v:oval>
                  </w:pict>
                </mc:Fallback>
              </mc:AlternateContent>
            </w:r>
            <w:r>
              <w:rPr>
                <w:noProof/>
                <w:color w:val="FF0000"/>
              </w:rPr>
              <w:drawing>
                <wp:inline distT="0" distB="0" distL="0" distR="0" wp14:anchorId="398CC326" wp14:editId="0E3F3D16">
                  <wp:extent cx="5486400" cy="379670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1-02 at 3.58.39 PM.png"/>
                          <pic:cNvPicPr/>
                        </pic:nvPicPr>
                        <pic:blipFill rotWithShape="1">
                          <a:blip r:embed="rId41" cstate="print">
                            <a:extLst>
                              <a:ext uri="{28A0092B-C50C-407E-A947-70E740481C1C}">
                                <a14:useLocalDpi xmlns:a14="http://schemas.microsoft.com/office/drawing/2010/main" val="0"/>
                              </a:ext>
                            </a:extLst>
                          </a:blip>
                          <a:srcRect t="4746"/>
                          <a:stretch/>
                        </pic:blipFill>
                        <pic:spPr bwMode="auto">
                          <a:xfrm>
                            <a:off x="0" y="0"/>
                            <a:ext cx="5486400" cy="3796709"/>
                          </a:xfrm>
                          <a:prstGeom prst="rect">
                            <a:avLst/>
                          </a:prstGeom>
                          <a:ln>
                            <a:noFill/>
                          </a:ln>
                          <a:extLst>
                            <a:ext uri="{53640926-AAD7-44D8-BBD7-CCE9431645EC}">
                              <a14:shadowObscured xmlns:a14="http://schemas.microsoft.com/office/drawing/2010/main"/>
                            </a:ext>
                          </a:extLst>
                        </pic:spPr>
                      </pic:pic>
                    </a:graphicData>
                  </a:graphic>
                </wp:inline>
              </w:drawing>
            </w:r>
          </w:p>
          <w:p w14:paraId="62EFD326" w14:textId="77777777" w:rsidR="005F7566" w:rsidRDefault="005F7566" w:rsidP="005F7566">
            <w:pPr>
              <w:rPr>
                <w:color w:val="000000" w:themeColor="text1"/>
              </w:rPr>
            </w:pPr>
          </w:p>
          <w:p w14:paraId="2584569C" w14:textId="77777777" w:rsidR="005F7566" w:rsidRDefault="005F7566" w:rsidP="005F7566">
            <w:pPr>
              <w:rPr>
                <w:color w:val="000000" w:themeColor="text1"/>
              </w:rPr>
            </w:pPr>
          </w:p>
          <w:p w14:paraId="60FB7789" w14:textId="4FF58725" w:rsidR="005F7566" w:rsidRDefault="005F7566" w:rsidP="00FB3886">
            <w:pPr>
              <w:pStyle w:val="ListParagraph"/>
              <w:numPr>
                <w:ilvl w:val="0"/>
                <w:numId w:val="23"/>
              </w:numPr>
              <w:rPr>
                <w:color w:val="000000" w:themeColor="text1"/>
              </w:rPr>
            </w:pPr>
            <w:r w:rsidRPr="004723A3">
              <w:rPr>
                <w:color w:val="000000" w:themeColor="text1"/>
              </w:rPr>
              <w:t xml:space="preserve">The app will take a few minutes to start, as indicated by the icon next to the apps name. </w:t>
            </w:r>
          </w:p>
          <w:p w14:paraId="2A7B8CC5" w14:textId="77777777" w:rsidR="004723A3" w:rsidRPr="004723A3" w:rsidRDefault="004723A3" w:rsidP="004723A3">
            <w:pPr>
              <w:pStyle w:val="ListParagraph"/>
              <w:rPr>
                <w:color w:val="000000" w:themeColor="text1"/>
              </w:rPr>
            </w:pPr>
          </w:p>
          <w:p w14:paraId="4066B86E" w14:textId="31327457" w:rsidR="00701207" w:rsidRDefault="00701207" w:rsidP="00FB3886">
            <w:pPr>
              <w:pStyle w:val="ListParagraph"/>
              <w:numPr>
                <w:ilvl w:val="0"/>
                <w:numId w:val="23"/>
              </w:numPr>
              <w:rPr>
                <w:color w:val="000000" w:themeColor="text1"/>
              </w:rPr>
            </w:pPr>
            <w:r>
              <w:rPr>
                <w:color w:val="000000" w:themeColor="text1"/>
              </w:rPr>
              <w:t>Click “Connections”.</w:t>
            </w:r>
          </w:p>
          <w:p w14:paraId="0F3E39F5" w14:textId="77777777" w:rsidR="00701207" w:rsidRPr="00701207" w:rsidRDefault="00701207" w:rsidP="00701207">
            <w:pPr>
              <w:rPr>
                <w:color w:val="000000" w:themeColor="text1"/>
              </w:rPr>
            </w:pPr>
          </w:p>
          <w:p w14:paraId="7BCCD32C" w14:textId="3BFB779A" w:rsidR="00314D23" w:rsidRDefault="00701207" w:rsidP="00701207">
            <w:pPr>
              <w:rPr>
                <w:color w:val="000000" w:themeColor="text1"/>
              </w:rPr>
            </w:pPr>
            <w:r>
              <w:rPr>
                <w:color w:val="000000" w:themeColor="text1"/>
              </w:rPr>
              <w:t xml:space="preserve">Before we can add service to the flow, we need to </w:t>
            </w:r>
            <w:r w:rsidR="00565390">
              <w:rPr>
                <w:color w:val="000000" w:themeColor="text1"/>
              </w:rPr>
              <w:t>make</w:t>
            </w:r>
            <w:r>
              <w:rPr>
                <w:color w:val="000000" w:themeColor="text1"/>
              </w:rPr>
              <w:t xml:space="preserve"> sur</w:t>
            </w:r>
            <w:r w:rsidR="00565390">
              <w:rPr>
                <w:color w:val="000000" w:themeColor="text1"/>
              </w:rPr>
              <w:t>e</w:t>
            </w:r>
            <w:r>
              <w:rPr>
                <w:color w:val="000000" w:themeColor="text1"/>
              </w:rPr>
              <w:t xml:space="preserve"> they are connected.</w:t>
            </w:r>
          </w:p>
          <w:p w14:paraId="77A5EBF2" w14:textId="5D0784C6" w:rsidR="00701207" w:rsidRPr="00701207" w:rsidRDefault="00701207" w:rsidP="00701207">
            <w:pPr>
              <w:rPr>
                <w:color w:val="000000" w:themeColor="text1"/>
              </w:rPr>
            </w:pPr>
            <w:r>
              <w:rPr>
                <w:color w:val="000000" w:themeColor="text1"/>
              </w:rPr>
              <w:t xml:space="preserve"> </w:t>
            </w:r>
          </w:p>
          <w:p w14:paraId="6BC11591" w14:textId="7A920BFA" w:rsidR="00701207" w:rsidRDefault="00314D23" w:rsidP="00701207">
            <w:pPr>
              <w:rPr>
                <w:color w:val="000000" w:themeColor="text1"/>
              </w:rPr>
            </w:pPr>
            <w:r>
              <w:rPr>
                <w:noProof/>
                <w:color w:val="000000" w:themeColor="text1"/>
              </w:rPr>
              <w:drawing>
                <wp:inline distT="0" distB="0" distL="0" distR="0" wp14:anchorId="4FE25C79" wp14:editId="58A6385B">
                  <wp:extent cx="5943600" cy="1915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1-12 at 8.23.28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14:paraId="69654F70" w14:textId="77777777" w:rsidR="00701207" w:rsidRPr="00701207" w:rsidRDefault="00701207" w:rsidP="00701207">
            <w:pPr>
              <w:rPr>
                <w:color w:val="000000" w:themeColor="text1"/>
              </w:rPr>
            </w:pPr>
          </w:p>
          <w:p w14:paraId="3FBE18E5" w14:textId="77777777" w:rsidR="00701207" w:rsidRDefault="00701207" w:rsidP="00701207">
            <w:pPr>
              <w:rPr>
                <w:color w:val="000000" w:themeColor="text1"/>
              </w:rPr>
            </w:pPr>
          </w:p>
          <w:p w14:paraId="3928233E" w14:textId="785778B3" w:rsidR="00314D23" w:rsidRDefault="00314D23" w:rsidP="00FB3886">
            <w:pPr>
              <w:pStyle w:val="ListParagraph"/>
              <w:numPr>
                <w:ilvl w:val="0"/>
                <w:numId w:val="23"/>
              </w:numPr>
              <w:rPr>
                <w:color w:val="000000" w:themeColor="text1"/>
              </w:rPr>
            </w:pPr>
            <w:r w:rsidRPr="00314D23">
              <w:rPr>
                <w:color w:val="000000" w:themeColor="text1"/>
              </w:rPr>
              <w:t>Click “</w:t>
            </w:r>
            <w:r>
              <w:rPr>
                <w:color w:val="000000" w:themeColor="text1"/>
              </w:rPr>
              <w:t xml:space="preserve">Create Connection”. </w:t>
            </w:r>
          </w:p>
          <w:p w14:paraId="45170B24" w14:textId="77777777" w:rsidR="00314D23" w:rsidRDefault="00314D23" w:rsidP="00314D23">
            <w:pPr>
              <w:ind w:left="360"/>
              <w:rPr>
                <w:color w:val="000000" w:themeColor="text1"/>
              </w:rPr>
            </w:pPr>
          </w:p>
          <w:p w14:paraId="1F0C4244" w14:textId="77777777" w:rsidR="00314D23" w:rsidRPr="00314D23" w:rsidRDefault="00314D23" w:rsidP="00314D23">
            <w:pPr>
              <w:ind w:left="360"/>
              <w:rPr>
                <w:color w:val="000000" w:themeColor="text1"/>
              </w:rPr>
            </w:pPr>
          </w:p>
          <w:p w14:paraId="4EBE5FD7" w14:textId="761D955D" w:rsidR="00314D23" w:rsidRDefault="00314D23" w:rsidP="00314D23">
            <w:pPr>
              <w:rPr>
                <w:color w:val="000000" w:themeColor="text1"/>
              </w:rPr>
            </w:pPr>
            <w:r>
              <w:rPr>
                <w:noProof/>
                <w:color w:val="000000" w:themeColor="text1"/>
              </w:rPr>
              <w:drawing>
                <wp:inline distT="0" distB="0" distL="0" distR="0" wp14:anchorId="67F7F93C" wp14:editId="783DE8AE">
                  <wp:extent cx="5943600" cy="123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1-12 at 8.23.4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235075"/>
                          </a:xfrm>
                          <a:prstGeom prst="rect">
                            <a:avLst/>
                          </a:prstGeom>
                        </pic:spPr>
                      </pic:pic>
                    </a:graphicData>
                  </a:graphic>
                </wp:inline>
              </w:drawing>
            </w:r>
          </w:p>
          <w:p w14:paraId="03A4BBBD" w14:textId="77777777" w:rsidR="00314D23" w:rsidRDefault="00314D23" w:rsidP="00314D23">
            <w:pPr>
              <w:rPr>
                <w:color w:val="000000" w:themeColor="text1"/>
              </w:rPr>
            </w:pPr>
          </w:p>
          <w:p w14:paraId="70391F83" w14:textId="77777777" w:rsidR="00314D23" w:rsidRDefault="00314D23" w:rsidP="00314D23">
            <w:pPr>
              <w:rPr>
                <w:color w:val="000000" w:themeColor="text1"/>
              </w:rPr>
            </w:pPr>
            <w:r>
              <w:rPr>
                <w:color w:val="000000" w:themeColor="text1"/>
              </w:rPr>
              <w:t>A list of all your running application that can be connected will appear.</w:t>
            </w:r>
          </w:p>
          <w:p w14:paraId="3834BC20" w14:textId="77777777" w:rsidR="00314D23" w:rsidRDefault="00314D23" w:rsidP="00314D23">
            <w:pPr>
              <w:rPr>
                <w:color w:val="000000" w:themeColor="text1"/>
              </w:rPr>
            </w:pPr>
          </w:p>
          <w:p w14:paraId="5A21DB82" w14:textId="39BBAF31" w:rsidR="00314D23" w:rsidRDefault="00314D23" w:rsidP="00FB3886">
            <w:pPr>
              <w:pStyle w:val="ListParagraph"/>
              <w:numPr>
                <w:ilvl w:val="0"/>
                <w:numId w:val="23"/>
              </w:numPr>
              <w:rPr>
                <w:color w:val="000000" w:themeColor="text1"/>
              </w:rPr>
            </w:pPr>
            <w:r>
              <w:rPr>
                <w:color w:val="000000" w:themeColor="text1"/>
              </w:rPr>
              <w:t>Hover over Tone</w:t>
            </w:r>
            <w:r w:rsidR="00E059BB">
              <w:rPr>
                <w:color w:val="000000" w:themeColor="text1"/>
              </w:rPr>
              <w:t xml:space="preserve"> </w:t>
            </w:r>
            <w:r w:rsidRPr="00E059BB">
              <w:rPr>
                <w:color w:val="000000" w:themeColor="text1"/>
              </w:rPr>
              <w:t>Analyzer</w:t>
            </w:r>
            <w:r w:rsidR="00E059BB">
              <w:rPr>
                <w:color w:val="000000" w:themeColor="text1"/>
              </w:rPr>
              <w:t xml:space="preserve"> and click “Connect”. </w:t>
            </w:r>
          </w:p>
          <w:p w14:paraId="08E74B33" w14:textId="77777777" w:rsidR="00F76885" w:rsidRDefault="00F76885" w:rsidP="00F76885">
            <w:pPr>
              <w:rPr>
                <w:color w:val="000000" w:themeColor="text1"/>
              </w:rPr>
            </w:pPr>
          </w:p>
          <w:p w14:paraId="038CD0EE" w14:textId="7AAFDB83" w:rsidR="00F76885" w:rsidRPr="00F76885" w:rsidRDefault="00F76885" w:rsidP="00F76885">
            <w:pPr>
              <w:rPr>
                <w:color w:val="000000" w:themeColor="text1"/>
              </w:rPr>
            </w:pPr>
            <w:r>
              <w:rPr>
                <w:color w:val="000000" w:themeColor="text1"/>
              </w:rPr>
              <w:t xml:space="preserve">If a message pops up that asks you to restage app, click “Restage”. </w:t>
            </w:r>
          </w:p>
          <w:p w14:paraId="504C1DE3" w14:textId="1D04245A" w:rsidR="00E059BB" w:rsidRDefault="00E059BB" w:rsidP="00E059BB">
            <w:pPr>
              <w:rPr>
                <w:color w:val="000000" w:themeColor="text1"/>
              </w:rPr>
            </w:pPr>
            <w:r>
              <w:rPr>
                <w:noProof/>
              </w:rPr>
              <w:drawing>
                <wp:inline distT="0" distB="0" distL="0" distR="0" wp14:anchorId="42F3618B" wp14:editId="0B267345">
                  <wp:extent cx="5943600" cy="17189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1-12 at 8.24.3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47851B96" w14:textId="77777777" w:rsidR="00F76885" w:rsidRPr="00E059BB" w:rsidRDefault="00F76885" w:rsidP="00E059BB">
            <w:pPr>
              <w:rPr>
                <w:color w:val="000000" w:themeColor="text1"/>
              </w:rPr>
            </w:pPr>
          </w:p>
          <w:p w14:paraId="7A14509F" w14:textId="77777777" w:rsidR="00314D23" w:rsidRPr="00314D23" w:rsidRDefault="00314D23" w:rsidP="00314D23">
            <w:pPr>
              <w:rPr>
                <w:color w:val="000000" w:themeColor="text1"/>
              </w:rPr>
            </w:pPr>
          </w:p>
          <w:p w14:paraId="02688228" w14:textId="05D0F843" w:rsidR="005F7566" w:rsidRDefault="005F7566" w:rsidP="00FB3886">
            <w:pPr>
              <w:pStyle w:val="ListParagraph"/>
              <w:numPr>
                <w:ilvl w:val="0"/>
                <w:numId w:val="23"/>
              </w:numPr>
              <w:rPr>
                <w:color w:val="000000" w:themeColor="text1"/>
              </w:rPr>
            </w:pPr>
            <w:r w:rsidRPr="004723A3">
              <w:rPr>
                <w:color w:val="000000" w:themeColor="text1"/>
              </w:rPr>
              <w:t>Click “Visit App URL”.</w:t>
            </w:r>
          </w:p>
          <w:p w14:paraId="04623173" w14:textId="77777777" w:rsidR="004723A3" w:rsidRPr="004723A3" w:rsidRDefault="004723A3" w:rsidP="004723A3">
            <w:pPr>
              <w:pStyle w:val="ListParagraph"/>
              <w:rPr>
                <w:color w:val="000000" w:themeColor="text1"/>
              </w:rPr>
            </w:pPr>
          </w:p>
          <w:p w14:paraId="7E55DB85" w14:textId="77777777" w:rsidR="005F7566" w:rsidRDefault="005F7566" w:rsidP="005F7566">
            <w:pPr>
              <w:rPr>
                <w:color w:val="000000" w:themeColor="text1"/>
              </w:rPr>
            </w:pPr>
            <w:r>
              <w:rPr>
                <w:noProof/>
              </w:rPr>
              <mc:AlternateContent>
                <mc:Choice Requires="wps">
                  <w:drawing>
                    <wp:anchor distT="0" distB="0" distL="114300" distR="114300" simplePos="0" relativeHeight="251682816" behindDoc="0" locked="0" layoutInCell="1" allowOverlap="1" wp14:anchorId="46936D0F" wp14:editId="1CB5C563">
                      <wp:simplePos x="0" y="0"/>
                      <wp:positionH relativeFrom="column">
                        <wp:posOffset>2789621</wp:posOffset>
                      </wp:positionH>
                      <wp:positionV relativeFrom="paragraph">
                        <wp:posOffset>127635</wp:posOffset>
                      </wp:positionV>
                      <wp:extent cx="686435" cy="345440"/>
                      <wp:effectExtent l="0" t="0" r="24765" b="35560"/>
                      <wp:wrapNone/>
                      <wp:docPr id="89" name="Oval 89"/>
                      <wp:cNvGraphicFramePr/>
                      <a:graphic xmlns:a="http://schemas.openxmlformats.org/drawingml/2006/main">
                        <a:graphicData uri="http://schemas.microsoft.com/office/word/2010/wordprocessingShape">
                          <wps:wsp>
                            <wps:cNvSpPr/>
                            <wps:spPr>
                              <a:xfrm>
                                <a:off x="0" y="0"/>
                                <a:ext cx="686435" cy="345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8EA306" id="Oval 89" o:spid="_x0000_s1026" style="position:absolute;margin-left:219.65pt;margin-top:10.05pt;width:54.05pt;height:2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" filled="f" strokecolor="red" strokeweight="1.25pt">
                      <v:stroke joinstyle="miter"/>
                    </v:oval>
                  </w:pict>
                </mc:Fallback>
              </mc:AlternateContent>
            </w:r>
            <w:r>
              <w:rPr>
                <w:noProof/>
                <w:color w:val="000000" w:themeColor="text1"/>
              </w:rPr>
              <w:drawing>
                <wp:inline distT="0" distB="0" distL="0" distR="0" wp14:anchorId="401682FB" wp14:editId="3C272FDB">
                  <wp:extent cx="5484495" cy="1213945"/>
                  <wp:effectExtent l="0" t="0" r="190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1-02 at 4.09.47 PM.png"/>
                          <pic:cNvPicPr/>
                        </pic:nvPicPr>
                        <pic:blipFill rotWithShape="1">
                          <a:blip r:embed="rId45" cstate="print">
                            <a:extLst>
                              <a:ext uri="{28A0092B-C50C-407E-A947-70E740481C1C}">
                                <a14:useLocalDpi xmlns:a14="http://schemas.microsoft.com/office/drawing/2010/main" val="0"/>
                              </a:ext>
                            </a:extLst>
                          </a:blip>
                          <a:srcRect b="69659"/>
                          <a:stretch/>
                        </pic:blipFill>
                        <pic:spPr bwMode="auto">
                          <a:xfrm>
                            <a:off x="0" y="0"/>
                            <a:ext cx="5486400" cy="1214367"/>
                          </a:xfrm>
                          <a:prstGeom prst="rect">
                            <a:avLst/>
                          </a:prstGeom>
                          <a:ln>
                            <a:noFill/>
                          </a:ln>
                          <a:extLst>
                            <a:ext uri="{53640926-AAD7-44D8-BBD7-CCE9431645EC}">
                              <a14:shadowObscured xmlns:a14="http://schemas.microsoft.com/office/drawing/2010/main"/>
                            </a:ext>
                          </a:extLst>
                        </pic:spPr>
                      </pic:pic>
                    </a:graphicData>
                  </a:graphic>
                </wp:inline>
              </w:drawing>
            </w:r>
          </w:p>
          <w:p w14:paraId="3ED376DA" w14:textId="77777777" w:rsidR="005F7566" w:rsidRDefault="005F7566" w:rsidP="005F7566">
            <w:pPr>
              <w:rPr>
                <w:color w:val="000000" w:themeColor="text1"/>
              </w:rPr>
            </w:pPr>
          </w:p>
          <w:p w14:paraId="51836B93" w14:textId="77777777" w:rsidR="005F7566" w:rsidRDefault="005F7566" w:rsidP="005F7566">
            <w:pPr>
              <w:rPr>
                <w:color w:val="000000" w:themeColor="text1"/>
              </w:rPr>
            </w:pPr>
          </w:p>
          <w:p w14:paraId="39C2D333" w14:textId="532DC489" w:rsidR="005F7566" w:rsidRPr="004723A3" w:rsidRDefault="005F7566" w:rsidP="00FB3886">
            <w:pPr>
              <w:pStyle w:val="ListParagraph"/>
              <w:numPr>
                <w:ilvl w:val="0"/>
                <w:numId w:val="23"/>
              </w:numPr>
              <w:rPr>
                <w:color w:val="000000" w:themeColor="text1"/>
              </w:rPr>
            </w:pPr>
            <w:r w:rsidRPr="004723A3">
              <w:rPr>
                <w:color w:val="000000" w:themeColor="text1"/>
              </w:rPr>
              <w:t>The Node-Red editor will give you a few options, make your selections and click “Next” through them.</w:t>
            </w:r>
          </w:p>
          <w:p w14:paraId="022D1B7B" w14:textId="0DD21E30" w:rsidR="005F7566" w:rsidRDefault="005F7566" w:rsidP="005F7566">
            <w:pPr>
              <w:rPr>
                <w:color w:val="000000" w:themeColor="text1"/>
              </w:rPr>
            </w:pPr>
            <w:r>
              <w:rPr>
                <w:color w:val="000000" w:themeColor="text1"/>
              </w:rPr>
              <w:t>(Example: fill in n</w:t>
            </w:r>
            <w:r w:rsidR="00580BA8">
              <w:rPr>
                <w:color w:val="000000" w:themeColor="text1"/>
              </w:rPr>
              <w:t xml:space="preserve">ame and password for security, </w:t>
            </w:r>
            <w:r>
              <w:rPr>
                <w:color w:val="000000" w:themeColor="text1"/>
              </w:rPr>
              <w:t>select “node-red-dashboard”, finish the install)</w:t>
            </w:r>
          </w:p>
          <w:p w14:paraId="4EC92DFA" w14:textId="77777777" w:rsidR="007129F5" w:rsidRDefault="007129F5" w:rsidP="005F7566">
            <w:pPr>
              <w:rPr>
                <w:color w:val="000000" w:themeColor="text1"/>
              </w:rPr>
            </w:pPr>
          </w:p>
          <w:p w14:paraId="1783E9E5" w14:textId="5D4D1E47" w:rsidR="005F7566" w:rsidRDefault="005F7566" w:rsidP="00FB3886">
            <w:pPr>
              <w:pStyle w:val="ListParagraph"/>
              <w:numPr>
                <w:ilvl w:val="0"/>
                <w:numId w:val="23"/>
              </w:numPr>
              <w:rPr>
                <w:color w:val="000000" w:themeColor="text1"/>
              </w:rPr>
            </w:pPr>
            <w:r w:rsidRPr="004723A3">
              <w:rPr>
                <w:color w:val="000000" w:themeColor="text1"/>
              </w:rPr>
              <w:t>Click “Finish”.</w:t>
            </w:r>
          </w:p>
          <w:p w14:paraId="16F5A1A5" w14:textId="77777777" w:rsidR="007129F5" w:rsidRPr="004723A3" w:rsidRDefault="007129F5" w:rsidP="007129F5">
            <w:pPr>
              <w:pStyle w:val="ListParagraph"/>
              <w:rPr>
                <w:color w:val="000000" w:themeColor="text1"/>
              </w:rPr>
            </w:pPr>
          </w:p>
          <w:p w14:paraId="3AB0B01D" w14:textId="77777777" w:rsidR="005F7566" w:rsidRDefault="005F7566" w:rsidP="005F7566">
            <w:pPr>
              <w:rPr>
                <w:color w:val="000000" w:themeColor="text1"/>
              </w:rPr>
            </w:pPr>
            <w:r>
              <w:rPr>
                <w:noProof/>
                <w:color w:val="000000" w:themeColor="text1"/>
              </w:rPr>
              <w:drawing>
                <wp:inline distT="0" distB="0" distL="0" distR="0" wp14:anchorId="6593BD4B" wp14:editId="6FD1CB3F">
                  <wp:extent cx="5486400" cy="11499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1-02 at 4.19.49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1149985"/>
                          </a:xfrm>
                          <a:prstGeom prst="rect">
                            <a:avLst/>
                          </a:prstGeom>
                        </pic:spPr>
                      </pic:pic>
                    </a:graphicData>
                  </a:graphic>
                </wp:inline>
              </w:drawing>
            </w:r>
          </w:p>
          <w:p w14:paraId="6846F7E7" w14:textId="77777777" w:rsidR="007129F5" w:rsidRDefault="007129F5" w:rsidP="005F7566">
            <w:pPr>
              <w:rPr>
                <w:color w:val="000000" w:themeColor="text1"/>
              </w:rPr>
            </w:pPr>
          </w:p>
          <w:p w14:paraId="276122AD" w14:textId="528CCC30" w:rsidR="005F7566" w:rsidRPr="007129F5" w:rsidRDefault="005F7566" w:rsidP="00FB3886">
            <w:pPr>
              <w:pStyle w:val="ListParagraph"/>
              <w:numPr>
                <w:ilvl w:val="0"/>
                <w:numId w:val="23"/>
              </w:numPr>
              <w:rPr>
                <w:color w:val="000000" w:themeColor="text1"/>
              </w:rPr>
            </w:pPr>
            <w:r w:rsidRPr="007129F5">
              <w:rPr>
                <w:color w:val="000000" w:themeColor="text1"/>
              </w:rPr>
              <w:t>Click on “Go to your Node-RED flow editor”.</w:t>
            </w:r>
          </w:p>
          <w:p w14:paraId="05A14545" w14:textId="77777777" w:rsidR="007129F5" w:rsidRDefault="007129F5" w:rsidP="005F7566">
            <w:pPr>
              <w:rPr>
                <w:color w:val="000000" w:themeColor="text1"/>
              </w:rPr>
            </w:pPr>
          </w:p>
          <w:p w14:paraId="547C0E07" w14:textId="77777777" w:rsidR="005F7566" w:rsidRDefault="005F7566" w:rsidP="005F7566">
            <w:pPr>
              <w:rPr>
                <w:color w:val="000000" w:themeColor="text1"/>
              </w:rPr>
            </w:pPr>
            <w:r>
              <w:rPr>
                <w:noProof/>
              </w:rPr>
              <mc:AlternateContent>
                <mc:Choice Requires="wps">
                  <w:drawing>
                    <wp:anchor distT="0" distB="0" distL="114300" distR="114300" simplePos="0" relativeHeight="251681792" behindDoc="0" locked="0" layoutInCell="1" allowOverlap="1" wp14:anchorId="5E6F2A65" wp14:editId="69BA3DEE">
                      <wp:simplePos x="0" y="0"/>
                      <wp:positionH relativeFrom="column">
                        <wp:posOffset>3137535</wp:posOffset>
                      </wp:positionH>
                      <wp:positionV relativeFrom="paragraph">
                        <wp:posOffset>1956435</wp:posOffset>
                      </wp:positionV>
                      <wp:extent cx="1842135" cy="472440"/>
                      <wp:effectExtent l="0" t="0" r="37465" b="35560"/>
                      <wp:wrapNone/>
                      <wp:docPr id="88" name="Oval 88"/>
                      <wp:cNvGraphicFramePr/>
                      <a:graphic xmlns:a="http://schemas.openxmlformats.org/drawingml/2006/main">
                        <a:graphicData uri="http://schemas.microsoft.com/office/word/2010/wordprocessingShape">
                          <wps:wsp>
                            <wps:cNvSpPr/>
                            <wps:spPr>
                              <a:xfrm>
                                <a:off x="0" y="0"/>
                                <a:ext cx="1842135" cy="472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35811" id="Oval 88" o:spid="_x0000_s1026" style="position:absolute;margin-left:247.05pt;margin-top:154.05pt;width:145.05pt;height:37.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" filled="f" strokecolor="red" strokeweight="1.25pt">
                      <v:stroke joinstyle="miter"/>
                    </v:oval>
                  </w:pict>
                </mc:Fallback>
              </mc:AlternateContent>
            </w:r>
            <w:r>
              <w:rPr>
                <w:noProof/>
                <w:color w:val="000000" w:themeColor="text1"/>
              </w:rPr>
              <w:drawing>
                <wp:inline distT="0" distB="0" distL="0" distR="0" wp14:anchorId="28E6BA1D" wp14:editId="367EBE88">
                  <wp:extent cx="5486400" cy="3444240"/>
                  <wp:effectExtent l="0" t="0" r="0"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1-02 at 4.20.13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3444240"/>
                          </a:xfrm>
                          <a:prstGeom prst="rect">
                            <a:avLst/>
                          </a:prstGeom>
                        </pic:spPr>
                      </pic:pic>
                    </a:graphicData>
                  </a:graphic>
                </wp:inline>
              </w:drawing>
            </w:r>
          </w:p>
          <w:p w14:paraId="363311D0" w14:textId="77777777" w:rsidR="005F7566" w:rsidRDefault="005F7566" w:rsidP="005F7566">
            <w:pPr>
              <w:rPr>
                <w:color w:val="000000" w:themeColor="text1"/>
              </w:rPr>
            </w:pPr>
            <w:r>
              <w:rPr>
                <w:noProof/>
                <w:color w:val="000000" w:themeColor="text1"/>
              </w:rPr>
              <w:drawing>
                <wp:inline distT="0" distB="0" distL="0" distR="0" wp14:anchorId="376032A3" wp14:editId="008358C8">
                  <wp:extent cx="5486400" cy="3974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1-02 at 4.30.00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3974465"/>
                          </a:xfrm>
                          <a:prstGeom prst="rect">
                            <a:avLst/>
                          </a:prstGeom>
                        </pic:spPr>
                      </pic:pic>
                    </a:graphicData>
                  </a:graphic>
                </wp:inline>
              </w:drawing>
            </w:r>
          </w:p>
          <w:p w14:paraId="603F2849" w14:textId="77777777" w:rsidR="005F7566" w:rsidRDefault="005F7566" w:rsidP="005F7566">
            <w:pPr>
              <w:rPr>
                <w:color w:val="FF0000"/>
              </w:rPr>
            </w:pPr>
          </w:p>
          <w:p w14:paraId="71F95C8C" w14:textId="3C214591" w:rsidR="005F7566" w:rsidRDefault="005F7566" w:rsidP="005F7566">
            <w:pPr>
              <w:rPr>
                <w:color w:val="000000" w:themeColor="text1"/>
              </w:rPr>
            </w:pPr>
            <w:r w:rsidRPr="007129F5">
              <w:rPr>
                <w:color w:val="000000" w:themeColor="text1"/>
              </w:rPr>
              <w:t>When you open the flow, you can see on the left all the nodes available in the palette that can contribute to a flow</w:t>
            </w:r>
            <w:r w:rsidR="007129F5">
              <w:rPr>
                <w:color w:val="000000" w:themeColor="text1"/>
              </w:rPr>
              <w:t>.</w:t>
            </w:r>
          </w:p>
          <w:p w14:paraId="273356E3" w14:textId="77777777" w:rsidR="006068AF" w:rsidRPr="007129F5" w:rsidRDefault="006068AF" w:rsidP="005F7566">
            <w:pPr>
              <w:rPr>
                <w:color w:val="000000" w:themeColor="text1"/>
              </w:rPr>
            </w:pPr>
          </w:p>
          <w:p w14:paraId="4FD044DA" w14:textId="41B1628D" w:rsidR="006068AF" w:rsidRDefault="00A31C8C" w:rsidP="00FB3886">
            <w:pPr>
              <w:pStyle w:val="ListParagraph"/>
              <w:numPr>
                <w:ilvl w:val="0"/>
                <w:numId w:val="23"/>
              </w:numPr>
              <w:rPr>
                <w:color w:val="000000" w:themeColor="text1"/>
              </w:rPr>
            </w:pPr>
            <w:r>
              <w:rPr>
                <w:color w:val="000000" w:themeColor="text1"/>
              </w:rPr>
              <w:t xml:space="preserve">From the nodes on the left, drag and drop these 4 nodes into the workspace: timestamp, twitter (as an input), </w:t>
            </w:r>
            <w:r w:rsidR="007C5F8A">
              <w:rPr>
                <w:color w:val="000000" w:themeColor="text1"/>
              </w:rPr>
              <w:t>tone analyzer, and debug</w:t>
            </w:r>
          </w:p>
          <w:p w14:paraId="7036FAC3" w14:textId="77777777" w:rsidR="007C5F8A" w:rsidRDefault="007C5F8A" w:rsidP="007C5F8A">
            <w:pPr>
              <w:ind w:left="360"/>
              <w:rPr>
                <w:color w:val="000000" w:themeColor="text1"/>
              </w:rPr>
            </w:pPr>
          </w:p>
          <w:p w14:paraId="1EC7BA80" w14:textId="19DC66A1" w:rsidR="007C5F8A" w:rsidRPr="007C5F8A" w:rsidRDefault="007C5F8A" w:rsidP="007C5F8A">
            <w:pPr>
              <w:rPr>
                <w:color w:val="000000" w:themeColor="text1"/>
              </w:rPr>
            </w:pPr>
            <w:r>
              <w:rPr>
                <w:noProof/>
                <w:color w:val="000000" w:themeColor="text1"/>
              </w:rPr>
              <w:drawing>
                <wp:inline distT="0" distB="0" distL="0" distR="0" wp14:anchorId="3759E3C3" wp14:editId="4A759155">
                  <wp:extent cx="5943600" cy="271166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1-12 at 9.35.32 AM.png"/>
                          <pic:cNvPicPr/>
                        </pic:nvPicPr>
                        <pic:blipFill rotWithShape="1">
                          <a:blip r:embed="rId49">
                            <a:extLst>
                              <a:ext uri="{28A0092B-C50C-407E-A947-70E740481C1C}">
                                <a14:useLocalDpi xmlns:a14="http://schemas.microsoft.com/office/drawing/2010/main" val="0"/>
                              </a:ext>
                            </a:extLst>
                          </a:blip>
                          <a:srcRect b="11843"/>
                          <a:stretch/>
                        </pic:blipFill>
                        <pic:spPr bwMode="auto">
                          <a:xfrm>
                            <a:off x="0" y="0"/>
                            <a:ext cx="5943600" cy="2711669"/>
                          </a:xfrm>
                          <a:prstGeom prst="rect">
                            <a:avLst/>
                          </a:prstGeom>
                          <a:ln>
                            <a:noFill/>
                          </a:ln>
                          <a:extLst>
                            <a:ext uri="{53640926-AAD7-44D8-BBD7-CCE9431645EC}">
                              <a14:shadowObscured xmlns:a14="http://schemas.microsoft.com/office/drawing/2010/main"/>
                            </a:ext>
                          </a:extLst>
                        </pic:spPr>
                      </pic:pic>
                    </a:graphicData>
                  </a:graphic>
                </wp:inline>
              </w:drawing>
            </w:r>
          </w:p>
          <w:p w14:paraId="38706464" w14:textId="77777777" w:rsidR="005F7566" w:rsidRDefault="005F7566" w:rsidP="005F7566">
            <w:pPr>
              <w:rPr>
                <w:color w:val="FF0000"/>
              </w:rPr>
            </w:pPr>
          </w:p>
          <w:p w14:paraId="4AC812B7" w14:textId="77777777" w:rsidR="005F7566" w:rsidRDefault="005F7566" w:rsidP="005F7566">
            <w:pPr>
              <w:rPr>
                <w:color w:val="FF0000"/>
              </w:rPr>
            </w:pPr>
          </w:p>
          <w:p w14:paraId="4B9A262D" w14:textId="6C0C45D6" w:rsidR="005F7566" w:rsidRDefault="007C5F8A" w:rsidP="00FB3886">
            <w:pPr>
              <w:pStyle w:val="ListParagraph"/>
              <w:numPr>
                <w:ilvl w:val="0"/>
                <w:numId w:val="23"/>
              </w:numPr>
              <w:rPr>
                <w:color w:val="000000" w:themeColor="text1"/>
              </w:rPr>
            </w:pPr>
            <w:r>
              <w:rPr>
                <w:color w:val="000000" w:themeColor="text1"/>
              </w:rPr>
              <w:t xml:space="preserve">Double click on twitter to input your twitter credentials. </w:t>
            </w:r>
          </w:p>
          <w:p w14:paraId="6B3F82EC" w14:textId="77777777" w:rsidR="00FB3886" w:rsidRDefault="00FB3886" w:rsidP="00FB3886">
            <w:pPr>
              <w:pStyle w:val="ListParagraph"/>
              <w:ind w:left="1080"/>
              <w:rPr>
                <w:color w:val="000000" w:themeColor="text1"/>
              </w:rPr>
            </w:pPr>
          </w:p>
          <w:p w14:paraId="4729FA14" w14:textId="77777777" w:rsidR="00E628AA" w:rsidRDefault="00283E03" w:rsidP="00BB000A">
            <w:pPr>
              <w:rPr>
                <w:rFonts w:cstheme="minorHAnsi"/>
              </w:rPr>
            </w:pPr>
            <w:r w:rsidRPr="00283E03">
              <w:rPr>
                <w:rFonts w:cstheme="minorHAnsi"/>
              </w:rPr>
              <w:t xml:space="preserve">The tag is the hashtag that </w:t>
            </w:r>
            <w:r>
              <w:rPr>
                <w:rFonts w:cstheme="minorHAnsi"/>
              </w:rPr>
              <w:t>the service will scrape for from Twitter.</w:t>
            </w:r>
          </w:p>
          <w:p w14:paraId="1B554A04" w14:textId="14D1BF07" w:rsidR="00283E03" w:rsidRPr="00283E03" w:rsidRDefault="00283E03" w:rsidP="00FB3886">
            <w:pPr>
              <w:pStyle w:val="ListParagraph"/>
              <w:numPr>
                <w:ilvl w:val="0"/>
                <w:numId w:val="23"/>
              </w:numPr>
              <w:rPr>
                <w:rFonts w:cstheme="minorHAnsi"/>
              </w:rPr>
            </w:pPr>
            <w:r>
              <w:rPr>
                <w:rFonts w:cstheme="minorHAnsi"/>
              </w:rPr>
              <w:t>Click “Done”.</w:t>
            </w:r>
          </w:p>
          <w:p w14:paraId="2EDA8D9C" w14:textId="6D339C2C" w:rsidR="00283E03" w:rsidRDefault="00283E03" w:rsidP="00BB000A">
            <w:pPr>
              <w:rPr>
                <w:rFonts w:cstheme="minorHAnsi"/>
              </w:rPr>
            </w:pPr>
            <w:r>
              <w:rPr>
                <w:rFonts w:cstheme="minorHAnsi"/>
                <w:noProof/>
              </w:rPr>
              <w:drawing>
                <wp:inline distT="0" distB="0" distL="0" distR="0" wp14:anchorId="6FFB3F3D" wp14:editId="450DC34C">
                  <wp:extent cx="5943600" cy="36103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1-12 at 10.20.00 AM.png"/>
                          <pic:cNvPicPr/>
                        </pic:nvPicPr>
                        <pic:blipFill rotWithShape="1">
                          <a:blip r:embed="rId50">
                            <a:extLst>
                              <a:ext uri="{28A0092B-C50C-407E-A947-70E740481C1C}">
                                <a14:useLocalDpi xmlns:a14="http://schemas.microsoft.com/office/drawing/2010/main" val="0"/>
                              </a:ext>
                            </a:extLst>
                          </a:blip>
                          <a:srcRect b="35325"/>
                          <a:stretch/>
                        </pic:blipFill>
                        <pic:spPr bwMode="auto">
                          <a:xfrm>
                            <a:off x="0" y="0"/>
                            <a:ext cx="5943600" cy="3610303"/>
                          </a:xfrm>
                          <a:prstGeom prst="rect">
                            <a:avLst/>
                          </a:prstGeom>
                          <a:ln>
                            <a:noFill/>
                          </a:ln>
                          <a:extLst>
                            <a:ext uri="{53640926-AAD7-44D8-BBD7-CCE9431645EC}">
                              <a14:shadowObscured xmlns:a14="http://schemas.microsoft.com/office/drawing/2010/main"/>
                            </a:ext>
                          </a:extLst>
                        </pic:spPr>
                      </pic:pic>
                    </a:graphicData>
                  </a:graphic>
                </wp:inline>
              </w:drawing>
            </w:r>
          </w:p>
          <w:p w14:paraId="4D9A1D8C" w14:textId="77777777" w:rsidR="00283E03" w:rsidRDefault="00283E03" w:rsidP="00BB000A">
            <w:pPr>
              <w:rPr>
                <w:rFonts w:cstheme="minorHAnsi"/>
              </w:rPr>
            </w:pPr>
          </w:p>
          <w:p w14:paraId="76847ED7" w14:textId="1EBA96C7" w:rsidR="00283E03" w:rsidRDefault="00FB3886" w:rsidP="00FB3886">
            <w:pPr>
              <w:pStyle w:val="ListParagraph"/>
              <w:numPr>
                <w:ilvl w:val="0"/>
                <w:numId w:val="23"/>
              </w:numPr>
              <w:rPr>
                <w:rFonts w:cstheme="minorHAnsi"/>
              </w:rPr>
            </w:pPr>
            <w:r>
              <w:rPr>
                <w:rFonts w:cstheme="minorHAnsi"/>
              </w:rPr>
              <w:t>Open a new tab and r</w:t>
            </w:r>
            <w:r w:rsidR="00283E03">
              <w:rPr>
                <w:rFonts w:cstheme="minorHAnsi"/>
              </w:rPr>
              <w:t>eturn to Tone Analyzer from IBM Cloud</w:t>
            </w:r>
          </w:p>
          <w:p w14:paraId="7E8E77B7" w14:textId="77777777" w:rsidR="00FB3886" w:rsidRDefault="00FB3886" w:rsidP="00FB3886">
            <w:pPr>
              <w:pStyle w:val="ListParagraph"/>
              <w:ind w:left="1080"/>
              <w:rPr>
                <w:rFonts w:cstheme="minorHAnsi"/>
              </w:rPr>
            </w:pPr>
          </w:p>
          <w:p w14:paraId="6CC95694" w14:textId="77777777" w:rsidR="00FB3886" w:rsidRDefault="00FB3886" w:rsidP="00FB3886">
            <w:pPr>
              <w:pStyle w:val="ListParagraph"/>
              <w:numPr>
                <w:ilvl w:val="0"/>
                <w:numId w:val="23"/>
              </w:numPr>
            </w:pPr>
            <w:r>
              <w:t>Click “Connections”.</w:t>
            </w:r>
          </w:p>
          <w:p w14:paraId="030B5378" w14:textId="77777777" w:rsidR="00FB3886" w:rsidRDefault="00FB3886" w:rsidP="00FB3886">
            <w:pPr>
              <w:pStyle w:val="ListParagraph"/>
            </w:pPr>
          </w:p>
          <w:p w14:paraId="648DE50E" w14:textId="77777777" w:rsidR="00FB3886" w:rsidRDefault="00FB3886" w:rsidP="00FB3886">
            <w:r>
              <w:rPr>
                <w:noProof/>
              </w:rPr>
              <mc:AlternateContent>
                <mc:Choice Requires="wps">
                  <w:drawing>
                    <wp:anchor distT="0" distB="0" distL="114300" distR="114300" simplePos="0" relativeHeight="251687936" behindDoc="0" locked="0" layoutInCell="1" allowOverlap="1" wp14:anchorId="1B2E2D23" wp14:editId="558658AD">
                      <wp:simplePos x="0" y="0"/>
                      <wp:positionH relativeFrom="column">
                        <wp:posOffset>-61267</wp:posOffset>
                      </wp:positionH>
                      <wp:positionV relativeFrom="paragraph">
                        <wp:posOffset>724404</wp:posOffset>
                      </wp:positionV>
                      <wp:extent cx="741176" cy="324594"/>
                      <wp:effectExtent l="0" t="0" r="20955" b="31115"/>
                      <wp:wrapNone/>
                      <wp:docPr id="35" name="Oval 35"/>
                      <wp:cNvGraphicFramePr/>
                      <a:graphic xmlns:a="http://schemas.openxmlformats.org/drawingml/2006/main">
                        <a:graphicData uri="http://schemas.microsoft.com/office/word/2010/wordprocessingShape">
                          <wps:wsp>
                            <wps:cNvSpPr/>
                            <wps:spPr>
                              <a:xfrm flipV="1">
                                <a:off x="0" y="0"/>
                                <a:ext cx="741176" cy="32459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EEED42" id="Oval 35" o:spid="_x0000_s1026" style="position:absolute;margin-left:-4.8pt;margin-top:57.05pt;width:58.35pt;height:25.5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" filled="f" strokecolor="red" strokeweight="1.25pt">
                      <v:stroke joinstyle="miter"/>
                    </v:oval>
                  </w:pict>
                </mc:Fallback>
              </mc:AlternateContent>
            </w:r>
            <w:r>
              <w:rPr>
                <w:noProof/>
              </w:rPr>
              <w:drawing>
                <wp:inline distT="0" distB="0" distL="0" distR="0" wp14:anchorId="1E04D132" wp14:editId="39DA37AB">
                  <wp:extent cx="5943600" cy="1835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1-12 at 8.16.37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32992859" w14:textId="77777777" w:rsidR="00FB3886" w:rsidRDefault="00FB3886" w:rsidP="00FB3886"/>
          <w:p w14:paraId="38ADBC25" w14:textId="77777777" w:rsidR="00FB3886" w:rsidRDefault="00FB3886" w:rsidP="00FB3886"/>
          <w:p w14:paraId="7C179ACC" w14:textId="77777777" w:rsidR="00FB3886" w:rsidRDefault="00FB3886" w:rsidP="00FB3886"/>
          <w:p w14:paraId="309A8FA1" w14:textId="77777777" w:rsidR="00FB3886" w:rsidRDefault="00FB3886" w:rsidP="00FB3886"/>
          <w:p w14:paraId="3484CF5B" w14:textId="77777777" w:rsidR="00FB3886" w:rsidRDefault="00FB3886" w:rsidP="00FB3886"/>
          <w:p w14:paraId="6613B4EA" w14:textId="77777777" w:rsidR="00FB3886" w:rsidRDefault="00FB3886" w:rsidP="00FB3886">
            <w:pPr>
              <w:pStyle w:val="ListParagraph"/>
              <w:numPr>
                <w:ilvl w:val="0"/>
                <w:numId w:val="23"/>
              </w:numPr>
            </w:pPr>
            <w:r>
              <w:t>Click “Create Connection”.</w:t>
            </w:r>
          </w:p>
          <w:p w14:paraId="1D107390" w14:textId="77777777" w:rsidR="00FB3886" w:rsidRDefault="00FB3886" w:rsidP="00FB3886">
            <w:pPr>
              <w:rPr>
                <w:rFonts w:cstheme="minorHAnsi"/>
              </w:rPr>
            </w:pPr>
            <w:r>
              <w:rPr>
                <w:noProof/>
              </w:rPr>
              <mc:AlternateContent>
                <mc:Choice Requires="wps">
                  <w:drawing>
                    <wp:anchor distT="0" distB="0" distL="114300" distR="114300" simplePos="0" relativeHeight="251688960" behindDoc="0" locked="0" layoutInCell="1" allowOverlap="1" wp14:anchorId="0396600F" wp14:editId="3AEFD71F">
                      <wp:simplePos x="0" y="0"/>
                      <wp:positionH relativeFrom="column">
                        <wp:posOffset>3477063</wp:posOffset>
                      </wp:positionH>
                      <wp:positionV relativeFrom="paragraph">
                        <wp:posOffset>248415</wp:posOffset>
                      </wp:positionV>
                      <wp:extent cx="2057597" cy="570099"/>
                      <wp:effectExtent l="0" t="0" r="25400" b="14605"/>
                      <wp:wrapNone/>
                      <wp:docPr id="37" name="Oval 37"/>
                      <wp:cNvGraphicFramePr/>
                      <a:graphic xmlns:a="http://schemas.openxmlformats.org/drawingml/2006/main">
                        <a:graphicData uri="http://schemas.microsoft.com/office/word/2010/wordprocessingShape">
                          <wps:wsp>
                            <wps:cNvSpPr/>
                            <wps:spPr>
                              <a:xfrm>
                                <a:off x="0" y="0"/>
                                <a:ext cx="2057597" cy="57009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AF304" id="Oval 37" o:spid="_x0000_s1026" style="position:absolute;margin-left:273.8pt;margin-top:19.55pt;width:162pt;height:44.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" filled="f" strokecolor="red" strokeweight="1.25pt">
                      <v:stroke joinstyle="miter"/>
                    </v:oval>
                  </w:pict>
                </mc:Fallback>
              </mc:AlternateContent>
            </w:r>
            <w:r>
              <w:rPr>
                <w:rFonts w:cstheme="minorHAnsi"/>
                <w:noProof/>
              </w:rPr>
              <w:drawing>
                <wp:inline distT="0" distB="0" distL="0" distR="0" wp14:anchorId="1E1C9888" wp14:editId="4A144BD5">
                  <wp:extent cx="5842000" cy="1130300"/>
                  <wp:effectExtent l="0" t="0" r="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1-12 at 10.15.07 AM.png"/>
                          <pic:cNvPicPr/>
                        </pic:nvPicPr>
                        <pic:blipFill>
                          <a:blip r:embed="rId52">
                            <a:extLst>
                              <a:ext uri="{28A0092B-C50C-407E-A947-70E740481C1C}">
                                <a14:useLocalDpi xmlns:a14="http://schemas.microsoft.com/office/drawing/2010/main" val="0"/>
                              </a:ext>
                            </a:extLst>
                          </a:blip>
                          <a:stretch>
                            <a:fillRect/>
                          </a:stretch>
                        </pic:blipFill>
                        <pic:spPr>
                          <a:xfrm>
                            <a:off x="0" y="0"/>
                            <a:ext cx="5842000" cy="1130300"/>
                          </a:xfrm>
                          <a:prstGeom prst="rect">
                            <a:avLst/>
                          </a:prstGeom>
                        </pic:spPr>
                      </pic:pic>
                    </a:graphicData>
                  </a:graphic>
                </wp:inline>
              </w:drawing>
            </w:r>
          </w:p>
          <w:p w14:paraId="2E2F4DB2" w14:textId="524C78CC" w:rsidR="00FB3886" w:rsidRDefault="00FB3886" w:rsidP="00FB3886">
            <w:pPr>
              <w:pStyle w:val="ListParagraph"/>
              <w:numPr>
                <w:ilvl w:val="0"/>
                <w:numId w:val="23"/>
              </w:numPr>
              <w:rPr>
                <w:rFonts w:cstheme="minorHAnsi"/>
              </w:rPr>
            </w:pPr>
            <w:r>
              <w:rPr>
                <w:rFonts w:cstheme="minorHAnsi"/>
              </w:rPr>
              <w:t>Select your Cloud Foundry application (Node.js generated from Node-Red) and click “Connect”.</w:t>
            </w:r>
          </w:p>
          <w:p w14:paraId="3A939B8C" w14:textId="77777777" w:rsidR="00FB3886" w:rsidRPr="00FB3886" w:rsidRDefault="00FB3886" w:rsidP="00FB3886">
            <w:pPr>
              <w:pStyle w:val="ListParagraph"/>
              <w:ind w:left="1080"/>
              <w:rPr>
                <w:rFonts w:cstheme="minorHAnsi"/>
              </w:rPr>
            </w:pPr>
          </w:p>
          <w:p w14:paraId="77371FF0" w14:textId="18D13D9D" w:rsidR="00283E03" w:rsidRDefault="00FB3886" w:rsidP="00BB000A">
            <w:pPr>
              <w:rPr>
                <w:rFonts w:cstheme="minorHAnsi"/>
              </w:rPr>
            </w:pPr>
            <w:r w:rsidRPr="00FB3886">
              <w:rPr>
                <w:rFonts w:cstheme="minorHAnsi"/>
              </w:rPr>
              <w:t>Your application will now show up as a connecte</w:t>
            </w:r>
            <w:r>
              <w:rPr>
                <w:rFonts w:cstheme="minorHAnsi"/>
              </w:rPr>
              <w:t>d</w:t>
            </w:r>
            <w:r w:rsidRPr="00FB3886">
              <w:rPr>
                <w:rFonts w:cstheme="minorHAnsi"/>
              </w:rPr>
              <w:t xml:space="preserve"> application</w:t>
            </w:r>
          </w:p>
          <w:p w14:paraId="2E357A97" w14:textId="77777777" w:rsidR="00FB3886" w:rsidRDefault="00FB3886" w:rsidP="00BB000A">
            <w:pPr>
              <w:rPr>
                <w:rFonts w:cstheme="minorHAnsi"/>
              </w:rPr>
            </w:pPr>
          </w:p>
          <w:p w14:paraId="436889CB" w14:textId="77777777" w:rsidR="00FB3886" w:rsidRDefault="00FB3886" w:rsidP="00FB3886">
            <w:pPr>
              <w:pStyle w:val="ListParagraph"/>
              <w:numPr>
                <w:ilvl w:val="0"/>
                <w:numId w:val="23"/>
              </w:numPr>
              <w:rPr>
                <w:rFonts w:cstheme="minorHAnsi"/>
              </w:rPr>
            </w:pPr>
            <w:r>
              <w:rPr>
                <w:rFonts w:cstheme="minorHAnsi"/>
              </w:rPr>
              <w:t>Return to Node-RED flow</w:t>
            </w:r>
          </w:p>
          <w:p w14:paraId="2332B466" w14:textId="77777777" w:rsidR="00FB3886" w:rsidRDefault="00FB3886" w:rsidP="00FB3886">
            <w:pPr>
              <w:pStyle w:val="ListParagraph"/>
              <w:ind w:left="1080"/>
              <w:rPr>
                <w:rFonts w:cstheme="minorHAnsi"/>
              </w:rPr>
            </w:pPr>
          </w:p>
          <w:p w14:paraId="04E8036D" w14:textId="77777777" w:rsidR="00FB3886" w:rsidRDefault="00FB3886" w:rsidP="00FB3886">
            <w:pPr>
              <w:pStyle w:val="ListParagraph"/>
              <w:numPr>
                <w:ilvl w:val="0"/>
                <w:numId w:val="23"/>
              </w:numPr>
              <w:rPr>
                <w:rFonts w:cstheme="minorHAnsi"/>
              </w:rPr>
            </w:pPr>
            <w:r>
              <w:rPr>
                <w:rFonts w:cstheme="minorHAnsi"/>
              </w:rPr>
              <w:t>Double click on the Tone Analyzer node</w:t>
            </w:r>
          </w:p>
          <w:p w14:paraId="4BC30B45" w14:textId="77777777" w:rsidR="00FB3886" w:rsidRDefault="00FB3886" w:rsidP="00FB3886">
            <w:pPr>
              <w:rPr>
                <w:rFonts w:cstheme="minorHAnsi"/>
              </w:rPr>
            </w:pPr>
            <w:r>
              <w:rPr>
                <w:rFonts w:cstheme="minorHAnsi"/>
                <w:noProof/>
              </w:rPr>
              <w:drawing>
                <wp:inline distT="0" distB="0" distL="0" distR="0" wp14:anchorId="411AF531" wp14:editId="6217FBF1">
                  <wp:extent cx="5943600" cy="4051738"/>
                  <wp:effectExtent l="0" t="0" r="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1-12 at 10.31.06 AM.png"/>
                          <pic:cNvPicPr/>
                        </pic:nvPicPr>
                        <pic:blipFill rotWithShape="1">
                          <a:blip r:embed="rId53">
                            <a:extLst>
                              <a:ext uri="{28A0092B-C50C-407E-A947-70E740481C1C}">
                                <a14:useLocalDpi xmlns:a14="http://schemas.microsoft.com/office/drawing/2010/main" val="0"/>
                              </a:ext>
                            </a:extLst>
                          </a:blip>
                          <a:srcRect b="7419"/>
                          <a:stretch/>
                        </pic:blipFill>
                        <pic:spPr bwMode="auto">
                          <a:xfrm>
                            <a:off x="0" y="0"/>
                            <a:ext cx="5943600" cy="4051738"/>
                          </a:xfrm>
                          <a:prstGeom prst="rect">
                            <a:avLst/>
                          </a:prstGeom>
                          <a:ln>
                            <a:noFill/>
                          </a:ln>
                          <a:extLst>
                            <a:ext uri="{53640926-AAD7-44D8-BBD7-CCE9431645EC}">
                              <a14:shadowObscured xmlns:a14="http://schemas.microsoft.com/office/drawing/2010/main"/>
                            </a:ext>
                          </a:extLst>
                        </pic:spPr>
                      </pic:pic>
                    </a:graphicData>
                  </a:graphic>
                </wp:inline>
              </w:drawing>
            </w:r>
          </w:p>
          <w:p w14:paraId="7B64CBF2" w14:textId="77777777" w:rsidR="00FB3886" w:rsidRPr="00FB3886" w:rsidRDefault="00FB3886" w:rsidP="00FB3886">
            <w:pPr>
              <w:rPr>
                <w:rFonts w:cstheme="minorHAnsi"/>
              </w:rPr>
            </w:pPr>
          </w:p>
          <w:p w14:paraId="695E9295" w14:textId="3CB23CC8" w:rsidR="00FB3886" w:rsidRDefault="00FB3886" w:rsidP="00FB3886">
            <w:pPr>
              <w:pStyle w:val="ListParagraph"/>
              <w:numPr>
                <w:ilvl w:val="0"/>
                <w:numId w:val="23"/>
              </w:numPr>
              <w:rPr>
                <w:rFonts w:cstheme="minorHAnsi"/>
              </w:rPr>
            </w:pPr>
            <w:r>
              <w:rPr>
                <w:rFonts w:cstheme="minorHAnsi"/>
              </w:rPr>
              <w:t>Click on “Port Labels”, and copy “</w:t>
            </w:r>
            <w:r w:rsidRPr="00FB3886">
              <w:rPr>
                <w:rFonts w:cstheme="minorHAnsi"/>
              </w:rPr>
              <w:t>version=2016-05-19</w:t>
            </w:r>
            <w:r>
              <w:rPr>
                <w:rFonts w:cstheme="minorHAnsi"/>
              </w:rPr>
              <w:t xml:space="preserve">” into Inputs </w:t>
            </w:r>
          </w:p>
          <w:p w14:paraId="65A5D631" w14:textId="77777777" w:rsidR="00FB3886" w:rsidRDefault="00FB3886" w:rsidP="00FB3886">
            <w:pPr>
              <w:pStyle w:val="ListParagraph"/>
              <w:ind w:left="1080"/>
              <w:rPr>
                <w:rFonts w:cstheme="minorHAnsi"/>
              </w:rPr>
            </w:pPr>
          </w:p>
          <w:p w14:paraId="05025A25" w14:textId="77CDB359" w:rsidR="00FB3886" w:rsidRPr="00FB3886" w:rsidRDefault="00FB3886" w:rsidP="00FB3886">
            <w:pPr>
              <w:rPr>
                <w:rFonts w:cstheme="minorHAnsi"/>
              </w:rPr>
            </w:pPr>
            <w:r>
              <w:rPr>
                <w:rFonts w:cstheme="minorHAnsi"/>
                <w:noProof/>
              </w:rPr>
              <w:drawing>
                <wp:inline distT="0" distB="0" distL="0" distR="0" wp14:anchorId="29666794" wp14:editId="4A637C56">
                  <wp:extent cx="5943600" cy="2391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1-12 at 10.33.15 A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3F0E97DD" w14:textId="77777777" w:rsidR="00FB3886" w:rsidRPr="00FB3886" w:rsidRDefault="00FB3886" w:rsidP="00FB3886">
            <w:pPr>
              <w:rPr>
                <w:rFonts w:cstheme="minorHAnsi"/>
              </w:rPr>
            </w:pPr>
          </w:p>
          <w:p w14:paraId="149445DD" w14:textId="3FBDA48D" w:rsidR="00FB3886" w:rsidRDefault="00FB3886" w:rsidP="00FB3886">
            <w:pPr>
              <w:pStyle w:val="ListParagraph"/>
              <w:numPr>
                <w:ilvl w:val="0"/>
                <w:numId w:val="23"/>
              </w:numPr>
              <w:rPr>
                <w:rFonts w:cstheme="minorHAnsi"/>
              </w:rPr>
            </w:pPr>
            <w:r>
              <w:rPr>
                <w:rFonts w:cstheme="minorHAnsi"/>
              </w:rPr>
              <w:t>Click “Done”.</w:t>
            </w:r>
          </w:p>
          <w:p w14:paraId="791ECD25" w14:textId="77777777" w:rsidR="00FB3886" w:rsidRPr="00FB3886" w:rsidRDefault="00FB3886" w:rsidP="00FB3886">
            <w:pPr>
              <w:rPr>
                <w:rFonts w:cstheme="minorHAnsi"/>
              </w:rPr>
            </w:pPr>
          </w:p>
          <w:p w14:paraId="2A77B24B" w14:textId="6EF55B21" w:rsidR="00FB3886" w:rsidRDefault="00FB3886" w:rsidP="00FB3886">
            <w:pPr>
              <w:pStyle w:val="ListParagraph"/>
              <w:numPr>
                <w:ilvl w:val="0"/>
                <w:numId w:val="23"/>
              </w:numPr>
              <w:rPr>
                <w:rFonts w:cstheme="minorHAnsi"/>
              </w:rPr>
            </w:pPr>
            <w:r>
              <w:rPr>
                <w:rFonts w:cstheme="minorHAnsi"/>
              </w:rPr>
              <w:t>Double click on the debug node.</w:t>
            </w:r>
          </w:p>
          <w:p w14:paraId="3DD5E7D8" w14:textId="77777777" w:rsidR="00FB3886" w:rsidRPr="00FB3886" w:rsidRDefault="00FB3886" w:rsidP="00FB3886">
            <w:pPr>
              <w:rPr>
                <w:rFonts w:cstheme="minorHAnsi"/>
              </w:rPr>
            </w:pPr>
          </w:p>
          <w:p w14:paraId="1556CBD2" w14:textId="75C8F788" w:rsidR="00FB3886" w:rsidRDefault="00FB3886" w:rsidP="00FB3886">
            <w:pPr>
              <w:pStyle w:val="ListParagraph"/>
              <w:numPr>
                <w:ilvl w:val="0"/>
                <w:numId w:val="23"/>
              </w:numPr>
              <w:rPr>
                <w:rFonts w:cstheme="minorHAnsi"/>
              </w:rPr>
            </w:pPr>
            <w:r>
              <w:rPr>
                <w:rFonts w:cstheme="minorHAnsi"/>
              </w:rPr>
              <w:t xml:space="preserve">Change the output to “complete </w:t>
            </w:r>
            <w:proofErr w:type="spellStart"/>
            <w:r>
              <w:rPr>
                <w:rFonts w:cstheme="minorHAnsi"/>
              </w:rPr>
              <w:t>msg</w:t>
            </w:r>
            <w:proofErr w:type="spellEnd"/>
            <w:r>
              <w:rPr>
                <w:rFonts w:cstheme="minorHAnsi"/>
              </w:rPr>
              <w:t xml:space="preserve"> object”.</w:t>
            </w:r>
          </w:p>
          <w:p w14:paraId="6C41CDAC" w14:textId="77777777" w:rsidR="00FB3886" w:rsidRPr="00FB3886" w:rsidRDefault="00FB3886" w:rsidP="00FB3886">
            <w:pPr>
              <w:rPr>
                <w:rFonts w:cstheme="minorHAnsi"/>
              </w:rPr>
            </w:pPr>
          </w:p>
          <w:p w14:paraId="6DD8BB93" w14:textId="0BE5FFF9" w:rsidR="00FB3886" w:rsidRPr="00FB3886" w:rsidRDefault="00FB3886" w:rsidP="00FB3886">
            <w:pPr>
              <w:rPr>
                <w:rFonts w:cstheme="minorHAnsi"/>
              </w:rPr>
            </w:pPr>
            <w:r>
              <w:rPr>
                <w:noProof/>
              </w:rPr>
              <w:drawing>
                <wp:inline distT="0" distB="0" distL="0" distR="0" wp14:anchorId="1199B014" wp14:editId="15F36F02">
                  <wp:extent cx="5943600" cy="25438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1-12 at 10.35.39 A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543810"/>
                          </a:xfrm>
                          <a:prstGeom prst="rect">
                            <a:avLst/>
                          </a:prstGeom>
                        </pic:spPr>
                      </pic:pic>
                    </a:graphicData>
                  </a:graphic>
                </wp:inline>
              </w:drawing>
            </w:r>
          </w:p>
          <w:p w14:paraId="50FC647E" w14:textId="77777777" w:rsidR="00FB3886" w:rsidRPr="00FB3886" w:rsidRDefault="00FB3886" w:rsidP="00FB3886">
            <w:pPr>
              <w:rPr>
                <w:rFonts w:cstheme="minorHAnsi"/>
              </w:rPr>
            </w:pPr>
          </w:p>
          <w:p w14:paraId="261705AC" w14:textId="55A13157" w:rsidR="00FB3886" w:rsidRDefault="009667A1" w:rsidP="00FB3886">
            <w:pPr>
              <w:pStyle w:val="ListParagraph"/>
              <w:numPr>
                <w:ilvl w:val="0"/>
                <w:numId w:val="23"/>
              </w:numPr>
              <w:rPr>
                <w:rFonts w:cstheme="minorHAnsi"/>
              </w:rPr>
            </w:pPr>
            <w:r>
              <w:rPr>
                <w:rFonts w:cstheme="minorHAnsi"/>
              </w:rPr>
              <w:t>Connect the nodes by clicking on the dots and drag it to the input/output of the other.</w:t>
            </w:r>
          </w:p>
          <w:p w14:paraId="23EEC820" w14:textId="39CF0A16" w:rsidR="009667A1" w:rsidRDefault="009667A1" w:rsidP="00FB3886">
            <w:pPr>
              <w:pStyle w:val="ListParagraph"/>
              <w:numPr>
                <w:ilvl w:val="0"/>
                <w:numId w:val="23"/>
              </w:numPr>
              <w:rPr>
                <w:rFonts w:cstheme="minorHAnsi"/>
              </w:rPr>
            </w:pPr>
            <w:r>
              <w:rPr>
                <w:rFonts w:cstheme="minorHAnsi"/>
              </w:rPr>
              <w:t>Click “Deploy” in the top right corner.</w:t>
            </w:r>
          </w:p>
          <w:p w14:paraId="6AFE778B" w14:textId="77777777" w:rsidR="009667A1" w:rsidRDefault="009667A1" w:rsidP="00FB3886">
            <w:pPr>
              <w:pStyle w:val="ListParagraph"/>
              <w:numPr>
                <w:ilvl w:val="0"/>
                <w:numId w:val="23"/>
              </w:numPr>
              <w:rPr>
                <w:rFonts w:cstheme="minorHAnsi"/>
              </w:rPr>
            </w:pPr>
            <w:r>
              <w:rPr>
                <w:rFonts w:cstheme="minorHAnsi"/>
              </w:rPr>
              <w:t>To view the output, click the debug tab, found right under the deploy button.</w:t>
            </w:r>
          </w:p>
          <w:p w14:paraId="730A6AE0" w14:textId="77777777" w:rsidR="007349F4" w:rsidRDefault="004C76B6" w:rsidP="004C76B6">
            <w:pPr>
              <w:rPr>
                <w:rFonts w:cstheme="minorHAnsi"/>
              </w:rPr>
            </w:pPr>
            <w:r>
              <w:rPr>
                <w:rFonts w:cstheme="minorHAnsi"/>
              </w:rPr>
              <w:t>Tweets will begin to filter in based on t</w:t>
            </w:r>
            <w:r w:rsidR="007349F4">
              <w:rPr>
                <w:rFonts w:cstheme="minorHAnsi"/>
              </w:rPr>
              <w:t>h</w:t>
            </w:r>
            <w:r>
              <w:rPr>
                <w:rFonts w:cstheme="minorHAnsi"/>
              </w:rPr>
              <w:t>e tag indicated in the twitter node. These tweets are coming in live, so as the tag is mentioned, the tweet will filter into the debug section.</w:t>
            </w:r>
          </w:p>
          <w:p w14:paraId="3F3CF6D3" w14:textId="18BAC544" w:rsidR="009667A1" w:rsidRDefault="007349F4" w:rsidP="007349F4">
            <w:pPr>
              <w:pStyle w:val="ListParagraph"/>
              <w:numPr>
                <w:ilvl w:val="0"/>
                <w:numId w:val="23"/>
              </w:numPr>
              <w:rPr>
                <w:rFonts w:cstheme="minorHAnsi"/>
              </w:rPr>
            </w:pPr>
            <w:r>
              <w:rPr>
                <w:rFonts w:cstheme="minorHAnsi"/>
              </w:rPr>
              <w:t xml:space="preserve">To view the tweet and tone, click on one of the tweets and follow the arrow flow shown in the </w:t>
            </w:r>
            <w:r w:rsidR="00116612">
              <w:rPr>
                <w:rFonts w:cstheme="minorHAnsi"/>
              </w:rPr>
              <w:t>e</w:t>
            </w:r>
            <w:r>
              <w:rPr>
                <w:rFonts w:cstheme="minorHAnsi"/>
              </w:rPr>
              <w:t xml:space="preserve">xample below. </w:t>
            </w:r>
            <w:r w:rsidR="004C76B6" w:rsidRPr="007349F4">
              <w:rPr>
                <w:rFonts w:cstheme="minorHAnsi"/>
              </w:rPr>
              <w:t xml:space="preserve"> </w:t>
            </w:r>
          </w:p>
          <w:p w14:paraId="502E7AF3" w14:textId="4C9FFF42" w:rsidR="00116612" w:rsidRDefault="00116612" w:rsidP="00116612">
            <w:pPr>
              <w:ind w:left="720"/>
              <w:rPr>
                <w:rFonts w:cstheme="minorHAnsi"/>
              </w:rPr>
            </w:pPr>
            <w:r>
              <w:rPr>
                <w:rFonts w:cstheme="minorHAnsi"/>
                <w:noProof/>
              </w:rPr>
              <w:drawing>
                <wp:inline distT="0" distB="0" distL="0" distR="0" wp14:anchorId="311064CA" wp14:editId="18ADCA2E">
                  <wp:extent cx="3886200" cy="6451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1-12 at 10.06.56 AM.png"/>
                          <pic:cNvPicPr/>
                        </pic:nvPicPr>
                        <pic:blipFill>
                          <a:blip r:embed="rId56">
                            <a:extLst>
                              <a:ext uri="{28A0092B-C50C-407E-A947-70E740481C1C}">
                                <a14:useLocalDpi xmlns:a14="http://schemas.microsoft.com/office/drawing/2010/main" val="0"/>
                              </a:ext>
                            </a:extLst>
                          </a:blip>
                          <a:stretch>
                            <a:fillRect/>
                          </a:stretch>
                        </pic:blipFill>
                        <pic:spPr>
                          <a:xfrm>
                            <a:off x="0" y="0"/>
                            <a:ext cx="3886200" cy="6451600"/>
                          </a:xfrm>
                          <a:prstGeom prst="rect">
                            <a:avLst/>
                          </a:prstGeom>
                        </pic:spPr>
                      </pic:pic>
                    </a:graphicData>
                  </a:graphic>
                </wp:inline>
              </w:drawing>
            </w:r>
          </w:p>
          <w:p w14:paraId="5E32026D" w14:textId="0E86113F" w:rsidR="00116612" w:rsidRDefault="00FA4828" w:rsidP="00116612">
            <w:pPr>
              <w:rPr>
                <w:rFonts w:cstheme="minorHAnsi"/>
              </w:rPr>
            </w:pPr>
            <w:r>
              <w:rPr>
                <w:rFonts w:cstheme="minorHAnsi"/>
              </w:rPr>
              <w:t>Depending on the tweet, you can see that this example shows 2 tones: joy and confidence.</w:t>
            </w:r>
          </w:p>
          <w:p w14:paraId="48505A47" w14:textId="77777777" w:rsidR="00FA4828" w:rsidRDefault="00FA4828" w:rsidP="00116612">
            <w:pPr>
              <w:rPr>
                <w:rFonts w:cstheme="minorHAnsi"/>
              </w:rPr>
            </w:pPr>
          </w:p>
          <w:p w14:paraId="1748E310" w14:textId="7DC8C6E5" w:rsidR="00FB3886" w:rsidRDefault="00FA4828" w:rsidP="00FB3886">
            <w:pPr>
              <w:rPr>
                <w:rFonts w:cstheme="minorHAnsi"/>
              </w:rPr>
            </w:pPr>
            <w:r>
              <w:rPr>
                <w:rFonts w:cstheme="minorHAnsi"/>
              </w:rPr>
              <w:t xml:space="preserve">Test out </w:t>
            </w:r>
            <w:r w:rsidR="006515BD">
              <w:rPr>
                <w:rFonts w:cstheme="minorHAnsi"/>
              </w:rPr>
              <w:t>the tone analyzer</w:t>
            </w:r>
            <w:r>
              <w:rPr>
                <w:rFonts w:cstheme="minorHAnsi"/>
              </w:rPr>
              <w:t xml:space="preserve"> with other tags!!</w:t>
            </w:r>
          </w:p>
          <w:p w14:paraId="65B8EFD0" w14:textId="524BCD97" w:rsidR="00FB3886" w:rsidRPr="00FB3886" w:rsidRDefault="00FB3886" w:rsidP="00FB3886">
            <w:pPr>
              <w:rPr>
                <w:rFonts w:cstheme="minorHAnsi"/>
              </w:rPr>
            </w:pPr>
          </w:p>
        </w:tc>
      </w:tr>
    </w:tbl>
    <w:p w14:paraId="56FE9F56" w14:textId="43E5F844" w:rsidR="00D20FAD" w:rsidRDefault="00D20FAD"/>
    <w:p w14:paraId="0133942B" w14:textId="1F855412" w:rsidR="00D20FAD" w:rsidRDefault="00D20FAD" w:rsidP="00D20FAD">
      <w:pPr>
        <w:pStyle w:val="Heading2"/>
      </w:pPr>
      <w:bookmarkStart w:id="6" w:name="_Toc503519066"/>
      <w:r>
        <w:t>Lab Summary</w:t>
      </w:r>
      <w:bookmarkEnd w:id="6"/>
    </w:p>
    <w:p w14:paraId="32C7D4A4" w14:textId="77777777" w:rsidR="00D20FAD" w:rsidRDefault="00D20FAD" w:rsidP="00D20FAD"/>
    <w:p w14:paraId="45ACA5DF" w14:textId="4D9B7FCA" w:rsidR="002B07C9" w:rsidRDefault="002B07C9" w:rsidP="002B07C9">
      <w:pPr>
        <w:rPr>
          <w:highlight w:val="red"/>
        </w:rPr>
      </w:pPr>
    </w:p>
    <w:p w14:paraId="0B642C90" w14:textId="6E883BD5" w:rsidR="002B07C9" w:rsidRDefault="00E82EC6" w:rsidP="002B07C9">
      <w:r>
        <w:t>To summarize what we just covered in this lab:</w:t>
      </w:r>
    </w:p>
    <w:p w14:paraId="4BDA2951" w14:textId="60EA3D76" w:rsidR="00E82EC6" w:rsidRPr="000465A3" w:rsidRDefault="00E82EC6" w:rsidP="00E82EC6">
      <w:pPr>
        <w:pStyle w:val="ListParagraph"/>
        <w:numPr>
          <w:ilvl w:val="0"/>
          <w:numId w:val="24"/>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Sign up for IBM Cloud</w:t>
      </w:r>
    </w:p>
    <w:p w14:paraId="0B6FF021" w14:textId="071D4189" w:rsidR="00E82EC6" w:rsidRPr="000465A3" w:rsidRDefault="00E82EC6" w:rsidP="00E82EC6">
      <w:pPr>
        <w:pStyle w:val="ListParagraph"/>
        <w:numPr>
          <w:ilvl w:val="0"/>
          <w:numId w:val="24"/>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Navigate the IBM Cloud Platform</w:t>
      </w:r>
    </w:p>
    <w:p w14:paraId="605BE473" w14:textId="15026F38" w:rsidR="00E82EC6" w:rsidRDefault="00E82EC6" w:rsidP="00E82EC6">
      <w:pPr>
        <w:pStyle w:val="ListParagraph"/>
        <w:numPr>
          <w:ilvl w:val="0"/>
          <w:numId w:val="24"/>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Provision a Service</w:t>
      </w:r>
    </w:p>
    <w:p w14:paraId="4057EE0A" w14:textId="77777777" w:rsidR="00E82EC6" w:rsidRDefault="00E82EC6" w:rsidP="00E82EC6">
      <w:pPr>
        <w:pStyle w:val="ListParagraph"/>
        <w:numPr>
          <w:ilvl w:val="0"/>
          <w:numId w:val="24"/>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Launch Watson Personality Insights</w:t>
      </w:r>
    </w:p>
    <w:p w14:paraId="0853BC72" w14:textId="77777777" w:rsidR="00E82EC6" w:rsidRDefault="00E82EC6" w:rsidP="00E82EC6">
      <w:pPr>
        <w:pStyle w:val="ListParagraph"/>
        <w:numPr>
          <w:ilvl w:val="0"/>
          <w:numId w:val="24"/>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Launch Watson Conversation</w:t>
      </w:r>
    </w:p>
    <w:p w14:paraId="0F71077B" w14:textId="77777777" w:rsidR="00E82EC6" w:rsidRPr="000465A3" w:rsidRDefault="00E82EC6" w:rsidP="00E82EC6">
      <w:pPr>
        <w:pStyle w:val="ListParagraph"/>
        <w:numPr>
          <w:ilvl w:val="0"/>
          <w:numId w:val="24"/>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Deploy a Cloud Foundry app using Node-RED Starter</w:t>
      </w:r>
    </w:p>
    <w:p w14:paraId="269492AB" w14:textId="77777777" w:rsidR="00E82EC6" w:rsidRDefault="00E82EC6" w:rsidP="00E82EC6"/>
    <w:p w14:paraId="5AEBBFB7" w14:textId="3E6F3ED3" w:rsidR="00D20FAD" w:rsidRPr="00413429" w:rsidRDefault="00D20FAD" w:rsidP="00D20FAD">
      <w:pPr>
        <w:rPr>
          <w:highlight w:val="red"/>
        </w:rPr>
      </w:pPr>
    </w:p>
    <w:sectPr w:rsidR="00D20FAD" w:rsidRPr="00413429" w:rsidSect="00C929AC">
      <w:headerReference w:type="default" r:id="rId57"/>
      <w:footerReference w:type="even" r:id="rId58"/>
      <w:footerReference w:type="default" r:id="rId59"/>
      <w:footerReference w:type="firs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B368A9" w14:textId="77777777" w:rsidR="007F482D" w:rsidRDefault="007F482D" w:rsidP="00E942C4">
      <w:r>
        <w:separator/>
      </w:r>
    </w:p>
  </w:endnote>
  <w:endnote w:type="continuationSeparator" w:id="0">
    <w:p w14:paraId="1E1BB269" w14:textId="77777777" w:rsidR="007F482D" w:rsidRDefault="007F482D" w:rsidP="00E9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A2C484" w14:textId="77777777" w:rsidR="00C929AC" w:rsidRDefault="00C929AC" w:rsidP="00E855A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59EA9F" w14:textId="77777777" w:rsidR="00C929AC" w:rsidRDefault="00C929AC" w:rsidP="00C929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045DE" w14:textId="77777777" w:rsidR="00C929AC" w:rsidRDefault="00C929AC" w:rsidP="00E855A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044D6">
      <w:rPr>
        <w:rStyle w:val="PageNumber"/>
        <w:noProof/>
      </w:rPr>
      <w:t>4</w:t>
    </w:r>
    <w:r>
      <w:rPr>
        <w:rStyle w:val="PageNumber"/>
      </w:rPr>
      <w:fldChar w:fldCharType="end"/>
    </w:r>
  </w:p>
  <w:p w14:paraId="292518F0" w14:textId="77777777" w:rsidR="004A137C" w:rsidRPr="00C22563" w:rsidRDefault="004A137C" w:rsidP="00C929AC">
    <w:pPr>
      <w:pStyle w:val="Footer"/>
      <w:ind w:right="360"/>
      <w:rPr>
        <w:rFonts w:cs="Calibri"/>
      </w:rPr>
    </w:pPr>
    <w:r>
      <w:rPr>
        <w:noProof/>
      </w:rPr>
      <mc:AlternateContent>
        <mc:Choice Requires="wps">
          <w:drawing>
            <wp:anchor distT="0" distB="0" distL="114300" distR="114300" simplePos="0" relativeHeight="251659264" behindDoc="1" locked="0" layoutInCell="1" allowOverlap="1" wp14:anchorId="70A4834A" wp14:editId="724DAC0F">
              <wp:simplePos x="0" y="0"/>
              <wp:positionH relativeFrom="page">
                <wp:posOffset>-60325</wp:posOffset>
              </wp:positionH>
              <wp:positionV relativeFrom="paragraph">
                <wp:posOffset>302260</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274960"/>
                      </a:solidFill>
                      <a:ln>
                        <a:noFill/>
                      </a:ln>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D622356" id="Rectangle 1244" o:spid="_x0000_s1026" style="position:absolute;margin-left:-4.75pt;margin-top:23.8pt;width:708.3pt;height:8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" fillcolor="#274960" stroked="f">
              <w10:wrap anchorx="page"/>
            </v:rect>
          </w:pict>
        </mc:Fallback>
      </mc:AlternateContent>
    </w:r>
    <w:r w:rsidRPr="00C22563">
      <w:rPr>
        <w:rFonts w:cs="Calibri"/>
      </w:rPr>
      <w:t>© Copyright IBM Corp. 2017. All rights reserved</w:t>
    </w:r>
  </w:p>
  <w:p w14:paraId="0F3A6703" w14:textId="77777777" w:rsidR="004A137C" w:rsidRPr="00C22563" w:rsidRDefault="004A137C" w:rsidP="004A137C">
    <w:pPr>
      <w:pStyle w:val="Footer"/>
      <w:ind w:right="360"/>
      <w:rPr>
        <w:rFonts w:cs="Calibri"/>
      </w:rPr>
    </w:pPr>
  </w:p>
  <w:p w14:paraId="4E8E9DEE" w14:textId="77777777" w:rsidR="004A137C" w:rsidRPr="00C22563" w:rsidRDefault="004A137C">
    <w:pPr>
      <w:pStyle w:val="Footer"/>
      <w:rPr>
        <w:rFonts w:cs="Calibri"/>
      </w:rPr>
    </w:pPr>
  </w:p>
  <w:p w14:paraId="504D8402" w14:textId="77777777" w:rsidR="004A137C" w:rsidRPr="00C22563" w:rsidRDefault="004A137C">
    <w:pPr>
      <w:pStyle w:val="Footer"/>
      <w:rPr>
        <w:rFonts w:cs="Calibri"/>
      </w:rPr>
    </w:pPr>
  </w:p>
  <w:p w14:paraId="48CE24AE" w14:textId="77777777" w:rsidR="004A137C" w:rsidRPr="00C22563" w:rsidRDefault="004A137C">
    <w:pPr>
      <w:pStyle w:val="Footer"/>
      <w:rPr>
        <w:rFonts w:cs="Calibri"/>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54CF5" w14:textId="77777777" w:rsidR="00C929AC" w:rsidRDefault="00C929AC">
    <w:pPr>
      <w:pStyle w:val="Footer"/>
    </w:pPr>
  </w:p>
  <w:p w14:paraId="35B653CE" w14:textId="77777777" w:rsidR="00C929AC" w:rsidRPr="00927DDF" w:rsidRDefault="00C929AC" w:rsidP="00927DDF">
    <w:pPr>
      <w:pStyle w:val="Footer"/>
      <w:ind w:right="360"/>
      <w:rPr>
        <w:rFonts w:cs="Calibri"/>
      </w:rPr>
    </w:pPr>
    <w:r w:rsidRPr="00C22563">
      <w:rPr>
        <w:rFonts w:cs="Calibri"/>
      </w:rPr>
      <w:t>© Copyright IBM Corp. 2017. All rights reserved</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A2E80B" w14:textId="77777777" w:rsidR="007F482D" w:rsidRDefault="007F482D" w:rsidP="00E942C4">
      <w:r>
        <w:separator/>
      </w:r>
    </w:p>
  </w:footnote>
  <w:footnote w:type="continuationSeparator" w:id="0">
    <w:p w14:paraId="10CE8AAB" w14:textId="77777777" w:rsidR="007F482D" w:rsidRDefault="007F482D" w:rsidP="00E942C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3A781" w14:textId="77777777" w:rsidR="00E942C4" w:rsidRPr="002D0B3B" w:rsidRDefault="00E942C4" w:rsidP="00E942C4">
    <w:pPr>
      <w:pStyle w:val="Header"/>
      <w:ind w:left="90" w:right="-180"/>
      <w:jc w:val="right"/>
    </w:pPr>
    <w:r w:rsidRPr="002D0B3B">
      <w:rPr>
        <w:rFonts w:ascii="Times New Roman" w:hAnsi="Times New Roman"/>
        <w:noProof/>
      </w:rPr>
      <w:drawing>
        <wp:inline distT="0" distB="0" distL="0" distR="0" wp14:anchorId="6D162F25" wp14:editId="071B9B20">
          <wp:extent cx="409392" cy="288997"/>
          <wp:effectExtent l="0" t="0" r="0" b="0"/>
          <wp:docPr id="203"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491AD7B1" wp14:editId="25D17C91">
          <wp:extent cx="797502" cy="29667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p w14:paraId="51CDC180" w14:textId="77777777" w:rsidR="00E942C4" w:rsidRDefault="00E942C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23749"/>
    <w:multiLevelType w:val="hybridMultilevel"/>
    <w:tmpl w:val="5F3E4A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763CE"/>
    <w:multiLevelType w:val="hybridMultilevel"/>
    <w:tmpl w:val="20165A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695B5B"/>
    <w:multiLevelType w:val="hybridMultilevel"/>
    <w:tmpl w:val="EA3C99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5B3C2D"/>
    <w:multiLevelType w:val="hybridMultilevel"/>
    <w:tmpl w:val="2C2E6F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08248F"/>
    <w:multiLevelType w:val="hybridMultilevel"/>
    <w:tmpl w:val="2794C3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0D2A7E"/>
    <w:multiLevelType w:val="hybridMultilevel"/>
    <w:tmpl w:val="BFC45BA0"/>
    <w:lvl w:ilvl="0" w:tplc="C0784F5A">
      <w:start w:val="1"/>
      <w:numFmt w:val="lowerLetter"/>
      <w:lvlText w:val="%1."/>
      <w:lvlJc w:val="left"/>
      <w:pPr>
        <w:ind w:left="823" w:hanging="360"/>
        <w:jc w:val="left"/>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6">
    <w:nsid w:val="1DF97FA5"/>
    <w:multiLevelType w:val="hybridMultilevel"/>
    <w:tmpl w:val="56B852D2"/>
    <w:lvl w:ilvl="0" w:tplc="D3EA6F8E">
      <w:start w:val="1"/>
      <w:numFmt w:val="bullet"/>
      <w:lvlText w:val="•"/>
      <w:lvlJc w:val="left"/>
      <w:pPr>
        <w:tabs>
          <w:tab w:val="num" w:pos="720"/>
        </w:tabs>
        <w:ind w:left="720" w:hanging="360"/>
      </w:pPr>
      <w:rPr>
        <w:rFonts w:ascii="Times New Roman" w:hAnsi="Times New Roman" w:hint="default"/>
      </w:rPr>
    </w:lvl>
    <w:lvl w:ilvl="1" w:tplc="33B40C56" w:tentative="1">
      <w:start w:val="1"/>
      <w:numFmt w:val="bullet"/>
      <w:lvlText w:val="•"/>
      <w:lvlJc w:val="left"/>
      <w:pPr>
        <w:tabs>
          <w:tab w:val="num" w:pos="1440"/>
        </w:tabs>
        <w:ind w:left="1440" w:hanging="360"/>
      </w:pPr>
      <w:rPr>
        <w:rFonts w:ascii="Times New Roman" w:hAnsi="Times New Roman" w:hint="default"/>
      </w:rPr>
    </w:lvl>
    <w:lvl w:ilvl="2" w:tplc="B21A3958" w:tentative="1">
      <w:start w:val="1"/>
      <w:numFmt w:val="bullet"/>
      <w:lvlText w:val="•"/>
      <w:lvlJc w:val="left"/>
      <w:pPr>
        <w:tabs>
          <w:tab w:val="num" w:pos="2160"/>
        </w:tabs>
        <w:ind w:left="2160" w:hanging="360"/>
      </w:pPr>
      <w:rPr>
        <w:rFonts w:ascii="Times New Roman" w:hAnsi="Times New Roman" w:hint="default"/>
      </w:rPr>
    </w:lvl>
    <w:lvl w:ilvl="3" w:tplc="6CF21B28" w:tentative="1">
      <w:start w:val="1"/>
      <w:numFmt w:val="bullet"/>
      <w:lvlText w:val="•"/>
      <w:lvlJc w:val="left"/>
      <w:pPr>
        <w:tabs>
          <w:tab w:val="num" w:pos="2880"/>
        </w:tabs>
        <w:ind w:left="2880" w:hanging="360"/>
      </w:pPr>
      <w:rPr>
        <w:rFonts w:ascii="Times New Roman" w:hAnsi="Times New Roman" w:hint="default"/>
      </w:rPr>
    </w:lvl>
    <w:lvl w:ilvl="4" w:tplc="3F9A5596" w:tentative="1">
      <w:start w:val="1"/>
      <w:numFmt w:val="bullet"/>
      <w:lvlText w:val="•"/>
      <w:lvlJc w:val="left"/>
      <w:pPr>
        <w:tabs>
          <w:tab w:val="num" w:pos="3600"/>
        </w:tabs>
        <w:ind w:left="3600" w:hanging="360"/>
      </w:pPr>
      <w:rPr>
        <w:rFonts w:ascii="Times New Roman" w:hAnsi="Times New Roman" w:hint="default"/>
      </w:rPr>
    </w:lvl>
    <w:lvl w:ilvl="5" w:tplc="BE88F6AA" w:tentative="1">
      <w:start w:val="1"/>
      <w:numFmt w:val="bullet"/>
      <w:lvlText w:val="•"/>
      <w:lvlJc w:val="left"/>
      <w:pPr>
        <w:tabs>
          <w:tab w:val="num" w:pos="4320"/>
        </w:tabs>
        <w:ind w:left="4320" w:hanging="360"/>
      </w:pPr>
      <w:rPr>
        <w:rFonts w:ascii="Times New Roman" w:hAnsi="Times New Roman" w:hint="default"/>
      </w:rPr>
    </w:lvl>
    <w:lvl w:ilvl="6" w:tplc="5EF44B1A" w:tentative="1">
      <w:start w:val="1"/>
      <w:numFmt w:val="bullet"/>
      <w:lvlText w:val="•"/>
      <w:lvlJc w:val="left"/>
      <w:pPr>
        <w:tabs>
          <w:tab w:val="num" w:pos="5040"/>
        </w:tabs>
        <w:ind w:left="5040" w:hanging="360"/>
      </w:pPr>
      <w:rPr>
        <w:rFonts w:ascii="Times New Roman" w:hAnsi="Times New Roman" w:hint="default"/>
      </w:rPr>
    </w:lvl>
    <w:lvl w:ilvl="7" w:tplc="96B87BB4" w:tentative="1">
      <w:start w:val="1"/>
      <w:numFmt w:val="bullet"/>
      <w:lvlText w:val="•"/>
      <w:lvlJc w:val="left"/>
      <w:pPr>
        <w:tabs>
          <w:tab w:val="num" w:pos="5760"/>
        </w:tabs>
        <w:ind w:left="5760" w:hanging="360"/>
      </w:pPr>
      <w:rPr>
        <w:rFonts w:ascii="Times New Roman" w:hAnsi="Times New Roman" w:hint="default"/>
      </w:rPr>
    </w:lvl>
    <w:lvl w:ilvl="8" w:tplc="4C945EFE" w:tentative="1">
      <w:start w:val="1"/>
      <w:numFmt w:val="bullet"/>
      <w:lvlText w:val="•"/>
      <w:lvlJc w:val="left"/>
      <w:pPr>
        <w:tabs>
          <w:tab w:val="num" w:pos="6480"/>
        </w:tabs>
        <w:ind w:left="6480" w:hanging="360"/>
      </w:pPr>
      <w:rPr>
        <w:rFonts w:ascii="Times New Roman" w:hAnsi="Times New Roman" w:hint="default"/>
      </w:rPr>
    </w:lvl>
  </w:abstractNum>
  <w:abstractNum w:abstractNumId="7">
    <w:nsid w:val="210E3C1F"/>
    <w:multiLevelType w:val="hybridMultilevel"/>
    <w:tmpl w:val="BFC45BA0"/>
    <w:lvl w:ilvl="0" w:tplc="C0784F5A">
      <w:start w:val="1"/>
      <w:numFmt w:val="lowerLetter"/>
      <w:lvlText w:val="%1."/>
      <w:lvlJc w:val="left"/>
      <w:pPr>
        <w:ind w:left="823" w:hanging="360"/>
        <w:jc w:val="left"/>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8">
    <w:nsid w:val="22BB0EC2"/>
    <w:multiLevelType w:val="hybridMultilevel"/>
    <w:tmpl w:val="C2C6BE4E"/>
    <w:lvl w:ilvl="0" w:tplc="60F615B8">
      <w:start w:val="1"/>
      <w:numFmt w:val="bullet"/>
      <w:lvlText w:val="•"/>
      <w:lvlJc w:val="left"/>
      <w:pPr>
        <w:tabs>
          <w:tab w:val="num" w:pos="720"/>
        </w:tabs>
        <w:ind w:left="720" w:hanging="360"/>
      </w:pPr>
      <w:rPr>
        <w:rFonts w:ascii="Times New Roman" w:hAnsi="Times New Roman" w:hint="default"/>
      </w:rPr>
    </w:lvl>
    <w:lvl w:ilvl="1" w:tplc="B67099BA" w:tentative="1">
      <w:start w:val="1"/>
      <w:numFmt w:val="bullet"/>
      <w:lvlText w:val="•"/>
      <w:lvlJc w:val="left"/>
      <w:pPr>
        <w:tabs>
          <w:tab w:val="num" w:pos="1440"/>
        </w:tabs>
        <w:ind w:left="1440" w:hanging="360"/>
      </w:pPr>
      <w:rPr>
        <w:rFonts w:ascii="Times New Roman" w:hAnsi="Times New Roman" w:hint="default"/>
      </w:rPr>
    </w:lvl>
    <w:lvl w:ilvl="2" w:tplc="E0EA1C24" w:tentative="1">
      <w:start w:val="1"/>
      <w:numFmt w:val="bullet"/>
      <w:lvlText w:val="•"/>
      <w:lvlJc w:val="left"/>
      <w:pPr>
        <w:tabs>
          <w:tab w:val="num" w:pos="2160"/>
        </w:tabs>
        <w:ind w:left="2160" w:hanging="360"/>
      </w:pPr>
      <w:rPr>
        <w:rFonts w:ascii="Times New Roman" w:hAnsi="Times New Roman" w:hint="default"/>
      </w:rPr>
    </w:lvl>
    <w:lvl w:ilvl="3" w:tplc="DBDC425C" w:tentative="1">
      <w:start w:val="1"/>
      <w:numFmt w:val="bullet"/>
      <w:lvlText w:val="•"/>
      <w:lvlJc w:val="left"/>
      <w:pPr>
        <w:tabs>
          <w:tab w:val="num" w:pos="2880"/>
        </w:tabs>
        <w:ind w:left="2880" w:hanging="360"/>
      </w:pPr>
      <w:rPr>
        <w:rFonts w:ascii="Times New Roman" w:hAnsi="Times New Roman" w:hint="default"/>
      </w:rPr>
    </w:lvl>
    <w:lvl w:ilvl="4" w:tplc="18804162" w:tentative="1">
      <w:start w:val="1"/>
      <w:numFmt w:val="bullet"/>
      <w:lvlText w:val="•"/>
      <w:lvlJc w:val="left"/>
      <w:pPr>
        <w:tabs>
          <w:tab w:val="num" w:pos="3600"/>
        </w:tabs>
        <w:ind w:left="3600" w:hanging="360"/>
      </w:pPr>
      <w:rPr>
        <w:rFonts w:ascii="Times New Roman" w:hAnsi="Times New Roman" w:hint="default"/>
      </w:rPr>
    </w:lvl>
    <w:lvl w:ilvl="5" w:tplc="DFD456E0" w:tentative="1">
      <w:start w:val="1"/>
      <w:numFmt w:val="bullet"/>
      <w:lvlText w:val="•"/>
      <w:lvlJc w:val="left"/>
      <w:pPr>
        <w:tabs>
          <w:tab w:val="num" w:pos="4320"/>
        </w:tabs>
        <w:ind w:left="4320" w:hanging="360"/>
      </w:pPr>
      <w:rPr>
        <w:rFonts w:ascii="Times New Roman" w:hAnsi="Times New Roman" w:hint="default"/>
      </w:rPr>
    </w:lvl>
    <w:lvl w:ilvl="6" w:tplc="2BFCEC2A" w:tentative="1">
      <w:start w:val="1"/>
      <w:numFmt w:val="bullet"/>
      <w:lvlText w:val="•"/>
      <w:lvlJc w:val="left"/>
      <w:pPr>
        <w:tabs>
          <w:tab w:val="num" w:pos="5040"/>
        </w:tabs>
        <w:ind w:left="5040" w:hanging="360"/>
      </w:pPr>
      <w:rPr>
        <w:rFonts w:ascii="Times New Roman" w:hAnsi="Times New Roman" w:hint="default"/>
      </w:rPr>
    </w:lvl>
    <w:lvl w:ilvl="7" w:tplc="C7AE1984" w:tentative="1">
      <w:start w:val="1"/>
      <w:numFmt w:val="bullet"/>
      <w:lvlText w:val="•"/>
      <w:lvlJc w:val="left"/>
      <w:pPr>
        <w:tabs>
          <w:tab w:val="num" w:pos="5760"/>
        </w:tabs>
        <w:ind w:left="5760" w:hanging="360"/>
      </w:pPr>
      <w:rPr>
        <w:rFonts w:ascii="Times New Roman" w:hAnsi="Times New Roman" w:hint="default"/>
      </w:rPr>
    </w:lvl>
    <w:lvl w:ilvl="8" w:tplc="1C3A5B00" w:tentative="1">
      <w:start w:val="1"/>
      <w:numFmt w:val="bullet"/>
      <w:lvlText w:val="•"/>
      <w:lvlJc w:val="left"/>
      <w:pPr>
        <w:tabs>
          <w:tab w:val="num" w:pos="6480"/>
        </w:tabs>
        <w:ind w:left="6480" w:hanging="360"/>
      </w:pPr>
      <w:rPr>
        <w:rFonts w:ascii="Times New Roman" w:hAnsi="Times New Roman" w:hint="default"/>
      </w:rPr>
    </w:lvl>
  </w:abstractNum>
  <w:abstractNum w:abstractNumId="9">
    <w:nsid w:val="23D13904"/>
    <w:multiLevelType w:val="hybridMultilevel"/>
    <w:tmpl w:val="34C493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EA2EB1"/>
    <w:multiLevelType w:val="hybridMultilevel"/>
    <w:tmpl w:val="BFC45BA0"/>
    <w:lvl w:ilvl="0" w:tplc="C0784F5A">
      <w:start w:val="1"/>
      <w:numFmt w:val="lowerLetter"/>
      <w:lvlText w:val="%1."/>
      <w:lvlJc w:val="left"/>
      <w:pPr>
        <w:ind w:left="823" w:hanging="360"/>
        <w:jc w:val="left"/>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1">
    <w:nsid w:val="322D2C4C"/>
    <w:multiLevelType w:val="hybridMultilevel"/>
    <w:tmpl w:val="F9EA38BC"/>
    <w:lvl w:ilvl="0" w:tplc="D6C6F80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A91512"/>
    <w:multiLevelType w:val="hybridMultilevel"/>
    <w:tmpl w:val="8FC4C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AD74C87"/>
    <w:multiLevelType w:val="hybridMultilevel"/>
    <w:tmpl w:val="9FEEFB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C662FB7"/>
    <w:multiLevelType w:val="hybridMultilevel"/>
    <w:tmpl w:val="BFC45BA0"/>
    <w:lvl w:ilvl="0" w:tplc="C0784F5A">
      <w:start w:val="1"/>
      <w:numFmt w:val="lowerLetter"/>
      <w:lvlText w:val="%1."/>
      <w:lvlJc w:val="left"/>
      <w:pPr>
        <w:ind w:left="823" w:hanging="360"/>
        <w:jc w:val="left"/>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5">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054362"/>
    <w:multiLevelType w:val="hybridMultilevel"/>
    <w:tmpl w:val="8AFC9138"/>
    <w:lvl w:ilvl="0" w:tplc="1766ED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4A7449B"/>
    <w:multiLevelType w:val="hybridMultilevel"/>
    <w:tmpl w:val="3B2098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79A786D"/>
    <w:multiLevelType w:val="hybridMultilevel"/>
    <w:tmpl w:val="7A9E95EC"/>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19">
    <w:nsid w:val="5A9B3CDD"/>
    <w:multiLevelType w:val="hybridMultilevel"/>
    <w:tmpl w:val="2494CA98"/>
    <w:lvl w:ilvl="0" w:tplc="32A2CDAA">
      <w:start w:val="1"/>
      <w:numFmt w:val="lowerLetter"/>
      <w:lvlText w:val="%1."/>
      <w:lvlJc w:val="left"/>
      <w:pPr>
        <w:ind w:left="823" w:hanging="360"/>
        <w:jc w:val="left"/>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2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A5351FE"/>
    <w:multiLevelType w:val="hybridMultilevel"/>
    <w:tmpl w:val="BFC45BA0"/>
    <w:lvl w:ilvl="0" w:tplc="C0784F5A">
      <w:start w:val="1"/>
      <w:numFmt w:val="lowerLetter"/>
      <w:lvlText w:val="%1."/>
      <w:lvlJc w:val="left"/>
      <w:pPr>
        <w:ind w:left="823" w:hanging="360"/>
        <w:jc w:val="left"/>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2">
    <w:nsid w:val="6EF8608A"/>
    <w:multiLevelType w:val="hybridMultilevel"/>
    <w:tmpl w:val="2190F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617F3B"/>
    <w:multiLevelType w:val="hybridMultilevel"/>
    <w:tmpl w:val="91D4FA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5"/>
  </w:num>
  <w:num w:numId="3">
    <w:abstractNumId w:val="21"/>
  </w:num>
  <w:num w:numId="4">
    <w:abstractNumId w:val="19"/>
  </w:num>
  <w:num w:numId="5">
    <w:abstractNumId w:val="18"/>
  </w:num>
  <w:num w:numId="6">
    <w:abstractNumId w:val="3"/>
  </w:num>
  <w:num w:numId="7">
    <w:abstractNumId w:val="23"/>
  </w:num>
  <w:num w:numId="8">
    <w:abstractNumId w:val="7"/>
  </w:num>
  <w:num w:numId="9">
    <w:abstractNumId w:val="10"/>
  </w:num>
  <w:num w:numId="10">
    <w:abstractNumId w:val="14"/>
  </w:num>
  <w:num w:numId="11">
    <w:abstractNumId w:val="5"/>
  </w:num>
  <w:num w:numId="12">
    <w:abstractNumId w:val="8"/>
  </w:num>
  <w:num w:numId="13">
    <w:abstractNumId w:val="6"/>
  </w:num>
  <w:num w:numId="14">
    <w:abstractNumId w:val="0"/>
  </w:num>
  <w:num w:numId="15">
    <w:abstractNumId w:val="11"/>
  </w:num>
  <w:num w:numId="16">
    <w:abstractNumId w:val="13"/>
  </w:num>
  <w:num w:numId="17">
    <w:abstractNumId w:val="12"/>
  </w:num>
  <w:num w:numId="18">
    <w:abstractNumId w:val="9"/>
  </w:num>
  <w:num w:numId="19">
    <w:abstractNumId w:val="17"/>
  </w:num>
  <w:num w:numId="20">
    <w:abstractNumId w:val="2"/>
  </w:num>
  <w:num w:numId="21">
    <w:abstractNumId w:val="4"/>
  </w:num>
  <w:num w:numId="22">
    <w:abstractNumId w:val="1"/>
  </w:num>
  <w:num w:numId="23">
    <w:abstractNumId w:val="16"/>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64E"/>
    <w:rsid w:val="0001396E"/>
    <w:rsid w:val="000465A3"/>
    <w:rsid w:val="00053AD1"/>
    <w:rsid w:val="00064AED"/>
    <w:rsid w:val="001010C1"/>
    <w:rsid w:val="001037E7"/>
    <w:rsid w:val="00116612"/>
    <w:rsid w:val="00117AD0"/>
    <w:rsid w:val="001217F5"/>
    <w:rsid w:val="001577C9"/>
    <w:rsid w:val="001C2442"/>
    <w:rsid w:val="001E40AB"/>
    <w:rsid w:val="001E5279"/>
    <w:rsid w:val="002434AC"/>
    <w:rsid w:val="00283E03"/>
    <w:rsid w:val="002A648E"/>
    <w:rsid w:val="002B07C9"/>
    <w:rsid w:val="00314D23"/>
    <w:rsid w:val="0032075E"/>
    <w:rsid w:val="003642F9"/>
    <w:rsid w:val="00396F4D"/>
    <w:rsid w:val="003E6844"/>
    <w:rsid w:val="00407B53"/>
    <w:rsid w:val="00413429"/>
    <w:rsid w:val="004416A5"/>
    <w:rsid w:val="0045716F"/>
    <w:rsid w:val="00465474"/>
    <w:rsid w:val="00466A61"/>
    <w:rsid w:val="004723A3"/>
    <w:rsid w:val="00474C65"/>
    <w:rsid w:val="00486AF4"/>
    <w:rsid w:val="004878B4"/>
    <w:rsid w:val="004937CA"/>
    <w:rsid w:val="004A137C"/>
    <w:rsid w:val="004C76B6"/>
    <w:rsid w:val="004F1ECA"/>
    <w:rsid w:val="00565390"/>
    <w:rsid w:val="00580BA8"/>
    <w:rsid w:val="005A1929"/>
    <w:rsid w:val="005B5C57"/>
    <w:rsid w:val="005F7566"/>
    <w:rsid w:val="006044D6"/>
    <w:rsid w:val="006068AF"/>
    <w:rsid w:val="00615539"/>
    <w:rsid w:val="00631F1D"/>
    <w:rsid w:val="006340EA"/>
    <w:rsid w:val="00640557"/>
    <w:rsid w:val="006515BD"/>
    <w:rsid w:val="00657EE1"/>
    <w:rsid w:val="00680EFB"/>
    <w:rsid w:val="00697FD5"/>
    <w:rsid w:val="006E513F"/>
    <w:rsid w:val="006E7C26"/>
    <w:rsid w:val="006F0BAD"/>
    <w:rsid w:val="006F6BC4"/>
    <w:rsid w:val="00701207"/>
    <w:rsid w:val="007129F5"/>
    <w:rsid w:val="007155B0"/>
    <w:rsid w:val="007349F4"/>
    <w:rsid w:val="00775498"/>
    <w:rsid w:val="007C5F8A"/>
    <w:rsid w:val="007F482D"/>
    <w:rsid w:val="00812F2D"/>
    <w:rsid w:val="00827B6C"/>
    <w:rsid w:val="0083240E"/>
    <w:rsid w:val="008426D5"/>
    <w:rsid w:val="00874452"/>
    <w:rsid w:val="008A15C8"/>
    <w:rsid w:val="008C5FC1"/>
    <w:rsid w:val="008D4C70"/>
    <w:rsid w:val="008F6855"/>
    <w:rsid w:val="00927DDF"/>
    <w:rsid w:val="00941BF6"/>
    <w:rsid w:val="009626B5"/>
    <w:rsid w:val="009667A1"/>
    <w:rsid w:val="00990BD3"/>
    <w:rsid w:val="009B1591"/>
    <w:rsid w:val="009D464E"/>
    <w:rsid w:val="009E638B"/>
    <w:rsid w:val="00A16C9C"/>
    <w:rsid w:val="00A31355"/>
    <w:rsid w:val="00A31C8C"/>
    <w:rsid w:val="00A44DE9"/>
    <w:rsid w:val="00A457F7"/>
    <w:rsid w:val="00A519E1"/>
    <w:rsid w:val="00A54CCC"/>
    <w:rsid w:val="00A56292"/>
    <w:rsid w:val="00AE3E8C"/>
    <w:rsid w:val="00B000D4"/>
    <w:rsid w:val="00B30F1F"/>
    <w:rsid w:val="00B62BDE"/>
    <w:rsid w:val="00B7121D"/>
    <w:rsid w:val="00B8324D"/>
    <w:rsid w:val="00B9497B"/>
    <w:rsid w:val="00BA325E"/>
    <w:rsid w:val="00BB000A"/>
    <w:rsid w:val="00BC3A05"/>
    <w:rsid w:val="00C112E7"/>
    <w:rsid w:val="00C17558"/>
    <w:rsid w:val="00C22563"/>
    <w:rsid w:val="00C26A58"/>
    <w:rsid w:val="00C34985"/>
    <w:rsid w:val="00C53258"/>
    <w:rsid w:val="00C5766C"/>
    <w:rsid w:val="00C7412B"/>
    <w:rsid w:val="00C90CB6"/>
    <w:rsid w:val="00C929AC"/>
    <w:rsid w:val="00CB06CB"/>
    <w:rsid w:val="00CC0C04"/>
    <w:rsid w:val="00CC6D1B"/>
    <w:rsid w:val="00CF5EF1"/>
    <w:rsid w:val="00D13529"/>
    <w:rsid w:val="00D20FAD"/>
    <w:rsid w:val="00D32618"/>
    <w:rsid w:val="00D80C18"/>
    <w:rsid w:val="00DC5035"/>
    <w:rsid w:val="00E059BB"/>
    <w:rsid w:val="00E628AA"/>
    <w:rsid w:val="00E82EC6"/>
    <w:rsid w:val="00E942C4"/>
    <w:rsid w:val="00EA4A71"/>
    <w:rsid w:val="00EA69A6"/>
    <w:rsid w:val="00EE1B59"/>
    <w:rsid w:val="00EF5866"/>
    <w:rsid w:val="00F173FA"/>
    <w:rsid w:val="00F51FAB"/>
    <w:rsid w:val="00F55EBF"/>
    <w:rsid w:val="00F56C9E"/>
    <w:rsid w:val="00F741F0"/>
    <w:rsid w:val="00F76885"/>
    <w:rsid w:val="00F80CA8"/>
    <w:rsid w:val="00F979AF"/>
    <w:rsid w:val="00FA4828"/>
    <w:rsid w:val="00FB3886"/>
    <w:rsid w:val="00FD6DFC"/>
    <w:rsid w:val="00FE729C"/>
    <w:rsid w:val="00FF1266"/>
    <w:rsid w:val="00FF1C11"/>
    <w:rsid w:val="00FF5A6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1F3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A71"/>
    <w:pPr>
      <w:keepNext/>
      <w:keepLines/>
      <w:spacing w:before="240"/>
      <w:jc w:val="right"/>
      <w:outlineLvl w:val="0"/>
    </w:pPr>
    <w:rPr>
      <w:rFonts w:asciiTheme="majorHAnsi" w:eastAsiaTheme="majorEastAsia" w:hAnsiTheme="majorHAnsi" w:cstheme="majorBidi"/>
      <w:b/>
      <w:color w:val="27495F" w:themeColor="accent1"/>
      <w:sz w:val="32"/>
      <w:szCs w:val="32"/>
    </w:rPr>
  </w:style>
  <w:style w:type="paragraph" w:styleId="Heading2">
    <w:name w:val="heading 2"/>
    <w:basedOn w:val="Normal"/>
    <w:next w:val="Normal"/>
    <w:link w:val="Heading2Char"/>
    <w:uiPriority w:val="9"/>
    <w:unhideWhenUsed/>
    <w:qFormat/>
    <w:rsid w:val="00640557"/>
    <w:pPr>
      <w:keepNext/>
      <w:keepLines/>
      <w:spacing w:before="40"/>
      <w:outlineLvl w:val="1"/>
    </w:pPr>
    <w:rPr>
      <w:rFonts w:asciiTheme="majorHAnsi" w:eastAsiaTheme="majorEastAsia" w:hAnsiTheme="majorHAnsi" w:cstheme="majorBidi"/>
      <w:b/>
      <w:color w:val="27495F" w:themeColor="accent1"/>
      <w:sz w:val="32"/>
      <w:szCs w:val="26"/>
    </w:rPr>
  </w:style>
  <w:style w:type="paragraph" w:styleId="Heading3">
    <w:name w:val="heading 3"/>
    <w:basedOn w:val="Normal"/>
    <w:next w:val="Normal"/>
    <w:link w:val="Heading3Char"/>
    <w:uiPriority w:val="9"/>
    <w:semiHidden/>
    <w:unhideWhenUsed/>
    <w:qFormat/>
    <w:rsid w:val="00FD6DFC"/>
    <w:pPr>
      <w:keepNext/>
      <w:keepLines/>
      <w:spacing w:before="40"/>
      <w:outlineLvl w:val="2"/>
    </w:pPr>
    <w:rPr>
      <w:rFonts w:asciiTheme="majorHAnsi" w:eastAsiaTheme="majorEastAsia" w:hAnsiTheme="majorHAnsi" w:cstheme="majorBidi"/>
      <w:color w:val="13242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2C4"/>
    <w:pPr>
      <w:tabs>
        <w:tab w:val="center" w:pos="4680"/>
        <w:tab w:val="right" w:pos="9360"/>
      </w:tabs>
    </w:pPr>
  </w:style>
  <w:style w:type="character" w:customStyle="1" w:styleId="HeaderChar">
    <w:name w:val="Header Char"/>
    <w:basedOn w:val="DefaultParagraphFont"/>
    <w:link w:val="Header"/>
    <w:uiPriority w:val="99"/>
    <w:rsid w:val="00E942C4"/>
  </w:style>
  <w:style w:type="paragraph" w:styleId="Footer">
    <w:name w:val="footer"/>
    <w:basedOn w:val="Normal"/>
    <w:link w:val="FooterChar"/>
    <w:uiPriority w:val="99"/>
    <w:unhideWhenUsed/>
    <w:rsid w:val="00E942C4"/>
    <w:pPr>
      <w:tabs>
        <w:tab w:val="center" w:pos="4680"/>
        <w:tab w:val="right" w:pos="9360"/>
      </w:tabs>
    </w:pPr>
  </w:style>
  <w:style w:type="character" w:customStyle="1" w:styleId="FooterChar">
    <w:name w:val="Footer Char"/>
    <w:basedOn w:val="DefaultParagraphFont"/>
    <w:link w:val="Footer"/>
    <w:uiPriority w:val="99"/>
    <w:rsid w:val="00E942C4"/>
  </w:style>
  <w:style w:type="paragraph" w:customStyle="1" w:styleId="p1">
    <w:name w:val="p1"/>
    <w:basedOn w:val="Normal"/>
    <w:rsid w:val="00827B6C"/>
    <w:rPr>
      <w:rFonts w:ascii="Helvetica" w:hAnsi="Helvetica"/>
      <w:sz w:val="12"/>
      <w:szCs w:val="12"/>
    </w:rPr>
  </w:style>
  <w:style w:type="paragraph" w:customStyle="1" w:styleId="TableParagraph">
    <w:name w:val="Table Paragraph"/>
    <w:basedOn w:val="Normal"/>
    <w:uiPriority w:val="1"/>
    <w:qFormat/>
    <w:rsid w:val="00F80CA8"/>
    <w:pPr>
      <w:widowControl w:val="0"/>
      <w:autoSpaceDE w:val="0"/>
      <w:autoSpaceDN w:val="0"/>
    </w:pPr>
    <w:rPr>
      <w:rFonts w:ascii="Arial" w:eastAsia="Arial" w:hAnsi="Arial" w:cs="Arial"/>
      <w:color w:val="27495F" w:themeColor="accent1"/>
      <w:szCs w:val="22"/>
    </w:rPr>
  </w:style>
  <w:style w:type="character" w:customStyle="1" w:styleId="Heading1Char">
    <w:name w:val="Heading 1 Char"/>
    <w:basedOn w:val="DefaultParagraphFont"/>
    <w:link w:val="Heading1"/>
    <w:uiPriority w:val="9"/>
    <w:rsid w:val="00EA4A71"/>
    <w:rPr>
      <w:rFonts w:asciiTheme="majorHAnsi" w:eastAsiaTheme="majorEastAsia" w:hAnsiTheme="majorHAnsi" w:cstheme="majorBidi"/>
      <w:b/>
      <w:color w:val="27495F" w:themeColor="accent1"/>
      <w:sz w:val="32"/>
      <w:szCs w:val="32"/>
    </w:rPr>
  </w:style>
  <w:style w:type="paragraph" w:styleId="TOCHeading">
    <w:name w:val="TOC Heading"/>
    <w:basedOn w:val="Heading1"/>
    <w:next w:val="Normal"/>
    <w:uiPriority w:val="39"/>
    <w:unhideWhenUsed/>
    <w:qFormat/>
    <w:rsid w:val="001577C9"/>
    <w:pPr>
      <w:spacing w:before="480" w:line="276" w:lineRule="auto"/>
      <w:outlineLvl w:val="9"/>
    </w:pPr>
    <w:rPr>
      <w:b w:val="0"/>
      <w:bCs/>
      <w:sz w:val="28"/>
      <w:szCs w:val="28"/>
    </w:rPr>
  </w:style>
  <w:style w:type="paragraph" w:styleId="TOC1">
    <w:name w:val="toc 1"/>
    <w:basedOn w:val="Normal"/>
    <w:next w:val="Normal"/>
    <w:autoRedefine/>
    <w:uiPriority w:val="39"/>
    <w:unhideWhenUsed/>
    <w:rsid w:val="001577C9"/>
    <w:pPr>
      <w:spacing w:before="120"/>
    </w:pPr>
    <w:rPr>
      <w:rFonts w:cstheme="minorHAnsi"/>
      <w:b/>
      <w:bCs/>
    </w:rPr>
  </w:style>
  <w:style w:type="paragraph" w:styleId="TOC2">
    <w:name w:val="toc 2"/>
    <w:basedOn w:val="Normal"/>
    <w:next w:val="Normal"/>
    <w:autoRedefine/>
    <w:uiPriority w:val="39"/>
    <w:unhideWhenUsed/>
    <w:rsid w:val="001577C9"/>
    <w:pPr>
      <w:ind w:left="240"/>
    </w:pPr>
    <w:rPr>
      <w:rFonts w:cstheme="minorHAnsi"/>
      <w:b/>
      <w:bCs/>
      <w:sz w:val="22"/>
      <w:szCs w:val="22"/>
    </w:rPr>
  </w:style>
  <w:style w:type="paragraph" w:styleId="TOC3">
    <w:name w:val="toc 3"/>
    <w:basedOn w:val="Normal"/>
    <w:next w:val="Normal"/>
    <w:autoRedefine/>
    <w:uiPriority w:val="39"/>
    <w:semiHidden/>
    <w:unhideWhenUsed/>
    <w:rsid w:val="001577C9"/>
    <w:pPr>
      <w:ind w:left="480"/>
    </w:pPr>
    <w:rPr>
      <w:rFonts w:cstheme="minorHAnsi"/>
      <w:sz w:val="22"/>
      <w:szCs w:val="22"/>
    </w:rPr>
  </w:style>
  <w:style w:type="paragraph" w:styleId="TOC4">
    <w:name w:val="toc 4"/>
    <w:basedOn w:val="Normal"/>
    <w:next w:val="Normal"/>
    <w:autoRedefine/>
    <w:uiPriority w:val="39"/>
    <w:semiHidden/>
    <w:unhideWhenUsed/>
    <w:rsid w:val="001577C9"/>
    <w:pPr>
      <w:ind w:left="720"/>
    </w:pPr>
    <w:rPr>
      <w:rFonts w:cstheme="minorHAnsi"/>
      <w:sz w:val="20"/>
      <w:szCs w:val="20"/>
    </w:rPr>
  </w:style>
  <w:style w:type="paragraph" w:styleId="TOC5">
    <w:name w:val="toc 5"/>
    <w:basedOn w:val="Normal"/>
    <w:next w:val="Normal"/>
    <w:autoRedefine/>
    <w:uiPriority w:val="39"/>
    <w:semiHidden/>
    <w:unhideWhenUsed/>
    <w:rsid w:val="001577C9"/>
    <w:pPr>
      <w:ind w:left="960"/>
    </w:pPr>
    <w:rPr>
      <w:rFonts w:cstheme="minorHAnsi"/>
      <w:sz w:val="20"/>
      <w:szCs w:val="20"/>
    </w:rPr>
  </w:style>
  <w:style w:type="paragraph" w:styleId="TOC6">
    <w:name w:val="toc 6"/>
    <w:basedOn w:val="Normal"/>
    <w:next w:val="Normal"/>
    <w:autoRedefine/>
    <w:uiPriority w:val="39"/>
    <w:semiHidden/>
    <w:unhideWhenUsed/>
    <w:rsid w:val="001577C9"/>
    <w:pPr>
      <w:ind w:left="1200"/>
    </w:pPr>
    <w:rPr>
      <w:rFonts w:cstheme="minorHAnsi"/>
      <w:sz w:val="20"/>
      <w:szCs w:val="20"/>
    </w:rPr>
  </w:style>
  <w:style w:type="paragraph" w:styleId="TOC7">
    <w:name w:val="toc 7"/>
    <w:basedOn w:val="Normal"/>
    <w:next w:val="Normal"/>
    <w:autoRedefine/>
    <w:uiPriority w:val="39"/>
    <w:semiHidden/>
    <w:unhideWhenUsed/>
    <w:rsid w:val="001577C9"/>
    <w:pPr>
      <w:ind w:left="1440"/>
    </w:pPr>
    <w:rPr>
      <w:rFonts w:cstheme="minorHAnsi"/>
      <w:sz w:val="20"/>
      <w:szCs w:val="20"/>
    </w:rPr>
  </w:style>
  <w:style w:type="paragraph" w:styleId="TOC8">
    <w:name w:val="toc 8"/>
    <w:basedOn w:val="Normal"/>
    <w:next w:val="Normal"/>
    <w:autoRedefine/>
    <w:uiPriority w:val="39"/>
    <w:semiHidden/>
    <w:unhideWhenUsed/>
    <w:rsid w:val="001577C9"/>
    <w:pPr>
      <w:ind w:left="1680"/>
    </w:pPr>
    <w:rPr>
      <w:rFonts w:cstheme="minorHAnsi"/>
      <w:sz w:val="20"/>
      <w:szCs w:val="20"/>
    </w:rPr>
  </w:style>
  <w:style w:type="paragraph" w:styleId="TOC9">
    <w:name w:val="toc 9"/>
    <w:basedOn w:val="Normal"/>
    <w:next w:val="Normal"/>
    <w:autoRedefine/>
    <w:uiPriority w:val="39"/>
    <w:semiHidden/>
    <w:unhideWhenUsed/>
    <w:rsid w:val="001577C9"/>
    <w:pPr>
      <w:ind w:left="1920"/>
    </w:pPr>
    <w:rPr>
      <w:rFonts w:cstheme="minorHAnsi"/>
      <w:sz w:val="20"/>
      <w:szCs w:val="20"/>
    </w:rPr>
  </w:style>
  <w:style w:type="paragraph" w:styleId="BodyText">
    <w:name w:val="Body Text"/>
    <w:basedOn w:val="Normal"/>
    <w:link w:val="BodyTextChar"/>
    <w:uiPriority w:val="1"/>
    <w:qFormat/>
    <w:rsid w:val="00AE3E8C"/>
    <w:pPr>
      <w:widowControl w:val="0"/>
      <w:autoSpaceDE w:val="0"/>
      <w:autoSpaceDN w:val="0"/>
    </w:pPr>
    <w:rPr>
      <w:rFonts w:ascii="Arial" w:eastAsia="Arial" w:hAnsi="Arial" w:cs="Arial"/>
      <w:szCs w:val="22"/>
    </w:rPr>
  </w:style>
  <w:style w:type="character" w:customStyle="1" w:styleId="BodyTextChar">
    <w:name w:val="Body Text Char"/>
    <w:basedOn w:val="DefaultParagraphFont"/>
    <w:link w:val="BodyText"/>
    <w:uiPriority w:val="1"/>
    <w:rsid w:val="00AE3E8C"/>
    <w:rPr>
      <w:rFonts w:ascii="Arial" w:eastAsia="Arial" w:hAnsi="Arial" w:cs="Arial"/>
      <w:szCs w:val="22"/>
    </w:rPr>
  </w:style>
  <w:style w:type="character" w:styleId="Hyperlink">
    <w:name w:val="Hyperlink"/>
    <w:basedOn w:val="DefaultParagraphFont"/>
    <w:uiPriority w:val="99"/>
    <w:unhideWhenUsed/>
    <w:rsid w:val="00AE3E8C"/>
    <w:rPr>
      <w:rFonts w:asciiTheme="minorHAnsi" w:hAnsiTheme="minorHAnsi"/>
      <w:color w:val="0563C1" w:themeColor="hyperlink"/>
      <w:sz w:val="24"/>
      <w:u w:val="single"/>
    </w:rPr>
  </w:style>
  <w:style w:type="paragraph" w:styleId="ListParagraph">
    <w:name w:val="List Paragraph"/>
    <w:basedOn w:val="Normal"/>
    <w:uiPriority w:val="34"/>
    <w:qFormat/>
    <w:rsid w:val="004937CA"/>
    <w:pPr>
      <w:widowControl w:val="0"/>
      <w:autoSpaceDE w:val="0"/>
      <w:autoSpaceDN w:val="0"/>
      <w:ind w:left="720"/>
      <w:contextualSpacing/>
    </w:pPr>
    <w:rPr>
      <w:rFonts w:ascii="Arial" w:eastAsia="Arial" w:hAnsi="Arial" w:cs="Arial"/>
      <w:sz w:val="22"/>
      <w:szCs w:val="22"/>
    </w:rPr>
  </w:style>
  <w:style w:type="table" w:styleId="TableGrid">
    <w:name w:val="Table Grid"/>
    <w:basedOn w:val="TableNormal"/>
    <w:uiPriority w:val="39"/>
    <w:rsid w:val="004937C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640557"/>
    <w:rPr>
      <w:rFonts w:asciiTheme="majorHAnsi" w:eastAsiaTheme="majorEastAsia" w:hAnsiTheme="majorHAnsi" w:cstheme="majorBidi"/>
      <w:b/>
      <w:color w:val="27495F" w:themeColor="accent1"/>
      <w:sz w:val="32"/>
      <w:szCs w:val="26"/>
    </w:rPr>
  </w:style>
  <w:style w:type="paragraph" w:styleId="NormalWeb">
    <w:name w:val="Normal (Web)"/>
    <w:basedOn w:val="Normal"/>
    <w:uiPriority w:val="99"/>
    <w:unhideWhenUsed/>
    <w:rsid w:val="00A31355"/>
    <w:pPr>
      <w:spacing w:before="100" w:beforeAutospacing="1" w:after="100" w:afterAutospacing="1"/>
    </w:pPr>
    <w:rPr>
      <w:rFonts w:ascii="Times New Roman" w:hAnsi="Times New Roman" w:cs="Times New Roman"/>
    </w:rPr>
  </w:style>
  <w:style w:type="character" w:styleId="PageNumber">
    <w:name w:val="page number"/>
    <w:basedOn w:val="DefaultParagraphFont"/>
    <w:uiPriority w:val="99"/>
    <w:semiHidden/>
    <w:unhideWhenUsed/>
    <w:rsid w:val="00C929AC"/>
  </w:style>
  <w:style w:type="character" w:customStyle="1" w:styleId="Heading3Char">
    <w:name w:val="Heading 3 Char"/>
    <w:basedOn w:val="DefaultParagraphFont"/>
    <w:link w:val="Heading3"/>
    <w:uiPriority w:val="9"/>
    <w:semiHidden/>
    <w:rsid w:val="00FD6DFC"/>
    <w:rPr>
      <w:rFonts w:asciiTheme="majorHAnsi" w:eastAsiaTheme="majorEastAsia" w:hAnsiTheme="majorHAnsi" w:cstheme="majorBidi"/>
      <w:color w:val="13242F"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456539">
      <w:bodyDiv w:val="1"/>
      <w:marLeft w:val="0"/>
      <w:marRight w:val="0"/>
      <w:marTop w:val="0"/>
      <w:marBottom w:val="0"/>
      <w:divBdr>
        <w:top w:val="none" w:sz="0" w:space="0" w:color="auto"/>
        <w:left w:val="none" w:sz="0" w:space="0" w:color="auto"/>
        <w:bottom w:val="none" w:sz="0" w:space="0" w:color="auto"/>
        <w:right w:val="none" w:sz="0" w:space="0" w:color="auto"/>
      </w:divBdr>
    </w:div>
    <w:div w:id="1939410602">
      <w:bodyDiv w:val="1"/>
      <w:marLeft w:val="0"/>
      <w:marRight w:val="0"/>
      <w:marTop w:val="0"/>
      <w:marBottom w:val="0"/>
      <w:divBdr>
        <w:top w:val="none" w:sz="0" w:space="0" w:color="auto"/>
        <w:left w:val="none" w:sz="0" w:space="0" w:color="auto"/>
        <w:bottom w:val="none" w:sz="0" w:space="0" w:color="auto"/>
        <w:right w:val="none" w:sz="0" w:space="0" w:color="auto"/>
      </w:divBdr>
      <w:divsChild>
        <w:div w:id="1301962028">
          <w:marLeft w:val="547"/>
          <w:marRight w:val="0"/>
          <w:marTop w:val="0"/>
          <w:marBottom w:val="0"/>
          <w:divBdr>
            <w:top w:val="none" w:sz="0" w:space="0" w:color="auto"/>
            <w:left w:val="none" w:sz="0" w:space="0" w:color="auto"/>
            <w:bottom w:val="none" w:sz="0" w:space="0" w:color="auto"/>
            <w:right w:val="none" w:sz="0" w:space="0" w:color="auto"/>
          </w:divBdr>
        </w:div>
      </w:divsChild>
    </w:div>
    <w:div w:id="1948921780">
      <w:bodyDiv w:val="1"/>
      <w:marLeft w:val="0"/>
      <w:marRight w:val="0"/>
      <w:marTop w:val="0"/>
      <w:marBottom w:val="0"/>
      <w:divBdr>
        <w:top w:val="none" w:sz="0" w:space="0" w:color="auto"/>
        <w:left w:val="none" w:sz="0" w:space="0" w:color="auto"/>
        <w:bottom w:val="none" w:sz="0" w:space="0" w:color="auto"/>
        <w:right w:val="none" w:sz="0" w:space="0" w:color="auto"/>
      </w:divBdr>
      <w:divsChild>
        <w:div w:id="649944644">
          <w:marLeft w:val="547"/>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4" Type="http://schemas.openxmlformats.org/officeDocument/2006/relationships/diagramLayout" Target="diagrams/layout2.xml"/><Relationship Id="rId15" Type="http://schemas.openxmlformats.org/officeDocument/2006/relationships/diagramQuickStyle" Target="diagrams/quickStyle2.xml"/><Relationship Id="rId16" Type="http://schemas.openxmlformats.org/officeDocument/2006/relationships/diagramColors" Target="diagrams/colors2.xml"/><Relationship Id="rId17" Type="http://schemas.microsoft.com/office/2007/relationships/diagramDrawing" Target="diagrams/drawing2.xml"/><Relationship Id="rId18" Type="http://schemas.openxmlformats.org/officeDocument/2006/relationships/hyperlink" Target="https://www.ibm.com/cloud/" TargetMode="External"/><Relationship Id="rId19" Type="http://schemas.openxmlformats.org/officeDocument/2006/relationships/image" Target="media/image4.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header" Target="header1.xml"/><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diagramData" Target="diagrams/data1.xml"/><Relationship Id="rId9" Type="http://schemas.openxmlformats.org/officeDocument/2006/relationships/diagramLayout" Target="diagrams/layout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20" Type="http://schemas.openxmlformats.org/officeDocument/2006/relationships/image" Target="media/image5.png"/><Relationship Id="rId21" Type="http://schemas.openxmlformats.org/officeDocument/2006/relationships/hyperlink" Target="https://console.bluemix.net/dashboard/apps/"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60" Type="http://schemas.openxmlformats.org/officeDocument/2006/relationships/footer" Target="footer3.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diagramQuickStyle" Target="diagrams/quickStyle1.xml"/><Relationship Id="rId11" Type="http://schemas.openxmlformats.org/officeDocument/2006/relationships/diagramColors" Target="diagrams/colors1.xml"/><Relationship Id="rId12" Type="http://schemas.microsoft.com/office/2007/relationships/diagramDrawing" Target="diagrams/drawing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42.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ikabratschun/Downloads/Wolfpack%20Lab%20Guide%20Template(1).dotx"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a:xfrm>
          <a:off x="1444203" y="1989048"/>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xfrm>
          <a:off x="243207" y="1338407"/>
          <a:ext cx="1404995" cy="1211351"/>
        </a:xfr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FD4649BD-9E03-2049-A357-B43F7BD61031}">
      <dgm:prSet phldrT="[Text]"/>
      <dgm:spPr>
        <a:xfrm>
          <a:off x="2641200" y="1324005"/>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xfrm>
          <a:off x="3838196" y="1989048"/>
          <a:ext cx="1404995" cy="1211351"/>
        </a:xfr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13E64196-9766-2D49-83C8-9077BD1DED0C}">
      <dgm:prSet phldrT="[Text]"/>
      <dgm:spPr>
        <a:xfrm>
          <a:off x="1444203" y="661842"/>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xfrm>
          <a:off x="2641200" y="0"/>
          <a:ext cx="1404995" cy="1211351"/>
        </a:xfr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t>
        <a:bodyPr/>
        <a:lstStyle/>
        <a:p>
          <a:endParaRPr lang="en-US"/>
        </a:p>
      </dgm:t>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a:prstGeom prst="hexagon">
          <a:avLst>
            <a:gd name="adj" fmla="val 25000"/>
            <a:gd name="vf" fmla="val 115470"/>
          </a:avLst>
        </a:prstGeom>
      </dgm:spPr>
      <dgm:t>
        <a:bodyPr/>
        <a:lstStyle/>
        <a:p>
          <a:endParaRPr lang="en-US"/>
        </a:p>
      </dgm:t>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a:prstGeom prst="hexagon">
          <a:avLst>
            <a:gd name="adj" fmla="val 25000"/>
            <a:gd name="vf" fmla="val 115470"/>
          </a:avLst>
        </a:prstGeom>
      </dgm:spPr>
      <dgm:t>
        <a:bodyPr/>
        <a:lstStyle/>
        <a:p>
          <a:endParaRPr lang="en-US"/>
        </a:p>
      </dgm:t>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a:prstGeom prst="hexagon">
          <a:avLst>
            <a:gd name="adj" fmla="val 25000"/>
            <a:gd name="vf" fmla="val 115470"/>
          </a:avLst>
        </a:prstGeom>
      </dgm:spPr>
      <dgm:t>
        <a:bodyPr/>
        <a:lstStyle/>
        <a:p>
          <a:endParaRPr lang="en-US"/>
        </a:p>
      </dgm:t>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a:prstGeom prst="hexagon">
          <a:avLst>
            <a:gd name="adj" fmla="val 25000"/>
            <a:gd name="vf" fmla="val 115470"/>
          </a:avLst>
        </a:prstGeom>
      </dgm:spPr>
      <dgm:t>
        <a:bodyPr/>
        <a:lstStyle/>
        <a:p>
          <a:endParaRPr lang="en-US"/>
        </a:p>
      </dgm:t>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a:prstGeom prst="hexagon">
          <a:avLst>
            <a:gd name="adj" fmla="val 25000"/>
            <a:gd name="vf" fmla="val 115470"/>
          </a:avLst>
        </a:prstGeom>
      </dgm:spPr>
      <dgm:t>
        <a:bodyPr/>
        <a:lstStyle/>
        <a:p>
          <a:endParaRPr lang="en-US"/>
        </a:p>
      </dgm:t>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a:prstGeom prst="hexagon">
          <a:avLst>
            <a:gd name="adj" fmla="val 25000"/>
            <a:gd name="vf" fmla="val 115470"/>
          </a:avLst>
        </a:prstGeom>
      </dgm:spPr>
      <dgm:t>
        <a:bodyPr/>
        <a:lstStyle/>
        <a:p>
          <a:endParaRPr lang="en-US"/>
        </a:p>
      </dgm:t>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t>
        <a:bodyPr/>
        <a:lstStyle/>
        <a:p>
          <a:endParaRPr lang="en-US"/>
        </a:p>
      </dgm:t>
    </dgm:pt>
  </dgm:ptLst>
  <dgm:cxnLst>
    <dgm:cxn modelId="{01979ECA-24C2-874E-8510-31C4AE52B10C}" type="presOf" srcId="{FD4649BD-9E03-2049-A357-B43F7BD61031}" destId="{020DDADB-1DD5-4547-9289-0472A75EE955}" srcOrd="0" destOrd="0" presId="urn:microsoft.com/office/officeart/2008/layout/HexagonCluster"/>
    <dgm:cxn modelId="{1362C6D2-4080-094D-818C-3D60665A3680}" type="presOf" srcId="{BC50C631-0A7C-9042-9318-DA2D998931CF}" destId="{B9B314D2-64AE-7E49-940A-F4192F6B7930}" srcOrd="0" destOrd="0" presId="urn:microsoft.com/office/officeart/2008/layout/HexagonCluster"/>
    <dgm:cxn modelId="{10A67F75-71F3-8449-B0FB-3C2E43BAB3C8}" type="presOf" srcId="{13E64196-9766-2D49-83C8-9077BD1DED0C}" destId="{4C6221E8-0B1C-BC4E-B887-959F5C65241C}"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ADFB4266-E2B9-A14F-9D7E-885E3836102C}" type="presOf" srcId="{74D64FBD-EB1D-C044-9770-AC19B53AE990}" destId="{E64F1B32-6B5F-4449-B65D-7B3D70A9B127}" srcOrd="0" destOrd="0" presId="urn:microsoft.com/office/officeart/2008/layout/HexagonCluster"/>
    <dgm:cxn modelId="{BF6B152E-A718-F544-B1C5-FEA4AC07A67D}" srcId="{74D64FBD-EB1D-C044-9770-AC19B53AE990}" destId="{13E64196-9766-2D49-83C8-9077BD1DED0C}" srcOrd="2" destOrd="0" parTransId="{8E839E8F-7E13-8141-B543-4E9E48D3A4F2}" sibTransId="{BC50C631-0A7C-9042-9318-DA2D998931CF}"/>
    <dgm:cxn modelId="{01706A39-5157-EE4C-AC62-5FD1D16BEA93}" type="presOf" srcId="{43CB39D1-45BB-0E4B-AF66-E34C7B4D7A55}" destId="{F1D46F87-A54C-3946-BF89-F717F3E2E530}" srcOrd="0" destOrd="0" presId="urn:microsoft.com/office/officeart/2008/layout/HexagonCluster"/>
    <dgm:cxn modelId="{B8FF6B5E-0FE3-144D-A91C-0C99596643D7}" type="presOf" srcId="{B6A59B50-D0B0-804B-B186-50C553150F5B}" destId="{B64EA878-A64E-D247-9EBB-582A835BABDF}" srcOrd="0" destOrd="0" presId="urn:microsoft.com/office/officeart/2008/layout/HexagonCluster"/>
    <dgm:cxn modelId="{328823DA-ADD9-CC4E-801A-0F2FBD8B356C}" srcId="{74D64FBD-EB1D-C044-9770-AC19B53AE990}" destId="{7C20AAB6-2547-B043-B3ED-2E965507D90B}" srcOrd="0" destOrd="0" parTransId="{C6F0D801-051D-4645-9804-E31353D36146}" sibTransId="{B6A59B50-D0B0-804B-B186-50C553150F5B}"/>
    <dgm:cxn modelId="{211E7D84-473B-4A4A-B213-91F66B9ED4DC}" type="presOf" srcId="{7C20AAB6-2547-B043-B3ED-2E965507D90B}" destId="{DFEA44B5-E41B-024F-A0AB-76CCB298FBCA}" srcOrd="0" destOrd="0" presId="urn:microsoft.com/office/officeart/2008/layout/HexagonCluster"/>
    <dgm:cxn modelId="{279D18E4-9E79-354E-8424-9854E239C461}" type="presParOf" srcId="{E64F1B32-6B5F-4449-B65D-7B3D70A9B127}" destId="{6C4D5C38-5E43-1B49-BBAD-925C4E95559E}" srcOrd="0" destOrd="0" presId="urn:microsoft.com/office/officeart/2008/layout/HexagonCluster"/>
    <dgm:cxn modelId="{1F5EE8B7-6671-6B42-A6C8-27D5893830D5}" type="presParOf" srcId="{6C4D5C38-5E43-1B49-BBAD-925C4E95559E}" destId="{DFEA44B5-E41B-024F-A0AB-76CCB298FBCA}" srcOrd="0" destOrd="0" presId="urn:microsoft.com/office/officeart/2008/layout/HexagonCluster"/>
    <dgm:cxn modelId="{012B11DB-0293-B64C-83B4-6770F3B17148}" type="presParOf" srcId="{E64F1B32-6B5F-4449-B65D-7B3D70A9B127}" destId="{F1102E49-8933-CC42-86D4-5139C6C9B8F8}" srcOrd="1" destOrd="0" presId="urn:microsoft.com/office/officeart/2008/layout/HexagonCluster"/>
    <dgm:cxn modelId="{A63F3770-7C7E-C146-9EC7-89B6F343341F}" type="presParOf" srcId="{F1102E49-8933-CC42-86D4-5139C6C9B8F8}" destId="{8EA88992-3C74-2C49-8396-D48E07EBC9C4}" srcOrd="0" destOrd="0" presId="urn:microsoft.com/office/officeart/2008/layout/HexagonCluster"/>
    <dgm:cxn modelId="{F7EA8C6B-5828-E340-93A3-91EA28799DFC}" type="presParOf" srcId="{E64F1B32-6B5F-4449-B65D-7B3D70A9B127}" destId="{220C6A05-847B-804F-9B9C-AE42E7406170}" srcOrd="2" destOrd="0" presId="urn:microsoft.com/office/officeart/2008/layout/HexagonCluster"/>
    <dgm:cxn modelId="{234578CA-3CBE-3041-8C02-30E5EA9C566E}" type="presParOf" srcId="{220C6A05-847B-804F-9B9C-AE42E7406170}" destId="{B64EA878-A64E-D247-9EBB-582A835BABDF}" srcOrd="0" destOrd="0" presId="urn:microsoft.com/office/officeart/2008/layout/HexagonCluster"/>
    <dgm:cxn modelId="{64BE7392-1ABF-A54E-A2FA-9B564E1BA257}" type="presParOf" srcId="{E64F1B32-6B5F-4449-B65D-7B3D70A9B127}" destId="{548D767C-1D9D-AC47-8D7A-1B640A4455A9}" srcOrd="3" destOrd="0" presId="urn:microsoft.com/office/officeart/2008/layout/HexagonCluster"/>
    <dgm:cxn modelId="{E44F5EC8-6120-A642-B18E-22E19B244F93}" type="presParOf" srcId="{548D767C-1D9D-AC47-8D7A-1B640A4455A9}" destId="{DEA68F58-11BA-4046-85E3-677146DE4B9F}" srcOrd="0" destOrd="0" presId="urn:microsoft.com/office/officeart/2008/layout/HexagonCluster"/>
    <dgm:cxn modelId="{3D74849D-BBA1-A54F-AE44-C49EF3FA064B}" type="presParOf" srcId="{E64F1B32-6B5F-4449-B65D-7B3D70A9B127}" destId="{5FD962BB-EB17-F84B-9ED8-E6BF04053986}" srcOrd="4" destOrd="0" presId="urn:microsoft.com/office/officeart/2008/layout/HexagonCluster"/>
    <dgm:cxn modelId="{11CAA938-C023-F441-A57A-08A1125EB616}" type="presParOf" srcId="{5FD962BB-EB17-F84B-9ED8-E6BF04053986}" destId="{020DDADB-1DD5-4547-9289-0472A75EE955}" srcOrd="0" destOrd="0" presId="urn:microsoft.com/office/officeart/2008/layout/HexagonCluster"/>
    <dgm:cxn modelId="{51E369D7-EDE5-454B-8A68-C08F980B2FE5}" type="presParOf" srcId="{E64F1B32-6B5F-4449-B65D-7B3D70A9B127}" destId="{BE4C1E3B-0167-E94C-86E4-F6E8F5DAE729}" srcOrd="5" destOrd="0" presId="urn:microsoft.com/office/officeart/2008/layout/HexagonCluster"/>
    <dgm:cxn modelId="{08662059-0299-1E41-BE9E-682DAB5262BA}" type="presParOf" srcId="{BE4C1E3B-0167-E94C-86E4-F6E8F5DAE729}" destId="{10B39887-0104-1344-805B-10B66C94EE1F}" srcOrd="0" destOrd="0" presId="urn:microsoft.com/office/officeart/2008/layout/HexagonCluster"/>
    <dgm:cxn modelId="{BB487FAA-CFE0-9246-9CDD-54224EBEB9D1}" type="presParOf" srcId="{E64F1B32-6B5F-4449-B65D-7B3D70A9B127}" destId="{8A72C14B-4ACE-294B-8091-25A2B2E4A92E}" srcOrd="6" destOrd="0" presId="urn:microsoft.com/office/officeart/2008/layout/HexagonCluster"/>
    <dgm:cxn modelId="{8B81B92A-CAC2-9947-90D2-AF593C809697}" type="presParOf" srcId="{8A72C14B-4ACE-294B-8091-25A2B2E4A92E}" destId="{F1D46F87-A54C-3946-BF89-F717F3E2E530}" srcOrd="0" destOrd="0" presId="urn:microsoft.com/office/officeart/2008/layout/HexagonCluster"/>
    <dgm:cxn modelId="{D02F0E7B-26DA-7C4B-92C3-C9C04BE25941}" type="presParOf" srcId="{E64F1B32-6B5F-4449-B65D-7B3D70A9B127}" destId="{90162471-B6C1-0E44-A4A0-385563D6C726}" srcOrd="7" destOrd="0" presId="urn:microsoft.com/office/officeart/2008/layout/HexagonCluster"/>
    <dgm:cxn modelId="{6934537A-DEC9-B141-B6EF-4D3BF5F1190C}" type="presParOf" srcId="{90162471-B6C1-0E44-A4A0-385563D6C726}" destId="{82A37D40-FC0A-2F45-B3C1-642720C6106D}" srcOrd="0" destOrd="0" presId="urn:microsoft.com/office/officeart/2008/layout/HexagonCluster"/>
    <dgm:cxn modelId="{45CBB855-22A2-2847-A84D-228AA0459124}" type="presParOf" srcId="{E64F1B32-6B5F-4449-B65D-7B3D70A9B127}" destId="{483EAA19-7ADF-7143-99FB-EBB2677DFA5E}" srcOrd="8" destOrd="0" presId="urn:microsoft.com/office/officeart/2008/layout/HexagonCluster"/>
    <dgm:cxn modelId="{26C2DC64-8812-594F-B116-AA23E1F84114}" type="presParOf" srcId="{483EAA19-7ADF-7143-99FB-EBB2677DFA5E}" destId="{4C6221E8-0B1C-BC4E-B887-959F5C65241C}" srcOrd="0" destOrd="0" presId="urn:microsoft.com/office/officeart/2008/layout/HexagonCluster"/>
    <dgm:cxn modelId="{95246340-02C8-124F-BCCB-F9CD7132002B}" type="presParOf" srcId="{E64F1B32-6B5F-4449-B65D-7B3D70A9B127}" destId="{A055D3CA-299D-194D-A8D6-5081E4270366}" srcOrd="9" destOrd="0" presId="urn:microsoft.com/office/officeart/2008/layout/HexagonCluster"/>
    <dgm:cxn modelId="{CBAB787B-883A-CB4C-B176-B7584D53384F}" type="presParOf" srcId="{A055D3CA-299D-194D-A8D6-5081E4270366}" destId="{E4EF2C5F-9B34-5347-A7AE-5663DAD831AF}" srcOrd="0" destOrd="0" presId="urn:microsoft.com/office/officeart/2008/layout/HexagonCluster"/>
    <dgm:cxn modelId="{AF4E7599-C44A-764E-A711-B542911B9074}" type="presParOf" srcId="{E64F1B32-6B5F-4449-B65D-7B3D70A9B127}" destId="{51E5FA5D-E7AF-6640-82A5-446ED9DC6BA9}" srcOrd="10" destOrd="0" presId="urn:microsoft.com/office/officeart/2008/layout/HexagonCluster"/>
    <dgm:cxn modelId="{E0EEF92E-56A5-A04F-910A-4DB081A89E77}" type="presParOf" srcId="{51E5FA5D-E7AF-6640-82A5-446ED9DC6BA9}" destId="{B9B314D2-64AE-7E49-940A-F4192F6B7930}" srcOrd="0" destOrd="0" presId="urn:microsoft.com/office/officeart/2008/layout/HexagonCluster"/>
    <dgm:cxn modelId="{A6906A14-7DCE-DA48-A4B4-AED97130746A}" type="presParOf" srcId="{E64F1B32-6B5F-4449-B65D-7B3D70A9B127}" destId="{FF88E359-5FC8-E04D-89F1-5D6D514733E5}" srcOrd="11" destOrd="0" presId="urn:microsoft.com/office/officeart/2008/layout/HexagonCluster"/>
    <dgm:cxn modelId="{76FEFF53-8DB5-1D45-ADA3-FE873911C82D}"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C7BAF50C-C456-0044-85EE-1DA010961221}">
      <dgm:prSet phldrT="[Text]"/>
      <dgm:spPr>
        <a:gradFill rotWithShape="0">
          <a:gsLst>
            <a:gs pos="0">
              <a:schemeClr val="accent1">
                <a:lumMod val="20000"/>
                <a:lumOff val="80000"/>
              </a:schemeClr>
            </a:gs>
            <a:gs pos="100000">
              <a:schemeClr val="accent1">
                <a:lumMod val="75000"/>
              </a:schemeClr>
            </a:gs>
            <a:gs pos="43000">
              <a:schemeClr val="accent1">
                <a:lumMod val="40000"/>
                <a:lumOff val="60000"/>
              </a:schemeClr>
            </a:gs>
          </a:gsLst>
        </a:gradFill>
      </dgm:spPr>
      <dgm:t>
        <a:bodyPr/>
        <a:lstStyle/>
        <a:p>
          <a:r>
            <a:rPr lang="en-US"/>
            <a:t>1</a:t>
          </a:r>
        </a:p>
      </dgm:t>
    </dgm:pt>
    <dgm:pt modelId="{C49F4194-2F25-E541-991D-E1DE23E540F3}" type="parTrans" cxnId="{4830CF83-48B1-C646-98EF-B3F58CCBCA73}">
      <dgm:prSet/>
      <dgm:spPr/>
      <dgm:t>
        <a:bodyPr/>
        <a:lstStyle/>
        <a:p>
          <a:endParaRPr lang="en-US"/>
        </a:p>
      </dgm:t>
    </dgm:pt>
    <dgm:pt modelId="{599BBC57-58EB-C64B-9266-AA195BAEEFFD}" type="sibTrans" cxnId="{4830CF83-48B1-C646-98EF-B3F58CCBCA73}">
      <dgm:prSet/>
      <dgm:spPr/>
      <dgm:t>
        <a:bodyPr/>
        <a:lstStyle/>
        <a:p>
          <a:endParaRPr lang="en-US"/>
        </a:p>
      </dgm:t>
    </dgm:pt>
    <dgm:pt modelId="{F0C5CE9A-520E-9144-8C31-514DA4F7DACE}">
      <dgm:prSet phldrT="[Text]" custT="1"/>
      <dgm:spPr/>
      <dgm:t>
        <a:bodyPr/>
        <a:lstStyle/>
        <a:p>
          <a:r>
            <a:rPr lang="en-US" sz="2100"/>
            <a:t>Signing up for IBM Cloud</a:t>
          </a:r>
        </a:p>
      </dgm:t>
    </dgm:pt>
    <dgm:pt modelId="{F25F900A-3A8E-BC44-979D-4BC790B399C3}" type="parTrans" cxnId="{661CD76D-C39D-0242-8EC1-BCB95CC641F2}">
      <dgm:prSet/>
      <dgm:spPr/>
      <dgm:t>
        <a:bodyPr/>
        <a:lstStyle/>
        <a:p>
          <a:endParaRPr lang="en-US"/>
        </a:p>
      </dgm:t>
    </dgm:pt>
    <dgm:pt modelId="{868427A4-0E80-3740-8913-A133D7346396}" type="sibTrans" cxnId="{661CD76D-C39D-0242-8EC1-BCB95CC641F2}">
      <dgm:prSet/>
      <dgm:spPr/>
      <dgm:t>
        <a:bodyPr/>
        <a:lstStyle/>
        <a:p>
          <a:endParaRPr lang="en-US"/>
        </a:p>
      </dgm:t>
    </dgm:pt>
    <dgm:pt modelId="{E4EA4051-362C-D844-8A87-716E3B2FF75A}">
      <dgm:prSet phldrT="[Text]"/>
      <dgm:spPr>
        <a:gradFill rotWithShape="0">
          <a:gsLst>
            <a:gs pos="43000">
              <a:schemeClr val="accent1">
                <a:lumMod val="40000"/>
                <a:lumOff val="60000"/>
              </a:schemeClr>
            </a:gs>
            <a:gs pos="100000">
              <a:schemeClr val="accent1">
                <a:lumMod val="75000"/>
              </a:schemeClr>
            </a:gs>
            <a:gs pos="0">
              <a:schemeClr val="accent1">
                <a:lumMod val="20000"/>
                <a:lumOff val="80000"/>
              </a:schemeClr>
            </a:gs>
          </a:gsLst>
        </a:gradFill>
      </dgm:spPr>
      <dgm:t>
        <a:bodyPr/>
        <a:lstStyle/>
        <a:p>
          <a:r>
            <a:rPr lang="en-US"/>
            <a:t>2</a:t>
          </a:r>
        </a:p>
      </dgm:t>
    </dgm:pt>
    <dgm:pt modelId="{1CA1BF70-421F-B840-9F80-7D093B9B7FFD}" type="parTrans" cxnId="{A2070777-8A70-3241-B4A6-A1460B05D90F}">
      <dgm:prSet/>
      <dgm:spPr/>
      <dgm:t>
        <a:bodyPr/>
        <a:lstStyle/>
        <a:p>
          <a:endParaRPr lang="en-US"/>
        </a:p>
      </dgm:t>
    </dgm:pt>
    <dgm:pt modelId="{90EC1C14-4753-B146-AD34-4484822B5FB2}" type="sibTrans" cxnId="{A2070777-8A70-3241-B4A6-A1460B05D90F}">
      <dgm:prSet/>
      <dgm:spPr/>
      <dgm:t>
        <a:bodyPr/>
        <a:lstStyle/>
        <a:p>
          <a:endParaRPr lang="en-US"/>
        </a:p>
      </dgm:t>
    </dgm:pt>
    <dgm:pt modelId="{EA63F7F5-607B-5447-B584-BF4A0F858C99}">
      <dgm:prSet phldrT="[Text]" custT="1"/>
      <dgm:spPr/>
      <dgm:t>
        <a:bodyPr/>
        <a:lstStyle/>
        <a:p>
          <a:r>
            <a:rPr lang="en-US" sz="2100"/>
            <a:t>Navigating the IBM Cloud Platform	</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67534C9E-F58C-004B-94C3-2FF668841EFA}">
      <dgm:prSet phldrT="[Text]"/>
      <dgm:spPr>
        <a:gradFill rotWithShape="0">
          <a:gsLst>
            <a:gs pos="0">
              <a:schemeClr val="accent1">
                <a:lumMod val="20000"/>
                <a:lumOff val="80000"/>
              </a:schemeClr>
            </a:gs>
            <a:gs pos="43000">
              <a:schemeClr val="accent1">
                <a:lumMod val="40000"/>
                <a:lumOff val="60000"/>
              </a:schemeClr>
            </a:gs>
            <a:gs pos="100000">
              <a:schemeClr val="accent1">
                <a:lumMod val="75000"/>
              </a:schemeClr>
            </a:gs>
          </a:gsLst>
        </a:gradFill>
      </dgm:spPr>
      <dgm:t>
        <a:bodyPr/>
        <a:lstStyle/>
        <a:p>
          <a:r>
            <a:rPr lang="en-US"/>
            <a:t>3</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100"/>
            <a:t>Provisioning a Service</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dgm:spPr>
        <a:gradFill rotWithShape="0">
          <a:gsLst>
            <a:gs pos="0">
              <a:schemeClr val="accent1">
                <a:lumMod val="20000"/>
                <a:lumOff val="80000"/>
              </a:schemeClr>
            </a:gs>
            <a:gs pos="43000">
              <a:schemeClr val="accent1">
                <a:lumMod val="40000"/>
                <a:lumOff val="60000"/>
              </a:schemeClr>
            </a:gs>
            <a:gs pos="100000">
              <a:schemeClr val="accent1">
                <a:lumMod val="75000"/>
              </a:schemeClr>
            </a:gs>
          </a:gsLst>
        </a:gradFill>
      </dgm:spPr>
      <dgm:t>
        <a:bodyPr/>
        <a:lstStyle/>
        <a:p>
          <a:r>
            <a:rPr lang="en-US"/>
            <a:t>4</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282B0F67-A7A3-524F-A373-DC923AFCE7E9}">
      <dgm:prSet/>
      <dgm:spPr>
        <a:gradFill rotWithShape="0">
          <a:gsLst>
            <a:gs pos="0">
              <a:schemeClr val="accent1">
                <a:lumMod val="20000"/>
                <a:lumOff val="80000"/>
              </a:schemeClr>
            </a:gs>
            <a:gs pos="43000">
              <a:schemeClr val="accent1">
                <a:lumMod val="40000"/>
                <a:lumOff val="60000"/>
              </a:schemeClr>
            </a:gs>
            <a:gs pos="100000">
              <a:schemeClr val="accent1">
                <a:lumMod val="75000"/>
              </a:schemeClr>
            </a:gs>
          </a:gsLst>
        </a:gradFill>
      </dgm:spPr>
      <dgm:t>
        <a:bodyPr/>
        <a:lstStyle/>
        <a:p>
          <a:r>
            <a:rPr lang="en-US"/>
            <a:t>5</a:t>
          </a:r>
        </a:p>
      </dgm:t>
    </dgm:pt>
    <dgm:pt modelId="{557521C6-B78E-3740-8E78-012FFDC5350D}" type="parTrans" cxnId="{05A88D82-10C5-674A-8E85-BD0A4E8A6A4E}">
      <dgm:prSet/>
      <dgm:spPr/>
      <dgm:t>
        <a:bodyPr/>
        <a:lstStyle/>
        <a:p>
          <a:endParaRPr lang="en-US"/>
        </a:p>
      </dgm:t>
    </dgm:pt>
    <dgm:pt modelId="{CBEC20D9-6DC0-504E-A135-7497730AECDF}" type="sibTrans" cxnId="{05A88D82-10C5-674A-8E85-BD0A4E8A6A4E}">
      <dgm:prSet/>
      <dgm:spPr/>
      <dgm:t>
        <a:bodyPr/>
        <a:lstStyle/>
        <a:p>
          <a:endParaRPr lang="en-US"/>
        </a:p>
      </dgm:t>
    </dgm:pt>
    <dgm:pt modelId="{A15D70D6-A60D-4B4D-BCEB-E4DED03DFD7F}">
      <dgm:prSet custT="1"/>
      <dgm:spPr/>
      <dgm:t>
        <a:bodyPr/>
        <a:lstStyle/>
        <a:p>
          <a:r>
            <a:rPr lang="en-US" sz="2100"/>
            <a:t>Launch Watson Personality Insights</a:t>
          </a:r>
        </a:p>
      </dgm:t>
    </dgm:pt>
    <dgm:pt modelId="{4ECFC800-D9CC-344D-B447-47BD9B6EE24C}" type="parTrans" cxnId="{F43BCD70-011E-FA45-A7E4-F804A05F3BD1}">
      <dgm:prSet/>
      <dgm:spPr/>
      <dgm:t>
        <a:bodyPr/>
        <a:lstStyle/>
        <a:p>
          <a:endParaRPr lang="en-US"/>
        </a:p>
      </dgm:t>
    </dgm:pt>
    <dgm:pt modelId="{D43C2FFE-9E08-E64A-9386-C62A2FC45CF5}" type="sibTrans" cxnId="{F43BCD70-011E-FA45-A7E4-F804A05F3BD1}">
      <dgm:prSet/>
      <dgm:spPr/>
      <dgm:t>
        <a:bodyPr/>
        <a:lstStyle/>
        <a:p>
          <a:endParaRPr lang="en-US"/>
        </a:p>
      </dgm:t>
    </dgm:pt>
    <dgm:pt modelId="{2802F8AE-3057-4546-A7D8-BC79E90750BF}">
      <dgm:prSet custT="1"/>
      <dgm:spPr/>
      <dgm:t>
        <a:bodyPr/>
        <a:lstStyle/>
        <a:p>
          <a:r>
            <a:rPr lang="en-US" sz="2100"/>
            <a:t>Launch Watson </a:t>
          </a:r>
        </a:p>
      </dgm:t>
    </dgm:pt>
    <dgm:pt modelId="{52C7D5D3-34A3-874F-82CF-AE800B982FB6}" type="parTrans" cxnId="{12E06AA1-0931-6840-82EC-B89AD92889A3}">
      <dgm:prSet/>
      <dgm:spPr/>
      <dgm:t>
        <a:bodyPr/>
        <a:lstStyle/>
        <a:p>
          <a:endParaRPr lang="en-US"/>
        </a:p>
      </dgm:t>
    </dgm:pt>
    <dgm:pt modelId="{59988D99-CA80-0E49-A545-BCD41FE4D06B}" type="sibTrans" cxnId="{12E06AA1-0931-6840-82EC-B89AD92889A3}">
      <dgm:prSet/>
      <dgm:spPr/>
      <dgm:t>
        <a:bodyPr/>
        <a:lstStyle/>
        <a:p>
          <a:endParaRPr lang="en-US"/>
        </a:p>
      </dgm:t>
    </dgm:pt>
    <dgm:pt modelId="{82AD9EF0-053A-FE4A-B30F-FC7FF0927B75}">
      <dgm:prSet/>
      <dgm:spPr/>
      <dgm:t>
        <a:bodyPr/>
        <a:lstStyle/>
        <a:p>
          <a:r>
            <a:rPr lang="en-US"/>
            <a:t>6</a:t>
          </a:r>
        </a:p>
      </dgm:t>
    </dgm:pt>
    <dgm:pt modelId="{6BBCB1DF-8CC7-B14E-91CD-BEE79C2DC55A}" type="parTrans" cxnId="{27F985C1-7F31-CA4C-88B8-3AE71BF5E1CE}">
      <dgm:prSet/>
      <dgm:spPr/>
      <dgm:t>
        <a:bodyPr/>
        <a:lstStyle/>
        <a:p>
          <a:endParaRPr lang="en-US"/>
        </a:p>
      </dgm:t>
    </dgm:pt>
    <dgm:pt modelId="{2521FDD5-88E0-7D49-9C0F-78769E862378}" type="sibTrans" cxnId="{27F985C1-7F31-CA4C-88B8-3AE71BF5E1CE}">
      <dgm:prSet/>
      <dgm:spPr/>
      <dgm:t>
        <a:bodyPr/>
        <a:lstStyle/>
        <a:p>
          <a:endParaRPr lang="en-US"/>
        </a:p>
      </dgm:t>
    </dgm:pt>
    <dgm:pt modelId="{AC7BA9CF-9F91-F744-8CEB-AFD2E83009D3}">
      <dgm:prSet custT="1"/>
      <dgm:spPr/>
      <dgm:t>
        <a:bodyPr/>
        <a:lstStyle/>
        <a:p>
          <a:r>
            <a:rPr lang="en-US" sz="2100"/>
            <a:t>Create a Node-RED Flow</a:t>
          </a:r>
        </a:p>
      </dgm:t>
    </dgm:pt>
    <dgm:pt modelId="{9C68DB65-E6E8-9C42-B4FE-19B208C328EE}" type="parTrans" cxnId="{4C39C5A4-B6F4-1D40-AAB2-F2B63311BB82}">
      <dgm:prSet/>
      <dgm:spPr/>
      <dgm:t>
        <a:bodyPr/>
        <a:lstStyle/>
        <a:p>
          <a:endParaRPr lang="en-US"/>
        </a:p>
      </dgm:t>
    </dgm:pt>
    <dgm:pt modelId="{3FFEB281-BA89-584C-B64B-5F896595D587}" type="sibTrans" cxnId="{4C39C5A4-B6F4-1D40-AAB2-F2B63311BB82}">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t>
        <a:bodyPr/>
        <a:lstStyle/>
        <a:p>
          <a:endParaRPr lang="en-US"/>
        </a:p>
      </dgm:t>
    </dgm:pt>
    <dgm:pt modelId="{09795D92-CC90-BC43-A039-BE49BC79C5C0}" type="pres">
      <dgm:prSet presAssocID="{C7BAF50C-C456-0044-85EE-1DA010961221}" presName="composite" presStyleCnt="0"/>
      <dgm:spPr/>
    </dgm:pt>
    <dgm:pt modelId="{77B8BCCA-74F6-F649-9CAC-BFF41E5CA1B6}" type="pres">
      <dgm:prSet presAssocID="{C7BAF50C-C456-0044-85EE-1DA010961221}" presName="parentText" presStyleLbl="alignNode1" presStyleIdx="0" presStyleCnt="6">
        <dgm:presLayoutVars>
          <dgm:chMax val="1"/>
          <dgm:bulletEnabled val="1"/>
        </dgm:presLayoutVars>
      </dgm:prSet>
      <dgm:spPr/>
      <dgm:t>
        <a:bodyPr/>
        <a:lstStyle/>
        <a:p>
          <a:endParaRPr lang="en-US"/>
        </a:p>
      </dgm:t>
    </dgm:pt>
    <dgm:pt modelId="{B68C23C2-4DF7-0243-AF76-ECE84A134E9B}" type="pres">
      <dgm:prSet presAssocID="{C7BAF50C-C456-0044-85EE-1DA010961221}" presName="descendantText" presStyleLbl="alignAcc1" presStyleIdx="0" presStyleCnt="6">
        <dgm:presLayoutVars>
          <dgm:bulletEnabled val="1"/>
        </dgm:presLayoutVars>
      </dgm:prSet>
      <dgm:spPr/>
      <dgm:t>
        <a:bodyPr/>
        <a:lstStyle/>
        <a:p>
          <a:endParaRPr lang="en-US"/>
        </a:p>
      </dgm:t>
    </dgm:pt>
    <dgm:pt modelId="{69E6A707-1311-8B43-94A1-2AA0950D39F0}" type="pres">
      <dgm:prSet presAssocID="{599BBC57-58EB-C64B-9266-AA195BAEEFFD}" presName="sp" presStyleCnt="0"/>
      <dgm:spPr/>
    </dgm:pt>
    <dgm:pt modelId="{F01259F1-AF1E-0A46-85E9-451D7AD8CD8F}" type="pres">
      <dgm:prSet presAssocID="{E4EA4051-362C-D844-8A87-716E3B2FF75A}" presName="composite" presStyleCnt="0"/>
      <dgm:spPr/>
    </dgm:pt>
    <dgm:pt modelId="{9CEC7261-FF04-BD4E-AAC6-225658B22FF5}" type="pres">
      <dgm:prSet presAssocID="{E4EA4051-362C-D844-8A87-716E3B2FF75A}" presName="parentText" presStyleLbl="alignNode1" presStyleIdx="1" presStyleCnt="6">
        <dgm:presLayoutVars>
          <dgm:chMax val="1"/>
          <dgm:bulletEnabled val="1"/>
        </dgm:presLayoutVars>
      </dgm:prSet>
      <dgm:spPr/>
      <dgm:t>
        <a:bodyPr/>
        <a:lstStyle/>
        <a:p>
          <a:endParaRPr lang="en-US"/>
        </a:p>
      </dgm:t>
    </dgm:pt>
    <dgm:pt modelId="{72214BD3-C13C-EF47-94CE-40736750CB05}" type="pres">
      <dgm:prSet presAssocID="{E4EA4051-362C-D844-8A87-716E3B2FF75A}" presName="descendantText" presStyleLbl="alignAcc1" presStyleIdx="1" presStyleCnt="6">
        <dgm:presLayoutVars>
          <dgm:bulletEnabled val="1"/>
        </dgm:presLayoutVars>
      </dgm:prSet>
      <dgm:spPr/>
      <dgm:t>
        <a:bodyPr/>
        <a:lstStyle/>
        <a:p>
          <a:endParaRPr lang="en-US"/>
        </a:p>
      </dgm:t>
    </dgm:pt>
    <dgm:pt modelId="{05F5558C-C414-7A45-8597-9B470A761047}" type="pres">
      <dgm:prSet presAssocID="{90EC1C14-4753-B146-AD34-4484822B5FB2}"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2" presStyleCnt="6">
        <dgm:presLayoutVars>
          <dgm:chMax val="1"/>
          <dgm:bulletEnabled val="1"/>
        </dgm:presLayoutVars>
      </dgm:prSet>
      <dgm:spPr/>
      <dgm:t>
        <a:bodyPr/>
        <a:lstStyle/>
        <a:p>
          <a:endParaRPr lang="en-US"/>
        </a:p>
      </dgm:t>
    </dgm:pt>
    <dgm:pt modelId="{0716CDE5-B796-0648-A101-5931BC5BAB84}" type="pres">
      <dgm:prSet presAssocID="{67534C9E-F58C-004B-94C3-2FF668841EFA}" presName="descendantText" presStyleLbl="alignAcc1" presStyleIdx="2" presStyleCnt="6">
        <dgm:presLayoutVars>
          <dgm:bulletEnabled val="1"/>
        </dgm:presLayoutVars>
      </dgm:prSet>
      <dgm:spPr/>
      <dgm:t>
        <a:bodyPr/>
        <a:lstStyle/>
        <a:p>
          <a:endParaRPr lang="en-US"/>
        </a:p>
      </dgm:t>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3" presStyleCnt="6">
        <dgm:presLayoutVars>
          <dgm:chMax val="1"/>
          <dgm:bulletEnabled val="1"/>
        </dgm:presLayoutVars>
      </dgm:prSet>
      <dgm:spPr/>
      <dgm:t>
        <a:bodyPr/>
        <a:lstStyle/>
        <a:p>
          <a:endParaRPr lang="en-US"/>
        </a:p>
      </dgm:t>
    </dgm:pt>
    <dgm:pt modelId="{BE97322C-F34D-1341-9BC9-68537AF63932}" type="pres">
      <dgm:prSet presAssocID="{E9E47DC6-464C-B54A-87F0-5B5298EEC293}" presName="descendantText" presStyleLbl="alignAcc1" presStyleIdx="3" presStyleCnt="6">
        <dgm:presLayoutVars>
          <dgm:bulletEnabled val="1"/>
        </dgm:presLayoutVars>
      </dgm:prSet>
      <dgm:spPr/>
      <dgm:t>
        <a:bodyPr/>
        <a:lstStyle/>
        <a:p>
          <a:endParaRPr lang="en-US"/>
        </a:p>
      </dgm:t>
    </dgm:pt>
    <dgm:pt modelId="{09B945EE-936E-C548-AEF5-884A11B67B60}" type="pres">
      <dgm:prSet presAssocID="{B3715ACE-0D7F-744A-BD34-E72756EA114E}" presName="sp" presStyleCnt="0"/>
      <dgm:spPr/>
    </dgm:pt>
    <dgm:pt modelId="{AB4859F0-3EDF-C24E-A3D4-9D00277F9AA9}" type="pres">
      <dgm:prSet presAssocID="{282B0F67-A7A3-524F-A373-DC923AFCE7E9}" presName="composite" presStyleCnt="0"/>
      <dgm:spPr/>
    </dgm:pt>
    <dgm:pt modelId="{AB4B5818-FDE2-594D-A7FC-77A4D9C305F3}" type="pres">
      <dgm:prSet presAssocID="{282B0F67-A7A3-524F-A373-DC923AFCE7E9}" presName="parentText" presStyleLbl="alignNode1" presStyleIdx="4" presStyleCnt="6">
        <dgm:presLayoutVars>
          <dgm:chMax val="1"/>
          <dgm:bulletEnabled val="1"/>
        </dgm:presLayoutVars>
      </dgm:prSet>
      <dgm:spPr/>
      <dgm:t>
        <a:bodyPr/>
        <a:lstStyle/>
        <a:p>
          <a:endParaRPr lang="en-US"/>
        </a:p>
      </dgm:t>
    </dgm:pt>
    <dgm:pt modelId="{D669536E-5123-5249-9903-C7E7AFB82DAD}" type="pres">
      <dgm:prSet presAssocID="{282B0F67-A7A3-524F-A373-DC923AFCE7E9}" presName="descendantText" presStyleLbl="alignAcc1" presStyleIdx="4" presStyleCnt="6">
        <dgm:presLayoutVars>
          <dgm:bulletEnabled val="1"/>
        </dgm:presLayoutVars>
      </dgm:prSet>
      <dgm:spPr/>
      <dgm:t>
        <a:bodyPr/>
        <a:lstStyle/>
        <a:p>
          <a:endParaRPr lang="en-US"/>
        </a:p>
      </dgm:t>
    </dgm:pt>
    <dgm:pt modelId="{5BFBE986-5FDA-D048-BD00-4916DA54703A}" type="pres">
      <dgm:prSet presAssocID="{CBEC20D9-6DC0-504E-A135-7497730AECDF}" presName="sp" presStyleCnt="0"/>
      <dgm:spPr/>
    </dgm:pt>
    <dgm:pt modelId="{45E972D9-5F64-B44D-8029-B298AF45D7E2}" type="pres">
      <dgm:prSet presAssocID="{82AD9EF0-053A-FE4A-B30F-FC7FF0927B75}" presName="composite" presStyleCnt="0"/>
      <dgm:spPr/>
    </dgm:pt>
    <dgm:pt modelId="{2D04F7A5-B790-8640-AAB4-08A4AE2697B0}" type="pres">
      <dgm:prSet presAssocID="{82AD9EF0-053A-FE4A-B30F-FC7FF0927B75}" presName="parentText" presStyleLbl="alignNode1" presStyleIdx="5" presStyleCnt="6">
        <dgm:presLayoutVars>
          <dgm:chMax val="1"/>
          <dgm:bulletEnabled val="1"/>
        </dgm:presLayoutVars>
      </dgm:prSet>
      <dgm:spPr/>
      <dgm:t>
        <a:bodyPr/>
        <a:lstStyle/>
        <a:p>
          <a:endParaRPr lang="en-US"/>
        </a:p>
      </dgm:t>
    </dgm:pt>
    <dgm:pt modelId="{F489F1FD-9C9C-3C47-AC12-5ACDDAF8B84A}" type="pres">
      <dgm:prSet presAssocID="{82AD9EF0-053A-FE4A-B30F-FC7FF0927B75}" presName="descendantText" presStyleLbl="alignAcc1" presStyleIdx="5" presStyleCnt="6">
        <dgm:presLayoutVars>
          <dgm:bulletEnabled val="1"/>
        </dgm:presLayoutVars>
      </dgm:prSet>
      <dgm:spPr/>
      <dgm:t>
        <a:bodyPr/>
        <a:lstStyle/>
        <a:p>
          <a:endParaRPr lang="en-US"/>
        </a:p>
      </dgm:t>
    </dgm:pt>
  </dgm:ptLst>
  <dgm:cxnLst>
    <dgm:cxn modelId="{4830CF83-48B1-C646-98EF-B3F58CCBCA73}" srcId="{1259CDB4-D86F-4445-8D49-D621ACD1B595}" destId="{C7BAF50C-C456-0044-85EE-1DA010961221}" srcOrd="0" destOrd="0" parTransId="{C49F4194-2F25-E541-991D-E1DE23E540F3}" sibTransId="{599BBC57-58EB-C64B-9266-AA195BAEEFFD}"/>
    <dgm:cxn modelId="{5BC5D70E-2F0E-B84B-B891-D0285C0CE52F}" type="presOf" srcId="{C7BAF50C-C456-0044-85EE-1DA010961221}" destId="{77B8BCCA-74F6-F649-9CAC-BFF41E5CA1B6}" srcOrd="0" destOrd="0" presId="urn:microsoft.com/office/officeart/2005/8/layout/chevron2"/>
    <dgm:cxn modelId="{AAE11C7D-70BA-3847-9121-51E6FF88173A}" srcId="{1259CDB4-D86F-4445-8D49-D621ACD1B595}" destId="{67534C9E-F58C-004B-94C3-2FF668841EFA}" srcOrd="2" destOrd="0" parTransId="{1B7E769A-43FA-3547-A158-FE1BDE0755A3}" sibTransId="{230CBA2E-64E3-AA45-AA6E-403D7F89E952}"/>
    <dgm:cxn modelId="{4C39C5A4-B6F4-1D40-AAB2-F2B63311BB82}" srcId="{82AD9EF0-053A-FE4A-B30F-FC7FF0927B75}" destId="{AC7BA9CF-9F91-F744-8CEB-AFD2E83009D3}" srcOrd="0" destOrd="0" parTransId="{9C68DB65-E6E8-9C42-B4FE-19B208C328EE}" sibTransId="{3FFEB281-BA89-584C-B64B-5F896595D587}"/>
    <dgm:cxn modelId="{A43AC67F-A9CD-F24C-85F1-9F555E2CA0C7}" type="presOf" srcId="{F0C5CE9A-520E-9144-8C31-514DA4F7DACE}" destId="{B68C23C2-4DF7-0243-AF76-ECE84A134E9B}" srcOrd="0" destOrd="0" presId="urn:microsoft.com/office/officeart/2005/8/layout/chevron2"/>
    <dgm:cxn modelId="{701DECB0-25D3-454D-A679-DE9A27685B0D}" srcId="{E4EA4051-362C-D844-8A87-716E3B2FF75A}" destId="{EA63F7F5-607B-5447-B584-BF4A0F858C99}" srcOrd="0" destOrd="0" parTransId="{9582959C-FB9C-BC4C-9237-B01B33C48163}" sibTransId="{1BCE0D65-3E3D-9447-9770-8BA63F68BB45}"/>
    <dgm:cxn modelId="{661CD76D-C39D-0242-8EC1-BCB95CC641F2}" srcId="{C7BAF50C-C456-0044-85EE-1DA010961221}" destId="{F0C5CE9A-520E-9144-8C31-514DA4F7DACE}" srcOrd="0" destOrd="0" parTransId="{F25F900A-3A8E-BC44-979D-4BC790B399C3}" sibTransId="{868427A4-0E80-3740-8913-A133D7346396}"/>
    <dgm:cxn modelId="{54FD57E7-1A4D-4945-8EFF-44EAEF9DE796}" type="presOf" srcId="{A15D70D6-A60D-4B4D-BCEB-E4DED03DFD7F}" destId="{BE97322C-F34D-1341-9BC9-68537AF63932}" srcOrd="0" destOrd="0" presId="urn:microsoft.com/office/officeart/2005/8/layout/chevron2"/>
    <dgm:cxn modelId="{9979F961-8199-F943-8AB0-3A652616422B}" type="presOf" srcId="{282B0F67-A7A3-524F-A373-DC923AFCE7E9}" destId="{AB4B5818-FDE2-594D-A7FC-77A4D9C305F3}" srcOrd="0" destOrd="0" presId="urn:microsoft.com/office/officeart/2005/8/layout/chevron2"/>
    <dgm:cxn modelId="{05A88D82-10C5-674A-8E85-BD0A4E8A6A4E}" srcId="{1259CDB4-D86F-4445-8D49-D621ACD1B595}" destId="{282B0F67-A7A3-524F-A373-DC923AFCE7E9}" srcOrd="4" destOrd="0" parTransId="{557521C6-B78E-3740-8E78-012FFDC5350D}" sibTransId="{CBEC20D9-6DC0-504E-A135-7497730AECDF}"/>
    <dgm:cxn modelId="{99904DC2-2F98-AE4C-B22A-2D9A29B75F17}" type="presOf" srcId="{1259CDB4-D86F-4445-8D49-D621ACD1B595}" destId="{3703F637-A1EC-7549-9943-09D3D52FE132}" srcOrd="0" destOrd="0" presId="urn:microsoft.com/office/officeart/2005/8/layout/chevron2"/>
    <dgm:cxn modelId="{F43BCD70-011E-FA45-A7E4-F804A05F3BD1}" srcId="{E9E47DC6-464C-B54A-87F0-5B5298EEC293}" destId="{A15D70D6-A60D-4B4D-BCEB-E4DED03DFD7F}" srcOrd="0" destOrd="0" parTransId="{4ECFC800-D9CC-344D-B447-47BD9B6EE24C}" sibTransId="{D43C2FFE-9E08-E64A-9386-C62A2FC45CF5}"/>
    <dgm:cxn modelId="{A2070777-8A70-3241-B4A6-A1460B05D90F}" srcId="{1259CDB4-D86F-4445-8D49-D621ACD1B595}" destId="{E4EA4051-362C-D844-8A87-716E3B2FF75A}" srcOrd="1" destOrd="0" parTransId="{1CA1BF70-421F-B840-9F80-7D093B9B7FFD}" sibTransId="{90EC1C14-4753-B146-AD34-4484822B5FB2}"/>
    <dgm:cxn modelId="{3BF88E87-51BB-A74A-9CC4-FA4174B7E1F2}" srcId="{67534C9E-F58C-004B-94C3-2FF668841EFA}" destId="{32EE9A84-4A5D-804C-BFC8-8665C1ABDB22}" srcOrd="0" destOrd="0" parTransId="{B312430B-9621-6A4D-899A-A60010764BD1}" sibTransId="{ED8662AD-74D0-954F-BA4E-BEADD7D5B8E8}"/>
    <dgm:cxn modelId="{12E06AA1-0931-6840-82EC-B89AD92889A3}" srcId="{282B0F67-A7A3-524F-A373-DC923AFCE7E9}" destId="{2802F8AE-3057-4546-A7D8-BC79E90750BF}" srcOrd="0" destOrd="0" parTransId="{52C7D5D3-34A3-874F-82CF-AE800B982FB6}" sibTransId="{59988D99-CA80-0E49-A545-BCD41FE4D06B}"/>
    <dgm:cxn modelId="{27F985C1-7F31-CA4C-88B8-3AE71BF5E1CE}" srcId="{1259CDB4-D86F-4445-8D49-D621ACD1B595}" destId="{82AD9EF0-053A-FE4A-B30F-FC7FF0927B75}" srcOrd="5" destOrd="0" parTransId="{6BBCB1DF-8CC7-B14E-91CD-BEE79C2DC55A}" sibTransId="{2521FDD5-88E0-7D49-9C0F-78769E862378}"/>
    <dgm:cxn modelId="{35E52C03-EE1E-7548-A727-98F37508FD07}" type="presOf" srcId="{E9E47DC6-464C-B54A-87F0-5B5298EEC293}" destId="{41E0C333-0DF2-4344-A6A8-B550FEDAD9CC}" srcOrd="0" destOrd="0" presId="urn:microsoft.com/office/officeart/2005/8/layout/chevron2"/>
    <dgm:cxn modelId="{903B3C55-BD28-1B4C-9CBD-008A2484D441}" type="presOf" srcId="{AC7BA9CF-9F91-F744-8CEB-AFD2E83009D3}" destId="{F489F1FD-9C9C-3C47-AC12-5ACDDAF8B84A}" srcOrd="0" destOrd="0" presId="urn:microsoft.com/office/officeart/2005/8/layout/chevron2"/>
    <dgm:cxn modelId="{E758BFBB-F9D3-4B44-9BF2-681747E003F7}" type="presOf" srcId="{82AD9EF0-053A-FE4A-B30F-FC7FF0927B75}" destId="{2D04F7A5-B790-8640-AAB4-08A4AE2697B0}" srcOrd="0" destOrd="0" presId="urn:microsoft.com/office/officeart/2005/8/layout/chevron2"/>
    <dgm:cxn modelId="{188D7824-9432-9440-9552-0A9A6F65568D}" type="presOf" srcId="{2802F8AE-3057-4546-A7D8-BC79E90750BF}" destId="{D669536E-5123-5249-9903-C7E7AFB82DAD}" srcOrd="0" destOrd="0" presId="urn:microsoft.com/office/officeart/2005/8/layout/chevron2"/>
    <dgm:cxn modelId="{0AB78708-935E-6343-BC7A-302AA44F536E}" type="presOf" srcId="{E4EA4051-362C-D844-8A87-716E3B2FF75A}" destId="{9CEC7261-FF04-BD4E-AAC6-225658B22FF5}" srcOrd="0" destOrd="0" presId="urn:microsoft.com/office/officeart/2005/8/layout/chevron2"/>
    <dgm:cxn modelId="{BEA2574C-4557-F647-9E5E-458497739E8B}" type="presOf" srcId="{EA63F7F5-607B-5447-B584-BF4A0F858C99}" destId="{72214BD3-C13C-EF47-94CE-40736750CB05}" srcOrd="0" destOrd="0" presId="urn:microsoft.com/office/officeart/2005/8/layout/chevron2"/>
    <dgm:cxn modelId="{676B3975-D192-3F4E-B9ED-3B852BCF8372}" srcId="{1259CDB4-D86F-4445-8D49-D621ACD1B595}" destId="{E9E47DC6-464C-B54A-87F0-5B5298EEC293}" srcOrd="3" destOrd="0" parTransId="{E703CDEF-16AC-5D4E-A7D3-24AB31DE2A89}" sibTransId="{B3715ACE-0D7F-744A-BD34-E72756EA114E}"/>
    <dgm:cxn modelId="{FA84170D-9FA8-7240-A06E-76AEA3FB0491}" type="presOf" srcId="{67534C9E-F58C-004B-94C3-2FF668841EFA}" destId="{366C0117-F974-A54A-A864-6E7000BCFF91}" srcOrd="0" destOrd="0" presId="urn:microsoft.com/office/officeart/2005/8/layout/chevron2"/>
    <dgm:cxn modelId="{411ED261-E483-8A43-8BCC-A50798C4FE3C}" type="presOf" srcId="{32EE9A84-4A5D-804C-BFC8-8665C1ABDB22}" destId="{0716CDE5-B796-0648-A101-5931BC5BAB84}" srcOrd="0" destOrd="0" presId="urn:microsoft.com/office/officeart/2005/8/layout/chevron2"/>
    <dgm:cxn modelId="{1B8843CF-2F66-AA49-9D7A-32839B99BDD5}" type="presParOf" srcId="{3703F637-A1EC-7549-9943-09D3D52FE132}" destId="{09795D92-CC90-BC43-A039-BE49BC79C5C0}" srcOrd="0" destOrd="0" presId="urn:microsoft.com/office/officeart/2005/8/layout/chevron2"/>
    <dgm:cxn modelId="{816D6CE2-A337-084B-A126-2021EE8CF8E3}" type="presParOf" srcId="{09795D92-CC90-BC43-A039-BE49BC79C5C0}" destId="{77B8BCCA-74F6-F649-9CAC-BFF41E5CA1B6}" srcOrd="0" destOrd="0" presId="urn:microsoft.com/office/officeart/2005/8/layout/chevron2"/>
    <dgm:cxn modelId="{85DE216A-0D9F-F54A-8119-65CA20B6A77D}" type="presParOf" srcId="{09795D92-CC90-BC43-A039-BE49BC79C5C0}" destId="{B68C23C2-4DF7-0243-AF76-ECE84A134E9B}" srcOrd="1" destOrd="0" presId="urn:microsoft.com/office/officeart/2005/8/layout/chevron2"/>
    <dgm:cxn modelId="{62A0EC6E-7F91-B549-8D8D-9FD04A300A8F}" type="presParOf" srcId="{3703F637-A1EC-7549-9943-09D3D52FE132}" destId="{69E6A707-1311-8B43-94A1-2AA0950D39F0}" srcOrd="1" destOrd="0" presId="urn:microsoft.com/office/officeart/2005/8/layout/chevron2"/>
    <dgm:cxn modelId="{8B2EADB6-BE8E-F645-9475-10DB14E35EE8}" type="presParOf" srcId="{3703F637-A1EC-7549-9943-09D3D52FE132}" destId="{F01259F1-AF1E-0A46-85E9-451D7AD8CD8F}" srcOrd="2" destOrd="0" presId="urn:microsoft.com/office/officeart/2005/8/layout/chevron2"/>
    <dgm:cxn modelId="{435CA332-A8DE-CD49-9E69-8696AEAF2B64}" type="presParOf" srcId="{F01259F1-AF1E-0A46-85E9-451D7AD8CD8F}" destId="{9CEC7261-FF04-BD4E-AAC6-225658B22FF5}" srcOrd="0" destOrd="0" presId="urn:microsoft.com/office/officeart/2005/8/layout/chevron2"/>
    <dgm:cxn modelId="{E192F7EC-72BD-D44B-98D1-E4D0B3829642}" type="presParOf" srcId="{F01259F1-AF1E-0A46-85E9-451D7AD8CD8F}" destId="{72214BD3-C13C-EF47-94CE-40736750CB05}" srcOrd="1" destOrd="0" presId="urn:microsoft.com/office/officeart/2005/8/layout/chevron2"/>
    <dgm:cxn modelId="{DD7FA39C-2161-BF4E-82B6-3FFC979163C2}" type="presParOf" srcId="{3703F637-A1EC-7549-9943-09D3D52FE132}" destId="{05F5558C-C414-7A45-8597-9B470A761047}" srcOrd="3" destOrd="0" presId="urn:microsoft.com/office/officeart/2005/8/layout/chevron2"/>
    <dgm:cxn modelId="{0B75EBB1-F695-194E-981D-E2BB678AC4CF}" type="presParOf" srcId="{3703F637-A1EC-7549-9943-09D3D52FE132}" destId="{9D7357D9-E213-EB4D-998A-67DC6F0BD3A2}" srcOrd="4" destOrd="0" presId="urn:microsoft.com/office/officeart/2005/8/layout/chevron2"/>
    <dgm:cxn modelId="{21B90DD7-98AA-6A4F-93FD-271690B92F1D}" type="presParOf" srcId="{9D7357D9-E213-EB4D-998A-67DC6F0BD3A2}" destId="{366C0117-F974-A54A-A864-6E7000BCFF91}" srcOrd="0" destOrd="0" presId="urn:microsoft.com/office/officeart/2005/8/layout/chevron2"/>
    <dgm:cxn modelId="{381AD147-ED87-D64F-BDD2-DC0E2302174F}" type="presParOf" srcId="{9D7357D9-E213-EB4D-998A-67DC6F0BD3A2}" destId="{0716CDE5-B796-0648-A101-5931BC5BAB84}" srcOrd="1" destOrd="0" presId="urn:microsoft.com/office/officeart/2005/8/layout/chevron2"/>
    <dgm:cxn modelId="{3E7D22BC-E3C2-694C-8A0D-A0C6AAAB2EF5}" type="presParOf" srcId="{3703F637-A1EC-7549-9943-09D3D52FE132}" destId="{C01861D8-C442-4047-AA3C-9CF2BE86DCE1}" srcOrd="5" destOrd="0" presId="urn:microsoft.com/office/officeart/2005/8/layout/chevron2"/>
    <dgm:cxn modelId="{02199D38-1AC1-0441-A598-2DE4C8716E7B}" type="presParOf" srcId="{3703F637-A1EC-7549-9943-09D3D52FE132}" destId="{2AA5F92C-4445-0A45-A593-7367492A150B}" srcOrd="6" destOrd="0" presId="urn:microsoft.com/office/officeart/2005/8/layout/chevron2"/>
    <dgm:cxn modelId="{3EF9226B-DF78-B84A-A375-4F699EF571D4}" type="presParOf" srcId="{2AA5F92C-4445-0A45-A593-7367492A150B}" destId="{41E0C333-0DF2-4344-A6A8-B550FEDAD9CC}" srcOrd="0" destOrd="0" presId="urn:microsoft.com/office/officeart/2005/8/layout/chevron2"/>
    <dgm:cxn modelId="{FC690EE4-CECC-CC46-8C5B-A19074453845}" type="presParOf" srcId="{2AA5F92C-4445-0A45-A593-7367492A150B}" destId="{BE97322C-F34D-1341-9BC9-68537AF63932}" srcOrd="1" destOrd="0" presId="urn:microsoft.com/office/officeart/2005/8/layout/chevron2"/>
    <dgm:cxn modelId="{0614F552-D36D-E747-8612-3A49FAC63E2B}" type="presParOf" srcId="{3703F637-A1EC-7549-9943-09D3D52FE132}" destId="{09B945EE-936E-C548-AEF5-884A11B67B60}" srcOrd="7" destOrd="0" presId="urn:microsoft.com/office/officeart/2005/8/layout/chevron2"/>
    <dgm:cxn modelId="{C2235514-5082-904F-8A36-DA2860591670}" type="presParOf" srcId="{3703F637-A1EC-7549-9943-09D3D52FE132}" destId="{AB4859F0-3EDF-C24E-A3D4-9D00277F9AA9}" srcOrd="8" destOrd="0" presId="urn:microsoft.com/office/officeart/2005/8/layout/chevron2"/>
    <dgm:cxn modelId="{3A271792-B045-9145-B3AB-111A68CF03CC}" type="presParOf" srcId="{AB4859F0-3EDF-C24E-A3D4-9D00277F9AA9}" destId="{AB4B5818-FDE2-594D-A7FC-77A4D9C305F3}" srcOrd="0" destOrd="0" presId="urn:microsoft.com/office/officeart/2005/8/layout/chevron2"/>
    <dgm:cxn modelId="{04473E4A-9836-504D-940B-02035CAD3492}" type="presParOf" srcId="{AB4859F0-3EDF-C24E-A3D4-9D00277F9AA9}" destId="{D669536E-5123-5249-9903-C7E7AFB82DAD}" srcOrd="1" destOrd="0" presId="urn:microsoft.com/office/officeart/2005/8/layout/chevron2"/>
    <dgm:cxn modelId="{84CC62BD-60E5-A049-9964-B8D62DA3B382}" type="presParOf" srcId="{3703F637-A1EC-7549-9943-09D3D52FE132}" destId="{5BFBE986-5FDA-D048-BD00-4916DA54703A}" srcOrd="9" destOrd="0" presId="urn:microsoft.com/office/officeart/2005/8/layout/chevron2"/>
    <dgm:cxn modelId="{746F2E3F-F0BE-8D4A-BBC4-7F4DEDAB2D74}" type="presParOf" srcId="{3703F637-A1EC-7549-9943-09D3D52FE132}" destId="{45E972D9-5F64-B44D-8029-B298AF45D7E2}" srcOrd="10" destOrd="0" presId="urn:microsoft.com/office/officeart/2005/8/layout/chevron2"/>
    <dgm:cxn modelId="{FC43CAC6-96F2-4C46-868D-A1E5228F19D8}" type="presParOf" srcId="{45E972D9-5F64-B44D-8029-B298AF45D7E2}" destId="{2D04F7A5-B790-8640-AAB4-08A4AE2697B0}" srcOrd="0" destOrd="0" presId="urn:microsoft.com/office/officeart/2005/8/layout/chevron2"/>
    <dgm:cxn modelId="{832A2B7A-FEAB-C14D-8E11-526713E85D32}" type="presParOf" srcId="{45E972D9-5F64-B44D-8029-B298AF45D7E2}" destId="{F489F1FD-9C9C-3C47-AC12-5ACDDAF8B84A}" srcOrd="1" destOrd="0" presId="urn:microsoft.com/office/officeart/2005/8/layout/chevron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4203" y="1989048"/>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panose="020F0502020204030204"/>
              <a:ea typeface=""/>
              <a:cs typeface=""/>
            </a:rPr>
            <a:t>Collaborate</a:t>
          </a:r>
        </a:p>
      </dsp:txBody>
      <dsp:txXfrm>
        <a:off x="1662232" y="2177027"/>
        <a:ext cx="968937" cy="835393"/>
      </dsp:txXfrm>
    </dsp:sp>
    <dsp:sp modelId="{8EA88992-3C74-2C49-8396-D48E07EBC9C4}">
      <dsp:nvSpPr>
        <dsp:cNvPr id="0" name=""/>
        <dsp:cNvSpPr/>
      </dsp:nvSpPr>
      <dsp: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3207" y="1338407"/>
          <a:ext cx="1404995" cy="1211351"/>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00" y="1324005"/>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panose="020F0502020204030204"/>
              <a:ea typeface=""/>
              <a:cs typeface=""/>
            </a:rPr>
            <a:t>Create</a:t>
          </a:r>
        </a:p>
      </dsp:txBody>
      <dsp:txXfrm>
        <a:off x="2859229" y="1511984"/>
        <a:ext cx="968937" cy="835393"/>
      </dsp:txXfrm>
    </dsp:sp>
    <dsp:sp modelId="{10B39887-0104-1344-805B-10B66C94EE1F}">
      <dsp:nvSpPr>
        <dsp:cNvPr id="0" name=""/>
        <dsp:cNvSpPr/>
      </dsp:nvSpPr>
      <dsp: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8196" y="1989048"/>
          <a:ext cx="1404995" cy="121135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4203" y="661842"/>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panose="020F0502020204030204"/>
              <a:ea typeface=""/>
              <a:cs typeface=""/>
            </a:rPr>
            <a:t>Learn</a:t>
          </a:r>
        </a:p>
      </dsp:txBody>
      <dsp:txXfrm>
        <a:off x="1662232" y="849821"/>
        <a:ext cx="968937" cy="835393"/>
      </dsp:txXfrm>
    </dsp:sp>
    <dsp:sp modelId="{E4EF2C5F-9B34-5347-A7AE-5663DAD831AF}">
      <dsp:nvSpPr>
        <dsp:cNvPr id="0" name=""/>
        <dsp:cNvSpPr/>
      </dsp:nvSpPr>
      <dsp: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00" y="0"/>
          <a:ext cx="1404995" cy="1211351"/>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B8BCCA-74F6-F649-9CAC-BFF41E5CA1B6}">
      <dsp:nvSpPr>
        <dsp:cNvPr id="0" name=""/>
        <dsp:cNvSpPr/>
      </dsp:nvSpPr>
      <dsp:spPr>
        <a:xfrm rot="5400000">
          <a:off x="-72076" y="73922"/>
          <a:ext cx="480511" cy="336358"/>
        </a:xfrm>
        <a:prstGeom prst="chevron">
          <a:avLst/>
        </a:prstGeom>
        <a:gradFill rotWithShape="0">
          <a:gsLst>
            <a:gs pos="0">
              <a:schemeClr val="accent1">
                <a:lumMod val="20000"/>
                <a:lumOff val="80000"/>
              </a:schemeClr>
            </a:gs>
            <a:gs pos="100000">
              <a:schemeClr val="accent1">
                <a:lumMod val="75000"/>
              </a:schemeClr>
            </a:gs>
            <a:gs pos="43000">
              <a:schemeClr val="accent1">
                <a:lumMod val="40000"/>
                <a:lumOff val="6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1</a:t>
          </a:r>
        </a:p>
      </dsp:txBody>
      <dsp:txXfrm rot="-5400000">
        <a:off x="1" y="170024"/>
        <a:ext cx="336358" cy="144153"/>
      </dsp:txXfrm>
    </dsp:sp>
    <dsp:sp modelId="{B68C23C2-4DF7-0243-AF76-ECE84A134E9B}">
      <dsp:nvSpPr>
        <dsp:cNvPr id="0" name=""/>
        <dsp:cNvSpPr/>
      </dsp:nvSpPr>
      <dsp:spPr>
        <a:xfrm rot="5400000">
          <a:off x="2983812" y="-2645608"/>
          <a:ext cx="312332" cy="5607241"/>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Signing up for IBM Cloud</a:t>
          </a:r>
        </a:p>
      </dsp:txBody>
      <dsp:txXfrm rot="-5400000">
        <a:off x="336358" y="17093"/>
        <a:ext cx="5591994" cy="281838"/>
      </dsp:txXfrm>
    </dsp:sp>
    <dsp:sp modelId="{9CEC7261-FF04-BD4E-AAC6-225658B22FF5}">
      <dsp:nvSpPr>
        <dsp:cNvPr id="0" name=""/>
        <dsp:cNvSpPr/>
      </dsp:nvSpPr>
      <dsp:spPr>
        <a:xfrm rot="5400000">
          <a:off x="-72076" y="453526"/>
          <a:ext cx="480511" cy="336358"/>
        </a:xfrm>
        <a:prstGeom prst="chevron">
          <a:avLst/>
        </a:prstGeom>
        <a:gradFill rotWithShape="0">
          <a:gsLst>
            <a:gs pos="43000">
              <a:schemeClr val="accent1">
                <a:lumMod val="40000"/>
                <a:lumOff val="60000"/>
              </a:schemeClr>
            </a:gs>
            <a:gs pos="100000">
              <a:schemeClr val="accent1">
                <a:lumMod val="75000"/>
              </a:schemeClr>
            </a:gs>
            <a:gs pos="0">
              <a:schemeClr val="accent1">
                <a:lumMod val="20000"/>
                <a:lumOff val="8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2</a:t>
          </a:r>
        </a:p>
      </dsp:txBody>
      <dsp:txXfrm rot="-5400000">
        <a:off x="1" y="549628"/>
        <a:ext cx="336358" cy="144153"/>
      </dsp:txXfrm>
    </dsp:sp>
    <dsp:sp modelId="{72214BD3-C13C-EF47-94CE-40736750CB05}">
      <dsp:nvSpPr>
        <dsp:cNvPr id="0" name=""/>
        <dsp:cNvSpPr/>
      </dsp:nvSpPr>
      <dsp:spPr>
        <a:xfrm rot="5400000">
          <a:off x="2983812" y="-2266004"/>
          <a:ext cx="312332" cy="5607241"/>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Navigating the IBM Cloud Platform	</a:t>
          </a:r>
        </a:p>
      </dsp:txBody>
      <dsp:txXfrm rot="-5400000">
        <a:off x="336358" y="396697"/>
        <a:ext cx="5591994" cy="281838"/>
      </dsp:txXfrm>
    </dsp:sp>
    <dsp:sp modelId="{366C0117-F974-A54A-A864-6E7000BCFF91}">
      <dsp:nvSpPr>
        <dsp:cNvPr id="0" name=""/>
        <dsp:cNvSpPr/>
      </dsp:nvSpPr>
      <dsp:spPr>
        <a:xfrm rot="5400000">
          <a:off x="-72076" y="833131"/>
          <a:ext cx="480511" cy="336358"/>
        </a:xfrm>
        <a:prstGeom prst="chevron">
          <a:avLst/>
        </a:prstGeom>
        <a:gradFill rotWithShape="0">
          <a:gsLst>
            <a:gs pos="0">
              <a:schemeClr val="accent1">
                <a:lumMod val="20000"/>
                <a:lumOff val="80000"/>
              </a:schemeClr>
            </a:gs>
            <a:gs pos="43000">
              <a:schemeClr val="accent1">
                <a:lumMod val="40000"/>
                <a:lumOff val="60000"/>
              </a:schemeClr>
            </a:gs>
            <a:gs pos="100000">
              <a:schemeClr val="accent1">
                <a:lumMod val="75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3</a:t>
          </a:r>
        </a:p>
      </dsp:txBody>
      <dsp:txXfrm rot="-5400000">
        <a:off x="1" y="929233"/>
        <a:ext cx="336358" cy="144153"/>
      </dsp:txXfrm>
    </dsp:sp>
    <dsp:sp modelId="{0716CDE5-B796-0648-A101-5931BC5BAB84}">
      <dsp:nvSpPr>
        <dsp:cNvPr id="0" name=""/>
        <dsp:cNvSpPr/>
      </dsp:nvSpPr>
      <dsp:spPr>
        <a:xfrm rot="5400000">
          <a:off x="2983812" y="-1886400"/>
          <a:ext cx="312332" cy="5607241"/>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Provisioning a Service</a:t>
          </a:r>
        </a:p>
      </dsp:txBody>
      <dsp:txXfrm rot="-5400000">
        <a:off x="336358" y="776301"/>
        <a:ext cx="5591994" cy="281838"/>
      </dsp:txXfrm>
    </dsp:sp>
    <dsp:sp modelId="{41E0C333-0DF2-4344-A6A8-B550FEDAD9CC}">
      <dsp:nvSpPr>
        <dsp:cNvPr id="0" name=""/>
        <dsp:cNvSpPr/>
      </dsp:nvSpPr>
      <dsp:spPr>
        <a:xfrm rot="5400000">
          <a:off x="-72076" y="1212735"/>
          <a:ext cx="480511" cy="336358"/>
        </a:xfrm>
        <a:prstGeom prst="chevron">
          <a:avLst/>
        </a:prstGeom>
        <a:gradFill rotWithShape="0">
          <a:gsLst>
            <a:gs pos="0">
              <a:schemeClr val="accent1">
                <a:lumMod val="20000"/>
                <a:lumOff val="80000"/>
              </a:schemeClr>
            </a:gs>
            <a:gs pos="43000">
              <a:schemeClr val="accent1">
                <a:lumMod val="40000"/>
                <a:lumOff val="60000"/>
              </a:schemeClr>
            </a:gs>
            <a:gs pos="100000">
              <a:schemeClr val="accent1">
                <a:lumMod val="75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4</a:t>
          </a:r>
        </a:p>
      </dsp:txBody>
      <dsp:txXfrm rot="-5400000">
        <a:off x="1" y="1308837"/>
        <a:ext cx="336358" cy="144153"/>
      </dsp:txXfrm>
    </dsp:sp>
    <dsp:sp modelId="{BE97322C-F34D-1341-9BC9-68537AF63932}">
      <dsp:nvSpPr>
        <dsp:cNvPr id="0" name=""/>
        <dsp:cNvSpPr/>
      </dsp:nvSpPr>
      <dsp:spPr>
        <a:xfrm rot="5400000">
          <a:off x="2983812" y="-1506795"/>
          <a:ext cx="312332" cy="5607241"/>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Launch Watson Personality Insights</a:t>
          </a:r>
        </a:p>
      </dsp:txBody>
      <dsp:txXfrm rot="-5400000">
        <a:off x="336358" y="1155906"/>
        <a:ext cx="5591994" cy="281838"/>
      </dsp:txXfrm>
    </dsp:sp>
    <dsp:sp modelId="{AB4B5818-FDE2-594D-A7FC-77A4D9C305F3}">
      <dsp:nvSpPr>
        <dsp:cNvPr id="0" name=""/>
        <dsp:cNvSpPr/>
      </dsp:nvSpPr>
      <dsp:spPr>
        <a:xfrm rot="5400000">
          <a:off x="-72076" y="1592339"/>
          <a:ext cx="480511" cy="336358"/>
        </a:xfrm>
        <a:prstGeom prst="chevron">
          <a:avLst/>
        </a:prstGeom>
        <a:gradFill rotWithShape="0">
          <a:gsLst>
            <a:gs pos="0">
              <a:schemeClr val="accent1">
                <a:lumMod val="20000"/>
                <a:lumOff val="80000"/>
              </a:schemeClr>
            </a:gs>
            <a:gs pos="43000">
              <a:schemeClr val="accent1">
                <a:lumMod val="40000"/>
                <a:lumOff val="60000"/>
              </a:schemeClr>
            </a:gs>
            <a:gs pos="100000">
              <a:schemeClr val="accent1">
                <a:lumMod val="75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5</a:t>
          </a:r>
        </a:p>
      </dsp:txBody>
      <dsp:txXfrm rot="-5400000">
        <a:off x="1" y="1688441"/>
        <a:ext cx="336358" cy="144153"/>
      </dsp:txXfrm>
    </dsp:sp>
    <dsp:sp modelId="{D669536E-5123-5249-9903-C7E7AFB82DAD}">
      <dsp:nvSpPr>
        <dsp:cNvPr id="0" name=""/>
        <dsp:cNvSpPr/>
      </dsp:nvSpPr>
      <dsp:spPr>
        <a:xfrm rot="5400000">
          <a:off x="2983812" y="-1127191"/>
          <a:ext cx="312332" cy="5607241"/>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Launch Watson </a:t>
          </a:r>
        </a:p>
      </dsp:txBody>
      <dsp:txXfrm rot="-5400000">
        <a:off x="336358" y="1535510"/>
        <a:ext cx="5591994" cy="281838"/>
      </dsp:txXfrm>
    </dsp:sp>
    <dsp:sp modelId="{2D04F7A5-B790-8640-AAB4-08A4AE2697B0}">
      <dsp:nvSpPr>
        <dsp:cNvPr id="0" name=""/>
        <dsp:cNvSpPr/>
      </dsp:nvSpPr>
      <dsp:spPr>
        <a:xfrm rot="5400000">
          <a:off x="-72076" y="1971944"/>
          <a:ext cx="480511" cy="33635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6</a:t>
          </a:r>
        </a:p>
      </dsp:txBody>
      <dsp:txXfrm rot="-5400000">
        <a:off x="1" y="2068046"/>
        <a:ext cx="336358" cy="144153"/>
      </dsp:txXfrm>
    </dsp:sp>
    <dsp:sp modelId="{F489F1FD-9C9C-3C47-AC12-5ACDDAF8B84A}">
      <dsp:nvSpPr>
        <dsp:cNvPr id="0" name=""/>
        <dsp:cNvSpPr/>
      </dsp:nvSpPr>
      <dsp:spPr>
        <a:xfrm rot="5400000">
          <a:off x="2983812" y="-747587"/>
          <a:ext cx="312332" cy="5607241"/>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Create a Node-RED Flow</a:t>
          </a:r>
        </a:p>
      </dsp:txBody>
      <dsp:txXfrm rot="-5400000">
        <a:off x="336358" y="1915114"/>
        <a:ext cx="5591994" cy="281838"/>
      </dsp:txXfrm>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Custom 1">
      <a:dk1>
        <a:srgbClr val="000000"/>
      </a:dk1>
      <a:lt1>
        <a:srgbClr val="FFFFFF"/>
      </a:lt1>
      <a:dk2>
        <a:srgbClr val="44546A"/>
      </a:dk2>
      <a:lt2>
        <a:srgbClr val="E7E6E6"/>
      </a:lt2>
      <a:accent1>
        <a:srgbClr val="27495F"/>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58CDD320-7ABF-724F-AA9B-F84917A110E0}" vid="{09B09326-4F3C-F34A-AE98-C3F3A063A2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68DC5BE-20FD-E649-B631-8752157BD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Wolfpack Lab Guide Template(1).dotx</Template>
  <TotalTime>1</TotalTime>
  <Pages>31</Pages>
  <Words>1766</Words>
  <Characters>10068</Characters>
  <Application>Microsoft Macintosh Word</Application>
  <DocSecurity>0</DocSecurity>
  <Lines>83</Lines>
  <Paragraphs>23</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
      <vt:lpstr/>
      <vt:lpstr/>
      <vt:lpstr/>
      <vt:lpstr/>
      <vt:lpstr/>
      <vt:lpstr/>
      <vt:lpstr/>
      <vt:lpstr/>
      <vt:lpstr/>
      <vt:lpstr/>
      <vt:lpstr/>
      <vt:lpstr/>
      <vt:lpstr/>
      <vt:lpstr/>
      <vt:lpstr/>
      <vt:lpstr/>
      <vt:lpstr/>
      <vt:lpstr/>
      <vt:lpstr/>
      <vt:lpstr>Lab Environment Overview</vt:lpstr>
      <vt:lpstr>Module 1: Cloud Basics</vt:lpstr>
      <vt:lpstr>    Module 1: Lab Workflow Overview</vt:lpstr>
      <vt:lpstr>    Module 1: Lab Instructions</vt:lpstr>
      <vt:lpstr>    Module 1: Lab Summary</vt:lpstr>
    </vt:vector>
  </TitlesOfParts>
  <LinksUpToDate>false</LinksUpToDate>
  <CharactersWithSpaces>11811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Bratschun</dc:creator>
  <cp:keywords/>
  <dc:description/>
  <cp:lastModifiedBy>Erika Bratschun</cp:lastModifiedBy>
  <cp:revision>2</cp:revision>
  <cp:lastPrinted>2017-12-07T18:39:00Z</cp:lastPrinted>
  <dcterms:created xsi:type="dcterms:W3CDTF">2018-01-19T16:09:00Z</dcterms:created>
  <dcterms:modified xsi:type="dcterms:W3CDTF">2018-01-19T16:09:00Z</dcterms:modified>
</cp:coreProperties>
</file>